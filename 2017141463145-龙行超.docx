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3A644" w14:textId="77777777" w:rsidR="00BB61CD" w:rsidRDefault="00BB61CD" w:rsidP="00BB61CD">
      <w:pPr>
        <w:jc w:val="center"/>
        <w:rPr>
          <w:rFonts w:ascii="宋体" w:hAnsi="宋体"/>
          <w:sz w:val="30"/>
          <w:szCs w:val="30"/>
        </w:rPr>
      </w:pPr>
    </w:p>
    <w:p w14:paraId="7F4E498E" w14:textId="77777777" w:rsidR="00BB61CD" w:rsidRPr="009801ED" w:rsidRDefault="009801ED" w:rsidP="009801ED">
      <w:pPr>
        <w:pStyle w:val="1"/>
        <w:jc w:val="center"/>
        <w:rPr>
          <w:b w:val="0"/>
          <w:i/>
          <w:sz w:val="48"/>
          <w:szCs w:val="48"/>
        </w:rPr>
      </w:pPr>
      <w:bookmarkStart w:id="0" w:name="_Toc406509919"/>
      <w:bookmarkStart w:id="1" w:name="_Toc28123390"/>
      <w:r>
        <w:rPr>
          <w:rFonts w:hint="eastAsia"/>
          <w:sz w:val="48"/>
          <w:szCs w:val="48"/>
        </w:rPr>
        <w:t>《</w:t>
      </w:r>
      <w:r>
        <w:rPr>
          <w:sz w:val="48"/>
          <w:szCs w:val="48"/>
        </w:rPr>
        <w:t>软件需求分析</w:t>
      </w:r>
      <w:r w:rsidR="00BB61CD" w:rsidRPr="00AB6EC3">
        <w:rPr>
          <w:rFonts w:hint="eastAsia"/>
          <w:sz w:val="48"/>
          <w:szCs w:val="48"/>
        </w:rPr>
        <w:t>》课程报告</w:t>
      </w:r>
      <w:bookmarkEnd w:id="0"/>
      <w:bookmarkEnd w:id="1"/>
    </w:p>
    <w:p w14:paraId="7968B808" w14:textId="77777777" w:rsidR="006D1347" w:rsidRPr="00BB61CD" w:rsidRDefault="006D1347" w:rsidP="00BB61CD">
      <w:pPr>
        <w:jc w:val="center"/>
        <w:rPr>
          <w:rFonts w:ascii="宋体" w:hAnsi="宋体"/>
          <w:sz w:val="28"/>
          <w:szCs w:val="28"/>
        </w:rPr>
      </w:pPr>
    </w:p>
    <w:p w14:paraId="4168F707" w14:textId="6BE3E543" w:rsidR="00BB61CD" w:rsidRPr="00BB61CD" w:rsidRDefault="00BB61CD" w:rsidP="00FB3651">
      <w:pPr>
        <w:tabs>
          <w:tab w:val="right" w:pos="6660"/>
        </w:tabs>
        <w:wordWrap w:val="0"/>
        <w:ind w:rightChars="402" w:right="893" w:firstLineChars="200" w:firstLine="627"/>
        <w:jc w:val="right"/>
        <w:rPr>
          <w:rFonts w:ascii="黑体" w:eastAsia="黑体"/>
          <w:b/>
          <w:vanish/>
          <w:sz w:val="30"/>
          <w:szCs w:val="30"/>
          <w:u w:val="thick"/>
        </w:rPr>
      </w:pPr>
      <w:r w:rsidRPr="00BB61CD">
        <w:rPr>
          <w:rFonts w:ascii="黑体" w:eastAsia="黑体" w:hAnsi="宋体" w:hint="eastAsia"/>
          <w:b/>
          <w:sz w:val="30"/>
          <w:szCs w:val="30"/>
        </w:rPr>
        <w:t>课题名称：</w:t>
      </w:r>
      <w:r w:rsidR="00BE61C2" w:rsidRPr="00AE49B1">
        <w:rPr>
          <w:rFonts w:ascii="黑体" w:eastAsia="黑体" w:hAnsi="宋体" w:hint="eastAsia"/>
          <w:b/>
          <w:sz w:val="24"/>
          <w:u w:val="thick"/>
        </w:rPr>
        <w:t xml:space="preserve">  </w:t>
      </w:r>
      <w:r w:rsidR="002D21FF">
        <w:rPr>
          <w:rFonts w:ascii="黑体" w:eastAsia="黑体" w:hAnsi="宋体"/>
          <w:b/>
          <w:sz w:val="24"/>
          <w:u w:val="thick"/>
        </w:rPr>
        <w:t xml:space="preserve">        </w:t>
      </w:r>
      <w:r w:rsidR="0023523E">
        <w:rPr>
          <w:rFonts w:ascii="黑体" w:eastAsia="黑体" w:hAnsi="宋体" w:hint="eastAsia"/>
          <w:b/>
          <w:sz w:val="24"/>
          <w:u w:val="thick"/>
        </w:rPr>
        <w:t>创易学</w:t>
      </w:r>
      <w:proofErr w:type="gramStart"/>
      <w:r w:rsidR="0023523E">
        <w:rPr>
          <w:rFonts w:ascii="黑体" w:eastAsia="黑体" w:hAnsi="宋体" w:hint="eastAsia"/>
          <w:b/>
          <w:sz w:val="24"/>
          <w:u w:val="thick"/>
        </w:rPr>
        <w:t>生系统</w:t>
      </w:r>
      <w:proofErr w:type="gramEnd"/>
      <w:r w:rsidRPr="00AE49B1">
        <w:rPr>
          <w:rFonts w:ascii="黑体" w:eastAsia="黑体" w:hAnsi="宋体" w:hint="eastAsia"/>
          <w:b/>
          <w:sz w:val="24"/>
          <w:u w:val="thick"/>
        </w:rPr>
        <w:tab/>
      </w:r>
    </w:p>
    <w:p w14:paraId="72D9A593" w14:textId="77777777" w:rsidR="00BB61CD" w:rsidRPr="00AC6C33" w:rsidRDefault="00BB61CD" w:rsidP="004449F4">
      <w:pPr>
        <w:ind w:leftChars="1200" w:left="2666" w:rightChars="551" w:right="1224"/>
        <w:jc w:val="center"/>
        <w:rPr>
          <w:rFonts w:ascii="宋体" w:hAnsi="宋体"/>
          <w:sz w:val="28"/>
          <w:szCs w:val="28"/>
        </w:rPr>
      </w:pPr>
    </w:p>
    <w:p w14:paraId="22B1F709" w14:textId="77777777" w:rsidR="00BB61CD" w:rsidRPr="00BB61CD" w:rsidRDefault="00BB61CD" w:rsidP="004449F4">
      <w:pPr>
        <w:ind w:rightChars="802" w:right="1782" w:firstLineChars="400" w:firstLine="1169"/>
        <w:jc w:val="center"/>
        <w:rPr>
          <w:rFonts w:ascii="宋体" w:hAnsi="宋体"/>
          <w:sz w:val="28"/>
          <w:szCs w:val="28"/>
        </w:rPr>
      </w:pPr>
    </w:p>
    <w:p w14:paraId="205EC6D9" w14:textId="77777777" w:rsidR="00BB61CD" w:rsidRPr="0096017E" w:rsidRDefault="00BB61CD" w:rsidP="009C2076">
      <w:pPr>
        <w:tabs>
          <w:tab w:val="right" w:pos="6216"/>
        </w:tabs>
        <w:ind w:rightChars="602" w:right="1337" w:firstLineChars="450" w:firstLine="1135"/>
        <w:rPr>
          <w:rFonts w:ascii="宋体" w:hAnsi="宋体"/>
          <w:sz w:val="24"/>
        </w:rPr>
      </w:pPr>
    </w:p>
    <w:p w14:paraId="6EFF3D9C" w14:textId="77777777" w:rsidR="0096017E" w:rsidRDefault="0096017E" w:rsidP="009C2076">
      <w:pPr>
        <w:tabs>
          <w:tab w:val="right" w:pos="6216"/>
        </w:tabs>
        <w:ind w:rightChars="602" w:right="1337" w:firstLineChars="450" w:firstLine="1135"/>
        <w:rPr>
          <w:rFonts w:ascii="宋体" w:hAnsi="宋体"/>
          <w:sz w:val="24"/>
        </w:rPr>
      </w:pPr>
    </w:p>
    <w:p w14:paraId="50EB6E26" w14:textId="77777777" w:rsidR="0096017E" w:rsidRDefault="0096017E" w:rsidP="009C2076">
      <w:pPr>
        <w:tabs>
          <w:tab w:val="right" w:pos="6216"/>
        </w:tabs>
        <w:ind w:rightChars="602" w:right="1337" w:firstLineChars="450" w:firstLine="1135"/>
        <w:rPr>
          <w:rFonts w:ascii="宋体" w:hAnsi="宋体"/>
          <w:sz w:val="24"/>
        </w:rPr>
      </w:pPr>
    </w:p>
    <w:p w14:paraId="72ED97F8" w14:textId="7377F2F8" w:rsidR="0096017E" w:rsidRDefault="0096017E" w:rsidP="0096017E">
      <w:pPr>
        <w:tabs>
          <w:tab w:val="right" w:pos="6216"/>
        </w:tabs>
        <w:ind w:rightChars="602" w:right="1337" w:firstLineChars="450" w:firstLine="1135"/>
        <w:rPr>
          <w:rFonts w:ascii="宋体" w:hAnsi="宋体"/>
          <w:sz w:val="24"/>
          <w:u w:val="single"/>
        </w:rPr>
      </w:pPr>
      <w:r>
        <w:rPr>
          <w:rFonts w:ascii="宋体" w:hAnsi="宋体" w:hint="eastAsia"/>
          <w:sz w:val="24"/>
        </w:rPr>
        <w:t>学生姓名</w:t>
      </w:r>
      <w:r w:rsidRPr="009C2076">
        <w:rPr>
          <w:rFonts w:ascii="宋体" w:hAnsi="宋体" w:hint="eastAsia"/>
          <w:sz w:val="24"/>
        </w:rPr>
        <w:t>：</w:t>
      </w:r>
      <w:r w:rsidRPr="009C2076">
        <w:rPr>
          <w:rFonts w:ascii="宋体" w:hAnsi="宋体" w:hint="eastAsia"/>
          <w:sz w:val="24"/>
          <w:u w:val="single"/>
        </w:rPr>
        <w:t xml:space="preserve">    </w:t>
      </w:r>
      <w:r>
        <w:rPr>
          <w:rFonts w:ascii="宋体" w:hAnsi="宋体"/>
          <w:sz w:val="24"/>
          <w:u w:val="single"/>
        </w:rPr>
        <w:t xml:space="preserve">    </w:t>
      </w:r>
      <w:r w:rsidR="0069535C">
        <w:rPr>
          <w:rFonts w:ascii="宋体" w:hAnsi="宋体" w:hint="eastAsia"/>
          <w:sz w:val="24"/>
          <w:u w:val="single"/>
        </w:rPr>
        <w:t>龙行超</w:t>
      </w:r>
      <w:r w:rsidRPr="009C2076">
        <w:rPr>
          <w:rFonts w:ascii="宋体" w:hAnsi="宋体" w:hint="eastAsia"/>
          <w:sz w:val="24"/>
          <w:u w:val="single"/>
        </w:rPr>
        <w:tab/>
      </w:r>
    </w:p>
    <w:p w14:paraId="1FEC0214" w14:textId="3F16D249" w:rsidR="0096017E" w:rsidRPr="009C2076" w:rsidRDefault="0096017E" w:rsidP="0096017E">
      <w:pPr>
        <w:tabs>
          <w:tab w:val="right" w:pos="6216"/>
        </w:tabs>
        <w:ind w:rightChars="602" w:right="1337" w:firstLineChars="450" w:firstLine="1135"/>
        <w:rPr>
          <w:rFonts w:ascii="宋体" w:hAnsi="宋体"/>
          <w:sz w:val="24"/>
        </w:rPr>
      </w:pPr>
      <w:r>
        <w:rPr>
          <w:rFonts w:ascii="宋体" w:hAnsi="宋体" w:hint="eastAsia"/>
          <w:sz w:val="24"/>
        </w:rPr>
        <w:t xml:space="preserve">学生学号: </w:t>
      </w:r>
      <w:r w:rsidRPr="009C2076">
        <w:rPr>
          <w:rFonts w:ascii="宋体" w:hAnsi="宋体" w:hint="eastAsia"/>
          <w:sz w:val="24"/>
          <w:u w:val="single"/>
        </w:rPr>
        <w:t xml:space="preserve">    </w:t>
      </w:r>
      <w:r w:rsidR="0069535C">
        <w:rPr>
          <w:rFonts w:ascii="宋体" w:hAnsi="宋体"/>
          <w:sz w:val="24"/>
          <w:u w:val="single"/>
        </w:rPr>
        <w:t xml:space="preserve"> 2017141463145</w:t>
      </w:r>
      <w:r w:rsidRPr="009C2076">
        <w:rPr>
          <w:rFonts w:ascii="宋体" w:hAnsi="宋体" w:hint="eastAsia"/>
          <w:sz w:val="24"/>
          <w:u w:val="single"/>
        </w:rPr>
        <w:tab/>
      </w:r>
    </w:p>
    <w:p w14:paraId="3C186BD8" w14:textId="09D568ED" w:rsidR="00BB61CD" w:rsidRPr="009C2076" w:rsidRDefault="009A78D9" w:rsidP="009C2076">
      <w:pPr>
        <w:tabs>
          <w:tab w:val="right" w:pos="6216"/>
        </w:tabs>
        <w:ind w:rightChars="602" w:right="1337" w:firstLineChars="450" w:firstLine="1135"/>
        <w:rPr>
          <w:rFonts w:ascii="宋体" w:hAnsi="宋体"/>
          <w:sz w:val="24"/>
        </w:rPr>
      </w:pPr>
      <w:r w:rsidRPr="009C2076">
        <w:rPr>
          <w:rFonts w:ascii="宋体" w:hAnsi="宋体" w:hint="eastAsia"/>
          <w:sz w:val="24"/>
        </w:rPr>
        <w:t>指导教师：</w:t>
      </w:r>
      <w:r w:rsidRPr="009C2076">
        <w:rPr>
          <w:rFonts w:ascii="宋体" w:hAnsi="宋体" w:hint="eastAsia"/>
          <w:sz w:val="24"/>
          <w:u w:val="single"/>
        </w:rPr>
        <w:t xml:space="preserve">    </w:t>
      </w:r>
      <w:r w:rsidR="00693B66">
        <w:rPr>
          <w:rFonts w:ascii="宋体" w:hAnsi="宋体"/>
          <w:sz w:val="24"/>
          <w:u w:val="single"/>
        </w:rPr>
        <w:t xml:space="preserve">   </w:t>
      </w:r>
      <w:r w:rsidR="0069535C">
        <w:rPr>
          <w:rFonts w:ascii="宋体" w:hAnsi="宋体"/>
          <w:sz w:val="24"/>
          <w:u w:val="single"/>
        </w:rPr>
        <w:t xml:space="preserve"> </w:t>
      </w:r>
      <w:r w:rsidR="0069535C">
        <w:rPr>
          <w:rFonts w:ascii="宋体" w:hAnsi="宋体" w:hint="eastAsia"/>
          <w:sz w:val="24"/>
          <w:u w:val="single"/>
        </w:rPr>
        <w:t>王湖南</w:t>
      </w:r>
      <w:r w:rsidRPr="009C2076">
        <w:rPr>
          <w:rFonts w:ascii="宋体" w:hAnsi="宋体" w:hint="eastAsia"/>
          <w:sz w:val="24"/>
          <w:u w:val="single"/>
        </w:rPr>
        <w:tab/>
      </w:r>
    </w:p>
    <w:p w14:paraId="0FEE0840" w14:textId="2A11AB12" w:rsidR="00BB61CD" w:rsidRPr="009C2076" w:rsidRDefault="00BB61CD" w:rsidP="00FB3651">
      <w:pPr>
        <w:tabs>
          <w:tab w:val="right" w:pos="6216"/>
        </w:tabs>
        <w:ind w:rightChars="602" w:right="1337" w:firstLineChars="450" w:firstLine="1139"/>
        <w:rPr>
          <w:rFonts w:ascii="宋体" w:hAnsi="宋体"/>
          <w:sz w:val="24"/>
        </w:rPr>
      </w:pPr>
      <w:r w:rsidRPr="009C2076">
        <w:rPr>
          <w:rFonts w:ascii="宋体" w:hAnsi="宋体" w:hint="eastAsia"/>
          <w:b/>
          <w:sz w:val="24"/>
        </w:rPr>
        <w:t>评阅成绩：</w:t>
      </w:r>
      <w:r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263BE5"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AB6EC3" w:rsidRPr="009C2076">
        <w:rPr>
          <w:rFonts w:ascii="宋体" w:hAnsi="宋体" w:hint="eastAsia"/>
          <w:sz w:val="24"/>
          <w:u w:val="single"/>
        </w:rPr>
        <w:tab/>
      </w:r>
    </w:p>
    <w:p w14:paraId="39BF3D5E" w14:textId="02DC93EE" w:rsidR="00BB61CD" w:rsidRPr="009C2076" w:rsidRDefault="00BB61CD"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rPr>
        <w:t>评阅意见：</w:t>
      </w:r>
      <w:r w:rsidR="004711D2" w:rsidRPr="009C2076">
        <w:rPr>
          <w:rFonts w:ascii="宋体" w:hAnsi="宋体" w:hint="eastAsia"/>
          <w:sz w:val="24"/>
          <w:u w:val="single"/>
        </w:rPr>
        <w:tab/>
      </w:r>
    </w:p>
    <w:p w14:paraId="78A208E0" w14:textId="77777777" w:rsidR="00AE49B1" w:rsidRPr="009C2076" w:rsidRDefault="00AE49B1"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u w:val="single"/>
        </w:rPr>
        <w:tab/>
      </w:r>
    </w:p>
    <w:p w14:paraId="7B3B6F62" w14:textId="77777777" w:rsidR="00BB61CD" w:rsidRPr="009C2076" w:rsidRDefault="00AE49B1" w:rsidP="009C2076">
      <w:pPr>
        <w:tabs>
          <w:tab w:val="right" w:pos="6216"/>
        </w:tabs>
        <w:ind w:rightChars="602" w:right="1337" w:firstLineChars="450" w:firstLine="1135"/>
        <w:rPr>
          <w:rFonts w:ascii="宋体" w:hAnsi="宋体"/>
          <w:sz w:val="24"/>
        </w:rPr>
      </w:pPr>
      <w:r w:rsidRPr="009C2076">
        <w:rPr>
          <w:rFonts w:ascii="宋体" w:hAnsi="宋体" w:hint="eastAsia"/>
          <w:sz w:val="24"/>
          <w:u w:val="single"/>
        </w:rPr>
        <w:tab/>
      </w:r>
    </w:p>
    <w:p w14:paraId="322D061A" w14:textId="77777777" w:rsidR="00607156" w:rsidRPr="00BB61CD" w:rsidRDefault="00607156" w:rsidP="00AE49B1">
      <w:pPr>
        <w:rPr>
          <w:rFonts w:ascii="宋体" w:hAnsi="宋体"/>
          <w:sz w:val="28"/>
          <w:szCs w:val="28"/>
        </w:rPr>
      </w:pPr>
    </w:p>
    <w:p w14:paraId="044FE4E5" w14:textId="2104814B" w:rsidR="00605697" w:rsidRPr="009801ED" w:rsidRDefault="00BB61CD" w:rsidP="00BE61C2">
      <w:pPr>
        <w:jc w:val="center"/>
        <w:rPr>
          <w:rFonts w:ascii="宋体" w:hAnsi="宋体"/>
          <w:sz w:val="28"/>
          <w:szCs w:val="28"/>
        </w:rPr>
      </w:pPr>
      <w:r w:rsidRPr="00BB61CD">
        <w:rPr>
          <w:rFonts w:ascii="宋体" w:hAnsi="宋体" w:hint="eastAsia"/>
          <w:sz w:val="28"/>
          <w:szCs w:val="28"/>
        </w:rPr>
        <w:t>提交报告时间：</w:t>
      </w:r>
      <w:r w:rsidR="00607156">
        <w:rPr>
          <w:rFonts w:ascii="宋体" w:hAnsi="宋体" w:hint="eastAsia"/>
          <w:sz w:val="28"/>
          <w:szCs w:val="28"/>
        </w:rPr>
        <w:t>20</w:t>
      </w:r>
      <w:r w:rsidR="009801ED">
        <w:rPr>
          <w:rFonts w:ascii="宋体" w:hAnsi="宋体"/>
          <w:sz w:val="28"/>
          <w:szCs w:val="28"/>
        </w:rPr>
        <w:t>1</w:t>
      </w:r>
      <w:r w:rsidR="0069535C">
        <w:rPr>
          <w:rFonts w:ascii="宋体" w:hAnsi="宋体"/>
          <w:sz w:val="28"/>
          <w:szCs w:val="28"/>
        </w:rPr>
        <w:t>9</w:t>
      </w:r>
      <w:r w:rsidRPr="00BB61CD">
        <w:rPr>
          <w:rFonts w:ascii="宋体" w:hAnsi="宋体" w:hint="eastAsia"/>
          <w:sz w:val="28"/>
          <w:szCs w:val="28"/>
        </w:rPr>
        <w:t>年</w:t>
      </w:r>
      <w:r w:rsidR="009801ED">
        <w:rPr>
          <w:rFonts w:ascii="宋体" w:hAnsi="宋体"/>
          <w:sz w:val="28"/>
          <w:szCs w:val="28"/>
        </w:rPr>
        <w:t>12</w:t>
      </w:r>
      <w:r w:rsidRPr="00BB61CD">
        <w:rPr>
          <w:rFonts w:ascii="宋体" w:hAnsi="宋体" w:hint="eastAsia"/>
          <w:sz w:val="28"/>
          <w:szCs w:val="28"/>
        </w:rPr>
        <w:t>月</w:t>
      </w:r>
      <w:r w:rsidR="00121439">
        <w:rPr>
          <w:rFonts w:ascii="宋体" w:hAnsi="宋体" w:hint="eastAsia"/>
          <w:sz w:val="28"/>
          <w:szCs w:val="28"/>
        </w:rPr>
        <w:t>2</w:t>
      </w:r>
      <w:r w:rsidR="0069535C">
        <w:rPr>
          <w:rFonts w:ascii="宋体" w:hAnsi="宋体"/>
          <w:sz w:val="28"/>
          <w:szCs w:val="28"/>
        </w:rPr>
        <w:t>9</w:t>
      </w:r>
      <w:r w:rsidRPr="00BB61CD">
        <w:rPr>
          <w:rFonts w:ascii="宋体" w:hAnsi="宋体" w:hint="eastAsia"/>
          <w:sz w:val="28"/>
          <w:szCs w:val="28"/>
        </w:rPr>
        <w:t>日</w:t>
      </w:r>
    </w:p>
    <w:p w14:paraId="080CE9AE" w14:textId="77777777" w:rsidR="00605697" w:rsidRDefault="00605697" w:rsidP="00605697">
      <w:pPr>
        <w:pStyle w:val="a6"/>
        <w:tabs>
          <w:tab w:val="clear" w:pos="425"/>
        </w:tabs>
        <w:spacing w:line="700" w:lineRule="exact"/>
        <w:ind w:firstLine="0"/>
        <w:jc w:val="center"/>
        <w:rPr>
          <w:sz w:val="36"/>
        </w:rPr>
      </w:pPr>
      <w:r>
        <w:rPr>
          <w:rFonts w:hAnsi="宋体"/>
          <w:sz w:val="28"/>
          <w:szCs w:val="28"/>
        </w:rPr>
        <w:br w:type="page"/>
      </w:r>
    </w:p>
    <w:p w14:paraId="726D6C6F" w14:textId="77777777" w:rsidR="00605697" w:rsidRDefault="00605697" w:rsidP="00605697">
      <w:pPr>
        <w:spacing w:line="400" w:lineRule="exact"/>
        <w:jc w:val="center"/>
        <w:rPr>
          <w:sz w:val="36"/>
        </w:rPr>
      </w:pPr>
    </w:p>
    <w:p w14:paraId="6AE5CF50" w14:textId="345EF793" w:rsidR="00605697" w:rsidRPr="00E849F0" w:rsidRDefault="0069535C" w:rsidP="00605697">
      <w:pPr>
        <w:spacing w:line="400" w:lineRule="exact"/>
        <w:jc w:val="center"/>
        <w:rPr>
          <w:rFonts w:eastAsia="黑体"/>
          <w:b/>
          <w:sz w:val="36"/>
        </w:rPr>
      </w:pPr>
      <w:r>
        <w:rPr>
          <w:rFonts w:eastAsia="黑体" w:hint="eastAsia"/>
          <w:b/>
          <w:sz w:val="36"/>
        </w:rPr>
        <w:t>创易学生系统</w:t>
      </w:r>
    </w:p>
    <w:p w14:paraId="0D4F2CF9" w14:textId="77777777" w:rsidR="00605697" w:rsidRPr="009801ED" w:rsidRDefault="00605697" w:rsidP="009801ED">
      <w:pPr>
        <w:spacing w:line="400" w:lineRule="exact"/>
        <w:rPr>
          <w:sz w:val="36"/>
        </w:rPr>
      </w:pPr>
    </w:p>
    <w:p w14:paraId="317CF824" w14:textId="77777777" w:rsidR="00605697" w:rsidRDefault="00605697" w:rsidP="00605697">
      <w:pPr>
        <w:spacing w:line="400" w:lineRule="exact"/>
        <w:jc w:val="center"/>
        <w:rPr>
          <w:sz w:val="24"/>
        </w:rPr>
      </w:pPr>
      <w:r>
        <w:rPr>
          <w:rFonts w:hint="eastAsia"/>
          <w:sz w:val="24"/>
        </w:rPr>
        <w:t>软件工程</w:t>
      </w:r>
      <w:r>
        <w:rPr>
          <w:sz w:val="24"/>
        </w:rPr>
        <w:t xml:space="preserve"> </w:t>
      </w:r>
      <w:r>
        <w:rPr>
          <w:rFonts w:hint="eastAsia"/>
          <w:sz w:val="24"/>
        </w:rPr>
        <w:t>专业</w:t>
      </w:r>
    </w:p>
    <w:p w14:paraId="224852F3" w14:textId="77777777" w:rsidR="00605697" w:rsidRPr="0096017E" w:rsidRDefault="00605697" w:rsidP="00605697">
      <w:pPr>
        <w:spacing w:line="400" w:lineRule="exact"/>
        <w:jc w:val="center"/>
        <w:rPr>
          <w:rFonts w:eastAsia="黑体"/>
          <w:sz w:val="24"/>
        </w:rPr>
      </w:pPr>
    </w:p>
    <w:p w14:paraId="4BA2EDE6" w14:textId="685C4BCB" w:rsidR="00605697" w:rsidRDefault="00605697" w:rsidP="00605697">
      <w:pPr>
        <w:spacing w:line="400" w:lineRule="exact"/>
        <w:jc w:val="center"/>
        <w:rPr>
          <w:rFonts w:eastAsia="楷体_GB2312"/>
          <w:sz w:val="24"/>
        </w:rPr>
      </w:pPr>
      <w:r w:rsidRPr="00E849F0">
        <w:rPr>
          <w:rFonts w:eastAsia="黑体" w:hint="eastAsia"/>
          <w:b/>
          <w:sz w:val="24"/>
        </w:rPr>
        <w:t>学生</w:t>
      </w:r>
      <w:r>
        <w:rPr>
          <w:rFonts w:eastAsia="黑体" w:hint="eastAsia"/>
          <w:sz w:val="24"/>
        </w:rPr>
        <w:t xml:space="preserve">  </w:t>
      </w:r>
      <w:r w:rsidR="0069535C">
        <w:rPr>
          <w:rFonts w:eastAsia="黑体" w:hint="eastAsia"/>
          <w:sz w:val="24"/>
        </w:rPr>
        <w:t>龙行超</w:t>
      </w:r>
      <w:r>
        <w:rPr>
          <w:rFonts w:eastAsia="楷体_GB2312" w:hint="eastAsia"/>
          <w:sz w:val="24"/>
        </w:rPr>
        <w:t xml:space="preserve"> </w:t>
      </w:r>
      <w:r>
        <w:rPr>
          <w:rFonts w:eastAsia="黑体" w:hint="eastAsia"/>
          <w:sz w:val="24"/>
        </w:rPr>
        <w:t xml:space="preserve">  </w:t>
      </w:r>
      <w:r w:rsidRPr="00E849F0">
        <w:rPr>
          <w:rFonts w:eastAsia="黑体" w:hint="eastAsia"/>
          <w:b/>
          <w:sz w:val="24"/>
        </w:rPr>
        <w:t>指导老师</w:t>
      </w:r>
      <w:r>
        <w:rPr>
          <w:rFonts w:eastAsia="黑体" w:hint="eastAsia"/>
          <w:sz w:val="24"/>
        </w:rPr>
        <w:t xml:space="preserve">  </w:t>
      </w:r>
      <w:r w:rsidR="009801ED">
        <w:rPr>
          <w:rFonts w:eastAsia="楷体_GB2312" w:hint="eastAsia"/>
          <w:sz w:val="24"/>
        </w:rPr>
        <w:t>王湖南</w:t>
      </w:r>
    </w:p>
    <w:p w14:paraId="448D5E2E" w14:textId="77777777" w:rsidR="00605697" w:rsidRDefault="00605697" w:rsidP="00605697">
      <w:pPr>
        <w:spacing w:line="400" w:lineRule="exact"/>
        <w:jc w:val="center"/>
        <w:rPr>
          <w:rFonts w:eastAsia="楷体_GB2312"/>
          <w:sz w:val="24"/>
        </w:rPr>
      </w:pPr>
    </w:p>
    <w:p w14:paraId="7E62EB71" w14:textId="77777777" w:rsidR="00605697" w:rsidRDefault="00605697" w:rsidP="00605697">
      <w:pPr>
        <w:spacing w:line="400" w:lineRule="exact"/>
        <w:jc w:val="center"/>
        <w:rPr>
          <w:rFonts w:eastAsia="楷体_GB2312"/>
          <w:sz w:val="24"/>
        </w:rPr>
      </w:pPr>
    </w:p>
    <w:p w14:paraId="33EF3AFF" w14:textId="518439D1" w:rsidR="00CD0432" w:rsidRPr="00CD0432" w:rsidRDefault="00D712E1" w:rsidP="00FB3651">
      <w:pPr>
        <w:spacing w:line="400" w:lineRule="exact"/>
        <w:ind w:firstLineChars="200" w:firstLine="446"/>
        <w:rPr>
          <w:szCs w:val="21"/>
        </w:rPr>
      </w:pPr>
      <w:r w:rsidRPr="00D712E1">
        <w:rPr>
          <w:rFonts w:ascii="黑体" w:eastAsia="黑体" w:hAnsi="宋体" w:hint="eastAsia"/>
          <w:b/>
          <w:szCs w:val="21"/>
        </w:rPr>
        <w:t>[</w:t>
      </w:r>
      <w:r w:rsidRPr="00D712E1">
        <w:rPr>
          <w:rFonts w:ascii="黑体" w:eastAsia="黑体" w:hint="eastAsia"/>
          <w:b/>
          <w:szCs w:val="21"/>
        </w:rPr>
        <w:t>摘要</w:t>
      </w:r>
      <w:r w:rsidRPr="00D712E1">
        <w:rPr>
          <w:rFonts w:ascii="黑体" w:eastAsia="黑体" w:hAnsi="宋体" w:hint="eastAsia"/>
          <w:b/>
          <w:szCs w:val="21"/>
        </w:rPr>
        <w:t>]</w:t>
      </w:r>
      <w:r w:rsidR="004D4643">
        <w:rPr>
          <w:rFonts w:hint="eastAsia"/>
          <w:szCs w:val="21"/>
        </w:rPr>
        <w:t>大学里面生活丰富多彩，有社团、有学生会、有课程等等</w:t>
      </w:r>
      <w:r w:rsidR="00E22E7A">
        <w:rPr>
          <w:szCs w:val="21"/>
        </w:rPr>
        <w:t>。</w:t>
      </w:r>
      <w:r w:rsidR="004D4643">
        <w:rPr>
          <w:rFonts w:hint="eastAsia"/>
          <w:szCs w:val="21"/>
        </w:rPr>
        <w:t>如此多的事，全压在身上，难免不会</w:t>
      </w:r>
      <w:proofErr w:type="gramStart"/>
      <w:r w:rsidR="004D4643">
        <w:rPr>
          <w:rFonts w:hint="eastAsia"/>
          <w:szCs w:val="21"/>
        </w:rPr>
        <w:t>遗忘些</w:t>
      </w:r>
      <w:proofErr w:type="gramEnd"/>
      <w:r w:rsidR="004D4643">
        <w:rPr>
          <w:rFonts w:hint="eastAsia"/>
          <w:szCs w:val="21"/>
        </w:rPr>
        <w:t>要做、但又不是那么重要的事。这些事虽然不是必须做的，但是事后想到没做，也总会后悔的。为了避免这些后悔的事发生，为了大学生好好地、充实地度过大学四年生活，这个创易学</w:t>
      </w:r>
      <w:proofErr w:type="gramStart"/>
      <w:r w:rsidR="004D4643">
        <w:rPr>
          <w:rFonts w:hint="eastAsia"/>
          <w:szCs w:val="21"/>
        </w:rPr>
        <w:t>生系统</w:t>
      </w:r>
      <w:proofErr w:type="gramEnd"/>
      <w:r w:rsidR="004D4643">
        <w:rPr>
          <w:rFonts w:hint="eastAsia"/>
          <w:szCs w:val="21"/>
        </w:rPr>
        <w:t>的想法诞生了。</w:t>
      </w:r>
      <w:r w:rsidR="005549D0">
        <w:rPr>
          <w:rFonts w:hint="eastAsia"/>
          <w:szCs w:val="21"/>
        </w:rPr>
        <w:t>在需求分析阶段，首先内部商讨系统的主要功能，然后问卷调查，再根据这些，做出了各种需求分析的图像，包括：边界图、用例图、状态图等，并最终形成了需求分析文档。</w:t>
      </w:r>
    </w:p>
    <w:p w14:paraId="7BB726AB" w14:textId="77777777" w:rsidR="00605697" w:rsidRPr="00CD0432" w:rsidRDefault="00605697" w:rsidP="004449F4">
      <w:pPr>
        <w:spacing w:line="400" w:lineRule="exact"/>
        <w:ind w:firstLineChars="200" w:firstLine="504"/>
        <w:rPr>
          <w:rFonts w:ascii="宋体" w:hAnsi="宋体"/>
          <w:sz w:val="24"/>
          <w:szCs w:val="28"/>
        </w:rPr>
      </w:pPr>
    </w:p>
    <w:p w14:paraId="3C536CC0" w14:textId="77777777" w:rsidR="00605697" w:rsidRPr="00AF7EE3" w:rsidRDefault="00605697" w:rsidP="004449F4">
      <w:pPr>
        <w:spacing w:line="400" w:lineRule="exact"/>
        <w:ind w:firstLineChars="200" w:firstLine="504"/>
        <w:rPr>
          <w:rFonts w:ascii="宋体" w:hAnsi="宋体"/>
          <w:sz w:val="24"/>
          <w:szCs w:val="28"/>
        </w:rPr>
      </w:pPr>
    </w:p>
    <w:p w14:paraId="677FDAB0" w14:textId="789958BD" w:rsidR="00605697" w:rsidRPr="00B810B5" w:rsidRDefault="00605697" w:rsidP="00FB3651">
      <w:pPr>
        <w:spacing w:line="400" w:lineRule="exact"/>
        <w:ind w:firstLineChars="200" w:firstLine="446"/>
        <w:rPr>
          <w:i/>
          <w:color w:val="008080"/>
          <w:sz w:val="18"/>
          <w:szCs w:val="18"/>
        </w:rPr>
      </w:pPr>
      <w:r w:rsidRPr="00D712E1">
        <w:rPr>
          <w:rFonts w:ascii="黑体" w:eastAsia="黑体" w:hint="eastAsia"/>
          <w:b/>
          <w:szCs w:val="21"/>
        </w:rPr>
        <w:t>关键词</w:t>
      </w:r>
      <w:r w:rsidRPr="00D712E1">
        <w:rPr>
          <w:rFonts w:ascii="黑体" w:eastAsia="黑体" w:hAnsi="宋体" w:hint="eastAsia"/>
          <w:szCs w:val="21"/>
        </w:rPr>
        <w:t>：</w:t>
      </w:r>
      <w:r w:rsidR="005549D0">
        <w:rPr>
          <w:rFonts w:hint="eastAsia"/>
          <w:szCs w:val="21"/>
        </w:rPr>
        <w:t>大学生</w:t>
      </w:r>
      <w:r w:rsidR="00D712E1">
        <w:rPr>
          <w:rFonts w:hint="eastAsia"/>
          <w:szCs w:val="21"/>
        </w:rPr>
        <w:t xml:space="preserve">  </w:t>
      </w:r>
      <w:r w:rsidR="005549D0">
        <w:rPr>
          <w:rFonts w:hint="eastAsia"/>
          <w:szCs w:val="21"/>
        </w:rPr>
        <w:t>学生系统</w:t>
      </w:r>
      <w:r w:rsidR="00D712E1">
        <w:rPr>
          <w:rFonts w:hint="eastAsia"/>
          <w:szCs w:val="21"/>
        </w:rPr>
        <w:t xml:space="preserve">  </w:t>
      </w:r>
      <w:r w:rsidR="00CD0432">
        <w:rPr>
          <w:rFonts w:hint="eastAsia"/>
          <w:szCs w:val="21"/>
        </w:rPr>
        <w:t>需求分析</w:t>
      </w:r>
      <w:r w:rsidR="00642E2E">
        <w:rPr>
          <w:rFonts w:hint="eastAsia"/>
          <w:szCs w:val="21"/>
        </w:rPr>
        <w:t xml:space="preserve"> </w:t>
      </w:r>
      <w:r w:rsidR="00642E2E">
        <w:rPr>
          <w:rFonts w:hint="eastAsia"/>
          <w:szCs w:val="21"/>
        </w:rPr>
        <w:t>功能性</w:t>
      </w:r>
      <w:r w:rsidR="00642E2E">
        <w:rPr>
          <w:szCs w:val="21"/>
        </w:rPr>
        <w:t>需求</w:t>
      </w:r>
      <w:r w:rsidR="00642E2E">
        <w:rPr>
          <w:rFonts w:hint="eastAsia"/>
          <w:szCs w:val="21"/>
        </w:rPr>
        <w:t xml:space="preserve"> </w:t>
      </w:r>
      <w:r w:rsidR="00642E2E">
        <w:rPr>
          <w:rFonts w:hint="eastAsia"/>
          <w:szCs w:val="21"/>
        </w:rPr>
        <w:t>非功能性</w:t>
      </w:r>
    </w:p>
    <w:p w14:paraId="2EF58315" w14:textId="77777777" w:rsidR="00605697" w:rsidRPr="005549D0" w:rsidRDefault="00605697" w:rsidP="004449F4">
      <w:pPr>
        <w:spacing w:line="400" w:lineRule="exact"/>
        <w:ind w:firstLineChars="200" w:firstLine="504"/>
        <w:rPr>
          <w:sz w:val="24"/>
        </w:rPr>
      </w:pPr>
    </w:p>
    <w:p w14:paraId="1BB27ABF" w14:textId="77777777" w:rsidR="00605697" w:rsidRDefault="00AB2C36" w:rsidP="00AB2C36">
      <w:pPr>
        <w:spacing w:line="400" w:lineRule="exact"/>
        <w:rPr>
          <w:i/>
          <w:color w:val="008080"/>
          <w:sz w:val="18"/>
          <w:szCs w:val="18"/>
        </w:rPr>
      </w:pPr>
      <w:r w:rsidRPr="00793A50">
        <w:rPr>
          <w:rFonts w:hint="eastAsia"/>
          <w:i/>
          <w:color w:val="008080"/>
          <w:sz w:val="18"/>
          <w:szCs w:val="18"/>
        </w:rPr>
        <w:t xml:space="preserve"> </w:t>
      </w:r>
    </w:p>
    <w:p w14:paraId="291BBB1E" w14:textId="77777777" w:rsidR="00381E29" w:rsidRDefault="00381E29" w:rsidP="00AB2C36">
      <w:pPr>
        <w:spacing w:line="400" w:lineRule="exact"/>
        <w:rPr>
          <w:i/>
          <w:color w:val="008080"/>
          <w:sz w:val="18"/>
          <w:szCs w:val="18"/>
        </w:rPr>
      </w:pPr>
    </w:p>
    <w:p w14:paraId="27E63D8D" w14:textId="77777777" w:rsidR="00381E29" w:rsidRDefault="00381E29" w:rsidP="00AB2C36">
      <w:pPr>
        <w:spacing w:line="400" w:lineRule="exact"/>
        <w:rPr>
          <w:i/>
          <w:color w:val="008080"/>
          <w:sz w:val="18"/>
          <w:szCs w:val="18"/>
        </w:rPr>
      </w:pPr>
    </w:p>
    <w:p w14:paraId="46D400EC" w14:textId="77777777" w:rsidR="00381E29" w:rsidRDefault="00381E29" w:rsidP="00AB2C36">
      <w:pPr>
        <w:spacing w:line="400" w:lineRule="exact"/>
        <w:rPr>
          <w:i/>
          <w:color w:val="008080"/>
          <w:sz w:val="18"/>
          <w:szCs w:val="18"/>
        </w:rPr>
      </w:pPr>
    </w:p>
    <w:p w14:paraId="4E342823" w14:textId="77777777" w:rsidR="00381E29" w:rsidRDefault="00381E29" w:rsidP="00AB2C36">
      <w:pPr>
        <w:spacing w:line="400" w:lineRule="exact"/>
        <w:rPr>
          <w:i/>
          <w:color w:val="008080"/>
          <w:sz w:val="18"/>
          <w:szCs w:val="18"/>
        </w:rPr>
      </w:pPr>
    </w:p>
    <w:p w14:paraId="7BE1A78F" w14:textId="77777777" w:rsidR="00782D4A" w:rsidRDefault="00782D4A" w:rsidP="00AB2C36">
      <w:pPr>
        <w:spacing w:line="400" w:lineRule="exact"/>
        <w:rPr>
          <w:i/>
          <w:color w:val="008080"/>
          <w:sz w:val="18"/>
          <w:szCs w:val="18"/>
        </w:rPr>
      </w:pPr>
    </w:p>
    <w:p w14:paraId="454CF2F7" w14:textId="77777777" w:rsidR="00782D4A" w:rsidRDefault="00782D4A" w:rsidP="00AB2C36">
      <w:pPr>
        <w:spacing w:line="400" w:lineRule="exact"/>
        <w:rPr>
          <w:i/>
          <w:color w:val="008080"/>
          <w:sz w:val="18"/>
          <w:szCs w:val="18"/>
        </w:rPr>
      </w:pPr>
    </w:p>
    <w:p w14:paraId="3411CD57" w14:textId="77777777" w:rsidR="00782D4A" w:rsidRDefault="00782D4A" w:rsidP="00AB2C36">
      <w:pPr>
        <w:spacing w:line="400" w:lineRule="exact"/>
        <w:rPr>
          <w:i/>
          <w:color w:val="008080"/>
          <w:sz w:val="18"/>
          <w:szCs w:val="18"/>
        </w:rPr>
      </w:pPr>
    </w:p>
    <w:p w14:paraId="1E64D7EC" w14:textId="77777777" w:rsidR="001B561F" w:rsidRDefault="001B561F" w:rsidP="00AB2C36">
      <w:pPr>
        <w:spacing w:line="400" w:lineRule="exact"/>
        <w:rPr>
          <w:i/>
          <w:color w:val="008080"/>
          <w:sz w:val="18"/>
          <w:szCs w:val="18"/>
        </w:rPr>
      </w:pPr>
    </w:p>
    <w:p w14:paraId="1DBC289E" w14:textId="77777777" w:rsidR="001B561F" w:rsidRDefault="001B561F" w:rsidP="00AB2C36">
      <w:pPr>
        <w:spacing w:line="400" w:lineRule="exact"/>
        <w:rPr>
          <w:i/>
          <w:color w:val="008080"/>
          <w:sz w:val="18"/>
          <w:szCs w:val="18"/>
        </w:rPr>
      </w:pPr>
    </w:p>
    <w:p w14:paraId="566EEB7F" w14:textId="77777777" w:rsidR="001B561F" w:rsidRPr="00793A50" w:rsidRDefault="001B561F" w:rsidP="00AB2C36">
      <w:pPr>
        <w:spacing w:line="400" w:lineRule="exact"/>
        <w:rPr>
          <w:i/>
          <w:color w:val="008080"/>
          <w:sz w:val="18"/>
          <w:szCs w:val="18"/>
        </w:rPr>
      </w:pPr>
    </w:p>
    <w:bookmarkStart w:id="2" w:name="_Toc389420012"/>
    <w:bookmarkStart w:id="3" w:name="_Toc405321182"/>
    <w:bookmarkStart w:id="4" w:name="_Toc406504167"/>
    <w:p w14:paraId="3676A058" w14:textId="150ABEC1" w:rsidR="00697646" w:rsidRDefault="00381E29">
      <w:pPr>
        <w:pStyle w:val="TOC10"/>
        <w:tabs>
          <w:tab w:val="right" w:leader="dot" w:pos="7543"/>
        </w:tabs>
        <w:rPr>
          <w:rFonts w:asciiTheme="minorHAnsi" w:eastAsiaTheme="minorEastAsia" w:hAnsiTheme="minorHAnsi" w:cstheme="minorBidi"/>
          <w:noProof/>
          <w:szCs w:val="22"/>
        </w:rPr>
      </w:pPr>
      <w:r>
        <w:lastRenderedPageBreak/>
        <w:fldChar w:fldCharType="begin"/>
      </w:r>
      <w:r>
        <w:instrText xml:space="preserve"> TOC \o "1-3" \h \z \u </w:instrText>
      </w:r>
      <w:r>
        <w:fldChar w:fldCharType="separate"/>
      </w:r>
      <w:hyperlink w:anchor="_Toc28123390" w:history="1">
        <w:r w:rsidR="00697646" w:rsidRPr="00F15F63">
          <w:rPr>
            <w:rStyle w:val="ac"/>
            <w:noProof/>
          </w:rPr>
          <w:t>《软件需求分析》课程报告</w:t>
        </w:r>
        <w:r w:rsidR="00697646">
          <w:rPr>
            <w:noProof/>
            <w:webHidden/>
          </w:rPr>
          <w:tab/>
        </w:r>
        <w:r w:rsidR="00697646">
          <w:rPr>
            <w:noProof/>
            <w:webHidden/>
          </w:rPr>
          <w:fldChar w:fldCharType="begin"/>
        </w:r>
        <w:r w:rsidR="00697646">
          <w:rPr>
            <w:noProof/>
            <w:webHidden/>
          </w:rPr>
          <w:instrText xml:space="preserve"> PAGEREF _Toc28123390 \h </w:instrText>
        </w:r>
        <w:r w:rsidR="00697646">
          <w:rPr>
            <w:noProof/>
            <w:webHidden/>
          </w:rPr>
        </w:r>
        <w:r w:rsidR="00697646">
          <w:rPr>
            <w:noProof/>
            <w:webHidden/>
          </w:rPr>
          <w:fldChar w:fldCharType="separate"/>
        </w:r>
        <w:r w:rsidR="00CC03C8">
          <w:rPr>
            <w:noProof/>
            <w:webHidden/>
          </w:rPr>
          <w:t>0</w:t>
        </w:r>
        <w:r w:rsidR="00697646">
          <w:rPr>
            <w:noProof/>
            <w:webHidden/>
          </w:rPr>
          <w:fldChar w:fldCharType="end"/>
        </w:r>
      </w:hyperlink>
    </w:p>
    <w:p w14:paraId="7FF21559" w14:textId="0C0F455D" w:rsidR="00697646" w:rsidRDefault="00697646">
      <w:pPr>
        <w:pStyle w:val="TOC10"/>
        <w:tabs>
          <w:tab w:val="right" w:leader="dot" w:pos="7543"/>
        </w:tabs>
        <w:rPr>
          <w:rFonts w:asciiTheme="minorHAnsi" w:eastAsiaTheme="minorEastAsia" w:hAnsiTheme="minorHAnsi" w:cstheme="minorBidi"/>
          <w:noProof/>
          <w:szCs w:val="22"/>
        </w:rPr>
      </w:pPr>
      <w:hyperlink w:anchor="_Toc28123391" w:history="1">
        <w:r w:rsidRPr="00F15F63">
          <w:rPr>
            <w:rStyle w:val="ac"/>
            <w:noProof/>
          </w:rPr>
          <w:t>1</w:t>
        </w:r>
        <w:r w:rsidRPr="00F15F63">
          <w:rPr>
            <w:rStyle w:val="ac"/>
            <w:noProof/>
          </w:rPr>
          <w:t>．引言</w:t>
        </w:r>
        <w:r>
          <w:rPr>
            <w:noProof/>
            <w:webHidden/>
          </w:rPr>
          <w:tab/>
        </w:r>
        <w:r>
          <w:rPr>
            <w:noProof/>
            <w:webHidden/>
          </w:rPr>
          <w:fldChar w:fldCharType="begin"/>
        </w:r>
        <w:r>
          <w:rPr>
            <w:noProof/>
            <w:webHidden/>
          </w:rPr>
          <w:instrText xml:space="preserve"> PAGEREF _Toc28123391 \h </w:instrText>
        </w:r>
        <w:r>
          <w:rPr>
            <w:noProof/>
            <w:webHidden/>
          </w:rPr>
        </w:r>
        <w:r>
          <w:rPr>
            <w:noProof/>
            <w:webHidden/>
          </w:rPr>
          <w:fldChar w:fldCharType="separate"/>
        </w:r>
        <w:r w:rsidR="00CC03C8">
          <w:rPr>
            <w:noProof/>
            <w:webHidden/>
          </w:rPr>
          <w:t>3</w:t>
        </w:r>
        <w:r>
          <w:rPr>
            <w:noProof/>
            <w:webHidden/>
          </w:rPr>
          <w:fldChar w:fldCharType="end"/>
        </w:r>
      </w:hyperlink>
    </w:p>
    <w:p w14:paraId="0529FF2E" w14:textId="2245D01B"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392" w:history="1">
        <w:r w:rsidRPr="00F15F63">
          <w:rPr>
            <w:rStyle w:val="ac"/>
            <w:noProof/>
          </w:rPr>
          <w:t>1.1</w:t>
        </w:r>
        <w:r w:rsidRPr="00F15F63">
          <w:rPr>
            <w:rStyle w:val="ac"/>
            <w:noProof/>
          </w:rPr>
          <w:t>编写目的</w:t>
        </w:r>
        <w:r>
          <w:rPr>
            <w:noProof/>
            <w:webHidden/>
          </w:rPr>
          <w:tab/>
        </w:r>
        <w:r>
          <w:rPr>
            <w:noProof/>
            <w:webHidden/>
          </w:rPr>
          <w:fldChar w:fldCharType="begin"/>
        </w:r>
        <w:r>
          <w:rPr>
            <w:noProof/>
            <w:webHidden/>
          </w:rPr>
          <w:instrText xml:space="preserve"> PAGEREF _Toc28123392 \h </w:instrText>
        </w:r>
        <w:r>
          <w:rPr>
            <w:noProof/>
            <w:webHidden/>
          </w:rPr>
        </w:r>
        <w:r>
          <w:rPr>
            <w:noProof/>
            <w:webHidden/>
          </w:rPr>
          <w:fldChar w:fldCharType="separate"/>
        </w:r>
        <w:r w:rsidR="00CC03C8">
          <w:rPr>
            <w:noProof/>
            <w:webHidden/>
          </w:rPr>
          <w:t>3</w:t>
        </w:r>
        <w:r>
          <w:rPr>
            <w:noProof/>
            <w:webHidden/>
          </w:rPr>
          <w:fldChar w:fldCharType="end"/>
        </w:r>
      </w:hyperlink>
    </w:p>
    <w:p w14:paraId="372F4753" w14:textId="145CA1DA"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393" w:history="1">
        <w:r w:rsidRPr="00F15F63">
          <w:rPr>
            <w:rStyle w:val="ac"/>
            <w:noProof/>
          </w:rPr>
          <w:t>1.2</w:t>
        </w:r>
        <w:r w:rsidRPr="00F15F63">
          <w:rPr>
            <w:rStyle w:val="ac"/>
            <w:noProof/>
          </w:rPr>
          <w:t>项目背景</w:t>
        </w:r>
        <w:r>
          <w:rPr>
            <w:noProof/>
            <w:webHidden/>
          </w:rPr>
          <w:tab/>
        </w:r>
        <w:r>
          <w:rPr>
            <w:noProof/>
            <w:webHidden/>
          </w:rPr>
          <w:fldChar w:fldCharType="begin"/>
        </w:r>
        <w:r>
          <w:rPr>
            <w:noProof/>
            <w:webHidden/>
          </w:rPr>
          <w:instrText xml:space="preserve"> PAGEREF _Toc28123393 \h </w:instrText>
        </w:r>
        <w:r>
          <w:rPr>
            <w:noProof/>
            <w:webHidden/>
          </w:rPr>
        </w:r>
        <w:r>
          <w:rPr>
            <w:noProof/>
            <w:webHidden/>
          </w:rPr>
          <w:fldChar w:fldCharType="separate"/>
        </w:r>
        <w:r w:rsidR="00CC03C8">
          <w:rPr>
            <w:noProof/>
            <w:webHidden/>
          </w:rPr>
          <w:t>3</w:t>
        </w:r>
        <w:r>
          <w:rPr>
            <w:noProof/>
            <w:webHidden/>
          </w:rPr>
          <w:fldChar w:fldCharType="end"/>
        </w:r>
      </w:hyperlink>
    </w:p>
    <w:p w14:paraId="2BD01D29" w14:textId="37271065"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394" w:history="1">
        <w:r w:rsidRPr="00F15F63">
          <w:rPr>
            <w:rStyle w:val="ac"/>
            <w:noProof/>
          </w:rPr>
          <w:t>1.3</w:t>
        </w:r>
        <w:r w:rsidRPr="00F15F63">
          <w:rPr>
            <w:rStyle w:val="ac"/>
            <w:noProof/>
          </w:rPr>
          <w:t>需求来源</w:t>
        </w:r>
        <w:r>
          <w:rPr>
            <w:noProof/>
            <w:webHidden/>
          </w:rPr>
          <w:tab/>
        </w:r>
        <w:r>
          <w:rPr>
            <w:noProof/>
            <w:webHidden/>
          </w:rPr>
          <w:fldChar w:fldCharType="begin"/>
        </w:r>
        <w:r>
          <w:rPr>
            <w:noProof/>
            <w:webHidden/>
          </w:rPr>
          <w:instrText xml:space="preserve"> PAGEREF _Toc28123394 \h </w:instrText>
        </w:r>
        <w:r>
          <w:rPr>
            <w:noProof/>
            <w:webHidden/>
          </w:rPr>
        </w:r>
        <w:r>
          <w:rPr>
            <w:noProof/>
            <w:webHidden/>
          </w:rPr>
          <w:fldChar w:fldCharType="separate"/>
        </w:r>
        <w:r w:rsidR="00CC03C8">
          <w:rPr>
            <w:noProof/>
            <w:webHidden/>
          </w:rPr>
          <w:t>3</w:t>
        </w:r>
        <w:r>
          <w:rPr>
            <w:noProof/>
            <w:webHidden/>
          </w:rPr>
          <w:fldChar w:fldCharType="end"/>
        </w:r>
      </w:hyperlink>
    </w:p>
    <w:p w14:paraId="69FB77D9" w14:textId="30A809A6"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395" w:history="1">
        <w:r w:rsidRPr="00F15F63">
          <w:rPr>
            <w:rStyle w:val="ac"/>
            <w:noProof/>
          </w:rPr>
          <w:t>1.4</w:t>
        </w:r>
        <w:r w:rsidRPr="00F15F63">
          <w:rPr>
            <w:rStyle w:val="ac"/>
            <w:noProof/>
          </w:rPr>
          <w:t>国内外技术现状</w:t>
        </w:r>
        <w:r>
          <w:rPr>
            <w:noProof/>
            <w:webHidden/>
          </w:rPr>
          <w:tab/>
        </w:r>
        <w:r>
          <w:rPr>
            <w:noProof/>
            <w:webHidden/>
          </w:rPr>
          <w:fldChar w:fldCharType="begin"/>
        </w:r>
        <w:r>
          <w:rPr>
            <w:noProof/>
            <w:webHidden/>
          </w:rPr>
          <w:instrText xml:space="preserve"> PAGEREF _Toc28123395 \h </w:instrText>
        </w:r>
        <w:r>
          <w:rPr>
            <w:noProof/>
            <w:webHidden/>
          </w:rPr>
        </w:r>
        <w:r>
          <w:rPr>
            <w:noProof/>
            <w:webHidden/>
          </w:rPr>
          <w:fldChar w:fldCharType="separate"/>
        </w:r>
        <w:r w:rsidR="00CC03C8">
          <w:rPr>
            <w:noProof/>
            <w:webHidden/>
          </w:rPr>
          <w:t>4</w:t>
        </w:r>
        <w:r>
          <w:rPr>
            <w:noProof/>
            <w:webHidden/>
          </w:rPr>
          <w:fldChar w:fldCharType="end"/>
        </w:r>
      </w:hyperlink>
    </w:p>
    <w:p w14:paraId="6F31A462" w14:textId="07F4A2C7" w:rsidR="00697646" w:rsidRDefault="00697646">
      <w:pPr>
        <w:pStyle w:val="TOC10"/>
        <w:tabs>
          <w:tab w:val="right" w:leader="dot" w:pos="7543"/>
        </w:tabs>
        <w:rPr>
          <w:rFonts w:asciiTheme="minorHAnsi" w:eastAsiaTheme="minorEastAsia" w:hAnsiTheme="minorHAnsi" w:cstheme="minorBidi"/>
          <w:noProof/>
          <w:szCs w:val="22"/>
        </w:rPr>
      </w:pPr>
      <w:hyperlink w:anchor="_Toc28123396" w:history="1">
        <w:r w:rsidRPr="00F15F63">
          <w:rPr>
            <w:rStyle w:val="ac"/>
            <w:noProof/>
          </w:rPr>
          <w:t>2</w:t>
        </w:r>
        <w:r w:rsidRPr="00F15F63">
          <w:rPr>
            <w:rStyle w:val="ac"/>
            <w:noProof/>
          </w:rPr>
          <w:t>．需求分析</w:t>
        </w:r>
        <w:r>
          <w:rPr>
            <w:noProof/>
            <w:webHidden/>
          </w:rPr>
          <w:tab/>
        </w:r>
        <w:r>
          <w:rPr>
            <w:noProof/>
            <w:webHidden/>
          </w:rPr>
          <w:fldChar w:fldCharType="begin"/>
        </w:r>
        <w:r>
          <w:rPr>
            <w:noProof/>
            <w:webHidden/>
          </w:rPr>
          <w:instrText xml:space="preserve"> PAGEREF _Toc28123396 \h </w:instrText>
        </w:r>
        <w:r>
          <w:rPr>
            <w:noProof/>
            <w:webHidden/>
          </w:rPr>
        </w:r>
        <w:r>
          <w:rPr>
            <w:noProof/>
            <w:webHidden/>
          </w:rPr>
          <w:fldChar w:fldCharType="separate"/>
        </w:r>
        <w:r w:rsidR="00CC03C8">
          <w:rPr>
            <w:noProof/>
            <w:webHidden/>
          </w:rPr>
          <w:t>5</w:t>
        </w:r>
        <w:r>
          <w:rPr>
            <w:noProof/>
            <w:webHidden/>
          </w:rPr>
          <w:fldChar w:fldCharType="end"/>
        </w:r>
      </w:hyperlink>
    </w:p>
    <w:p w14:paraId="5E7C3AA9" w14:textId="00C028FC"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397" w:history="1">
        <w:r w:rsidRPr="00F15F63">
          <w:rPr>
            <w:rStyle w:val="ac"/>
            <w:noProof/>
          </w:rPr>
          <w:t>2.1</w:t>
        </w:r>
        <w:r w:rsidRPr="00F15F63">
          <w:rPr>
            <w:rStyle w:val="ac"/>
            <w:noProof/>
          </w:rPr>
          <w:t>系统软件环境图</w:t>
        </w:r>
        <w:r>
          <w:rPr>
            <w:noProof/>
            <w:webHidden/>
          </w:rPr>
          <w:tab/>
        </w:r>
        <w:r>
          <w:rPr>
            <w:noProof/>
            <w:webHidden/>
          </w:rPr>
          <w:fldChar w:fldCharType="begin"/>
        </w:r>
        <w:r>
          <w:rPr>
            <w:noProof/>
            <w:webHidden/>
          </w:rPr>
          <w:instrText xml:space="preserve"> PAGEREF _Toc28123397 \h </w:instrText>
        </w:r>
        <w:r>
          <w:rPr>
            <w:noProof/>
            <w:webHidden/>
          </w:rPr>
        </w:r>
        <w:r>
          <w:rPr>
            <w:noProof/>
            <w:webHidden/>
          </w:rPr>
          <w:fldChar w:fldCharType="separate"/>
        </w:r>
        <w:r w:rsidR="00CC03C8">
          <w:rPr>
            <w:noProof/>
            <w:webHidden/>
          </w:rPr>
          <w:t>5</w:t>
        </w:r>
        <w:r>
          <w:rPr>
            <w:noProof/>
            <w:webHidden/>
          </w:rPr>
          <w:fldChar w:fldCharType="end"/>
        </w:r>
      </w:hyperlink>
    </w:p>
    <w:p w14:paraId="5EE3575C" w14:textId="47CD4B55" w:rsidR="00697646" w:rsidRDefault="00697646">
      <w:pPr>
        <w:pStyle w:val="TOC10"/>
        <w:tabs>
          <w:tab w:val="right" w:leader="dot" w:pos="7543"/>
        </w:tabs>
        <w:rPr>
          <w:rFonts w:asciiTheme="minorHAnsi" w:eastAsiaTheme="minorEastAsia" w:hAnsiTheme="minorHAnsi" w:cstheme="minorBidi"/>
          <w:noProof/>
          <w:szCs w:val="22"/>
        </w:rPr>
      </w:pPr>
      <w:hyperlink w:anchor="_Toc28123398" w:history="1">
        <w:r w:rsidRPr="00F15F63">
          <w:rPr>
            <w:rStyle w:val="ac"/>
            <w:noProof/>
          </w:rPr>
          <w:t>3</w:t>
        </w:r>
        <w:r w:rsidRPr="00F15F63">
          <w:rPr>
            <w:rStyle w:val="ac"/>
            <w:noProof/>
          </w:rPr>
          <w:t>．数据需求</w:t>
        </w:r>
        <w:r>
          <w:rPr>
            <w:noProof/>
            <w:webHidden/>
          </w:rPr>
          <w:tab/>
        </w:r>
        <w:r>
          <w:rPr>
            <w:noProof/>
            <w:webHidden/>
          </w:rPr>
          <w:fldChar w:fldCharType="begin"/>
        </w:r>
        <w:r>
          <w:rPr>
            <w:noProof/>
            <w:webHidden/>
          </w:rPr>
          <w:instrText xml:space="preserve"> PAGEREF _Toc28123398 \h </w:instrText>
        </w:r>
        <w:r>
          <w:rPr>
            <w:noProof/>
            <w:webHidden/>
          </w:rPr>
        </w:r>
        <w:r>
          <w:rPr>
            <w:noProof/>
            <w:webHidden/>
          </w:rPr>
          <w:fldChar w:fldCharType="separate"/>
        </w:r>
        <w:r w:rsidR="00CC03C8">
          <w:rPr>
            <w:noProof/>
            <w:webHidden/>
          </w:rPr>
          <w:t>6</w:t>
        </w:r>
        <w:r>
          <w:rPr>
            <w:noProof/>
            <w:webHidden/>
          </w:rPr>
          <w:fldChar w:fldCharType="end"/>
        </w:r>
      </w:hyperlink>
    </w:p>
    <w:p w14:paraId="529B48D3" w14:textId="278E4B44"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399" w:history="1">
        <w:r w:rsidRPr="00F15F63">
          <w:rPr>
            <w:rStyle w:val="ac"/>
            <w:noProof/>
          </w:rPr>
          <w:t>3.1 ER</w:t>
        </w:r>
        <w:r w:rsidRPr="00F15F63">
          <w:rPr>
            <w:rStyle w:val="ac"/>
            <w:noProof/>
          </w:rPr>
          <w:t>图</w:t>
        </w:r>
        <w:r>
          <w:rPr>
            <w:noProof/>
            <w:webHidden/>
          </w:rPr>
          <w:tab/>
        </w:r>
        <w:r>
          <w:rPr>
            <w:noProof/>
            <w:webHidden/>
          </w:rPr>
          <w:fldChar w:fldCharType="begin"/>
        </w:r>
        <w:r>
          <w:rPr>
            <w:noProof/>
            <w:webHidden/>
          </w:rPr>
          <w:instrText xml:space="preserve"> PAGEREF _Toc28123399 \h </w:instrText>
        </w:r>
        <w:r>
          <w:rPr>
            <w:noProof/>
            <w:webHidden/>
          </w:rPr>
        </w:r>
        <w:r>
          <w:rPr>
            <w:noProof/>
            <w:webHidden/>
          </w:rPr>
          <w:fldChar w:fldCharType="separate"/>
        </w:r>
        <w:r w:rsidR="00CC03C8">
          <w:rPr>
            <w:noProof/>
            <w:webHidden/>
          </w:rPr>
          <w:t>6</w:t>
        </w:r>
        <w:r>
          <w:rPr>
            <w:noProof/>
            <w:webHidden/>
          </w:rPr>
          <w:fldChar w:fldCharType="end"/>
        </w:r>
      </w:hyperlink>
    </w:p>
    <w:p w14:paraId="2A45AFC7" w14:textId="6A5FC15A"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00" w:history="1">
        <w:r w:rsidRPr="00F15F63">
          <w:rPr>
            <w:rStyle w:val="ac"/>
            <w:noProof/>
          </w:rPr>
          <w:t>3.2</w:t>
        </w:r>
        <w:r w:rsidRPr="00F15F63">
          <w:rPr>
            <w:rStyle w:val="ac"/>
            <w:noProof/>
          </w:rPr>
          <w:t>数据字典</w:t>
        </w:r>
        <w:r>
          <w:rPr>
            <w:noProof/>
            <w:webHidden/>
          </w:rPr>
          <w:tab/>
        </w:r>
        <w:r>
          <w:rPr>
            <w:noProof/>
            <w:webHidden/>
          </w:rPr>
          <w:fldChar w:fldCharType="begin"/>
        </w:r>
        <w:r>
          <w:rPr>
            <w:noProof/>
            <w:webHidden/>
          </w:rPr>
          <w:instrText xml:space="preserve"> PAGEREF _Toc28123400 \h </w:instrText>
        </w:r>
        <w:r>
          <w:rPr>
            <w:noProof/>
            <w:webHidden/>
          </w:rPr>
        </w:r>
        <w:r>
          <w:rPr>
            <w:noProof/>
            <w:webHidden/>
          </w:rPr>
          <w:fldChar w:fldCharType="separate"/>
        </w:r>
        <w:r w:rsidR="00CC03C8">
          <w:rPr>
            <w:noProof/>
            <w:webHidden/>
          </w:rPr>
          <w:t>6</w:t>
        </w:r>
        <w:r>
          <w:rPr>
            <w:noProof/>
            <w:webHidden/>
          </w:rPr>
          <w:fldChar w:fldCharType="end"/>
        </w:r>
      </w:hyperlink>
    </w:p>
    <w:p w14:paraId="4E753910" w14:textId="17DEFE5C"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1" w:history="1">
        <w:r w:rsidRPr="00F15F63">
          <w:rPr>
            <w:rStyle w:val="ac"/>
            <w:noProof/>
          </w:rPr>
          <w:t>3.2.1</w:t>
        </w:r>
        <w:r w:rsidRPr="00F15F63">
          <w:rPr>
            <w:rStyle w:val="ac"/>
            <w:noProof/>
          </w:rPr>
          <w:t>静态数据</w:t>
        </w:r>
        <w:r>
          <w:rPr>
            <w:noProof/>
            <w:webHidden/>
          </w:rPr>
          <w:tab/>
        </w:r>
        <w:r>
          <w:rPr>
            <w:noProof/>
            <w:webHidden/>
          </w:rPr>
          <w:fldChar w:fldCharType="begin"/>
        </w:r>
        <w:r>
          <w:rPr>
            <w:noProof/>
            <w:webHidden/>
          </w:rPr>
          <w:instrText xml:space="preserve"> PAGEREF _Toc28123401 \h </w:instrText>
        </w:r>
        <w:r>
          <w:rPr>
            <w:noProof/>
            <w:webHidden/>
          </w:rPr>
        </w:r>
        <w:r>
          <w:rPr>
            <w:noProof/>
            <w:webHidden/>
          </w:rPr>
          <w:fldChar w:fldCharType="separate"/>
        </w:r>
        <w:r w:rsidR="00CC03C8">
          <w:rPr>
            <w:noProof/>
            <w:webHidden/>
          </w:rPr>
          <w:t>6</w:t>
        </w:r>
        <w:r>
          <w:rPr>
            <w:noProof/>
            <w:webHidden/>
          </w:rPr>
          <w:fldChar w:fldCharType="end"/>
        </w:r>
      </w:hyperlink>
    </w:p>
    <w:p w14:paraId="021AF781" w14:textId="44617CC3"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2" w:history="1">
        <w:r w:rsidRPr="00F15F63">
          <w:rPr>
            <w:rStyle w:val="ac"/>
            <w:noProof/>
          </w:rPr>
          <w:t>3.2.2</w:t>
        </w:r>
        <w:r w:rsidRPr="00F15F63">
          <w:rPr>
            <w:rStyle w:val="ac"/>
            <w:noProof/>
          </w:rPr>
          <w:t>动态数据</w:t>
        </w:r>
        <w:r>
          <w:rPr>
            <w:noProof/>
            <w:webHidden/>
          </w:rPr>
          <w:tab/>
        </w:r>
        <w:r>
          <w:rPr>
            <w:noProof/>
            <w:webHidden/>
          </w:rPr>
          <w:fldChar w:fldCharType="begin"/>
        </w:r>
        <w:r>
          <w:rPr>
            <w:noProof/>
            <w:webHidden/>
          </w:rPr>
          <w:instrText xml:space="preserve"> PAGEREF _Toc28123402 \h </w:instrText>
        </w:r>
        <w:r>
          <w:rPr>
            <w:noProof/>
            <w:webHidden/>
          </w:rPr>
        </w:r>
        <w:r>
          <w:rPr>
            <w:noProof/>
            <w:webHidden/>
          </w:rPr>
          <w:fldChar w:fldCharType="separate"/>
        </w:r>
        <w:r w:rsidR="00CC03C8">
          <w:rPr>
            <w:noProof/>
            <w:webHidden/>
          </w:rPr>
          <w:t>7</w:t>
        </w:r>
        <w:r>
          <w:rPr>
            <w:noProof/>
            <w:webHidden/>
          </w:rPr>
          <w:fldChar w:fldCharType="end"/>
        </w:r>
      </w:hyperlink>
    </w:p>
    <w:p w14:paraId="5F95B76C" w14:textId="62FE643B"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3" w:history="1">
        <w:r w:rsidRPr="00F15F63">
          <w:rPr>
            <w:rStyle w:val="ac"/>
            <w:noProof/>
          </w:rPr>
          <w:t>3.2.3</w:t>
        </w:r>
        <w:r w:rsidRPr="00F15F63">
          <w:rPr>
            <w:rStyle w:val="ac"/>
            <w:noProof/>
          </w:rPr>
          <w:t>数据流词条描述</w:t>
        </w:r>
        <w:r>
          <w:rPr>
            <w:noProof/>
            <w:webHidden/>
          </w:rPr>
          <w:tab/>
        </w:r>
        <w:r>
          <w:rPr>
            <w:noProof/>
            <w:webHidden/>
          </w:rPr>
          <w:fldChar w:fldCharType="begin"/>
        </w:r>
        <w:r>
          <w:rPr>
            <w:noProof/>
            <w:webHidden/>
          </w:rPr>
          <w:instrText xml:space="preserve"> PAGEREF _Toc28123403 \h </w:instrText>
        </w:r>
        <w:r>
          <w:rPr>
            <w:noProof/>
            <w:webHidden/>
          </w:rPr>
        </w:r>
        <w:r>
          <w:rPr>
            <w:noProof/>
            <w:webHidden/>
          </w:rPr>
          <w:fldChar w:fldCharType="separate"/>
        </w:r>
        <w:r w:rsidR="00CC03C8">
          <w:rPr>
            <w:noProof/>
            <w:webHidden/>
          </w:rPr>
          <w:t>7</w:t>
        </w:r>
        <w:r>
          <w:rPr>
            <w:noProof/>
            <w:webHidden/>
          </w:rPr>
          <w:fldChar w:fldCharType="end"/>
        </w:r>
      </w:hyperlink>
    </w:p>
    <w:p w14:paraId="0DAAA6D9" w14:textId="50141CFF"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4" w:history="1">
        <w:r w:rsidRPr="00F15F63">
          <w:rPr>
            <w:rStyle w:val="ac"/>
            <w:noProof/>
          </w:rPr>
          <w:t>3.2.4</w:t>
        </w:r>
        <w:r w:rsidRPr="00F15F63">
          <w:rPr>
            <w:rStyle w:val="ac"/>
            <w:noProof/>
          </w:rPr>
          <w:t>数据元素词条描述</w:t>
        </w:r>
        <w:r>
          <w:rPr>
            <w:noProof/>
            <w:webHidden/>
          </w:rPr>
          <w:tab/>
        </w:r>
        <w:r>
          <w:rPr>
            <w:noProof/>
            <w:webHidden/>
          </w:rPr>
          <w:fldChar w:fldCharType="begin"/>
        </w:r>
        <w:r>
          <w:rPr>
            <w:noProof/>
            <w:webHidden/>
          </w:rPr>
          <w:instrText xml:space="preserve"> PAGEREF _Toc28123404 \h </w:instrText>
        </w:r>
        <w:r>
          <w:rPr>
            <w:noProof/>
            <w:webHidden/>
          </w:rPr>
        </w:r>
        <w:r>
          <w:rPr>
            <w:noProof/>
            <w:webHidden/>
          </w:rPr>
          <w:fldChar w:fldCharType="separate"/>
        </w:r>
        <w:r w:rsidR="00CC03C8">
          <w:rPr>
            <w:noProof/>
            <w:webHidden/>
          </w:rPr>
          <w:t>9</w:t>
        </w:r>
        <w:r>
          <w:rPr>
            <w:noProof/>
            <w:webHidden/>
          </w:rPr>
          <w:fldChar w:fldCharType="end"/>
        </w:r>
      </w:hyperlink>
    </w:p>
    <w:p w14:paraId="66CF7991" w14:textId="2FDD8AD6"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5" w:history="1">
        <w:r w:rsidRPr="00F15F63">
          <w:rPr>
            <w:rStyle w:val="ac"/>
            <w:noProof/>
          </w:rPr>
          <w:t>3.2.5</w:t>
        </w:r>
        <w:r w:rsidRPr="00F15F63">
          <w:rPr>
            <w:rStyle w:val="ac"/>
            <w:noProof/>
          </w:rPr>
          <w:t>加工逻辑词条描述</w:t>
        </w:r>
        <w:r>
          <w:rPr>
            <w:noProof/>
            <w:webHidden/>
          </w:rPr>
          <w:tab/>
        </w:r>
        <w:r>
          <w:rPr>
            <w:noProof/>
            <w:webHidden/>
          </w:rPr>
          <w:fldChar w:fldCharType="begin"/>
        </w:r>
        <w:r>
          <w:rPr>
            <w:noProof/>
            <w:webHidden/>
          </w:rPr>
          <w:instrText xml:space="preserve"> PAGEREF _Toc28123405 \h </w:instrText>
        </w:r>
        <w:r>
          <w:rPr>
            <w:noProof/>
            <w:webHidden/>
          </w:rPr>
        </w:r>
        <w:r>
          <w:rPr>
            <w:noProof/>
            <w:webHidden/>
          </w:rPr>
          <w:fldChar w:fldCharType="separate"/>
        </w:r>
        <w:r w:rsidR="00CC03C8">
          <w:rPr>
            <w:noProof/>
            <w:webHidden/>
          </w:rPr>
          <w:t>10</w:t>
        </w:r>
        <w:r>
          <w:rPr>
            <w:noProof/>
            <w:webHidden/>
          </w:rPr>
          <w:fldChar w:fldCharType="end"/>
        </w:r>
      </w:hyperlink>
    </w:p>
    <w:p w14:paraId="4077AC5B" w14:textId="3BE28491" w:rsidR="00697646" w:rsidRDefault="00697646">
      <w:pPr>
        <w:pStyle w:val="TOC10"/>
        <w:tabs>
          <w:tab w:val="right" w:leader="dot" w:pos="7543"/>
        </w:tabs>
        <w:rPr>
          <w:rFonts w:asciiTheme="minorHAnsi" w:eastAsiaTheme="minorEastAsia" w:hAnsiTheme="minorHAnsi" w:cstheme="minorBidi"/>
          <w:noProof/>
          <w:szCs w:val="22"/>
        </w:rPr>
      </w:pPr>
      <w:hyperlink w:anchor="_Toc28123406" w:history="1">
        <w:r w:rsidRPr="00F15F63">
          <w:rPr>
            <w:rStyle w:val="ac"/>
            <w:noProof/>
          </w:rPr>
          <w:t>4</w:t>
        </w:r>
        <w:r w:rsidRPr="00F15F63">
          <w:rPr>
            <w:rStyle w:val="ac"/>
            <w:noProof/>
          </w:rPr>
          <w:t>．功能性需求</w:t>
        </w:r>
        <w:r>
          <w:rPr>
            <w:noProof/>
            <w:webHidden/>
          </w:rPr>
          <w:tab/>
        </w:r>
        <w:r>
          <w:rPr>
            <w:noProof/>
            <w:webHidden/>
          </w:rPr>
          <w:fldChar w:fldCharType="begin"/>
        </w:r>
        <w:r>
          <w:rPr>
            <w:noProof/>
            <w:webHidden/>
          </w:rPr>
          <w:instrText xml:space="preserve"> PAGEREF _Toc28123406 \h </w:instrText>
        </w:r>
        <w:r>
          <w:rPr>
            <w:noProof/>
            <w:webHidden/>
          </w:rPr>
        </w:r>
        <w:r>
          <w:rPr>
            <w:noProof/>
            <w:webHidden/>
          </w:rPr>
          <w:fldChar w:fldCharType="separate"/>
        </w:r>
        <w:r w:rsidR="00CC03C8">
          <w:rPr>
            <w:noProof/>
            <w:webHidden/>
          </w:rPr>
          <w:t>13</w:t>
        </w:r>
        <w:r>
          <w:rPr>
            <w:noProof/>
            <w:webHidden/>
          </w:rPr>
          <w:fldChar w:fldCharType="end"/>
        </w:r>
      </w:hyperlink>
    </w:p>
    <w:p w14:paraId="4A1C027D" w14:textId="51416C4D"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07" w:history="1">
        <w:r w:rsidRPr="00F15F63">
          <w:rPr>
            <w:rStyle w:val="ac"/>
            <w:noProof/>
          </w:rPr>
          <w:t>4.1</w:t>
        </w:r>
        <w:r w:rsidRPr="00F15F63">
          <w:rPr>
            <w:rStyle w:val="ac"/>
            <w:noProof/>
          </w:rPr>
          <w:t>功能划分</w:t>
        </w:r>
        <w:r>
          <w:rPr>
            <w:noProof/>
            <w:webHidden/>
          </w:rPr>
          <w:tab/>
        </w:r>
        <w:r>
          <w:rPr>
            <w:noProof/>
            <w:webHidden/>
          </w:rPr>
          <w:fldChar w:fldCharType="begin"/>
        </w:r>
        <w:r>
          <w:rPr>
            <w:noProof/>
            <w:webHidden/>
          </w:rPr>
          <w:instrText xml:space="preserve"> PAGEREF _Toc28123407 \h </w:instrText>
        </w:r>
        <w:r>
          <w:rPr>
            <w:noProof/>
            <w:webHidden/>
          </w:rPr>
        </w:r>
        <w:r>
          <w:rPr>
            <w:noProof/>
            <w:webHidden/>
          </w:rPr>
          <w:fldChar w:fldCharType="separate"/>
        </w:r>
        <w:r w:rsidR="00CC03C8">
          <w:rPr>
            <w:noProof/>
            <w:webHidden/>
          </w:rPr>
          <w:t>13</w:t>
        </w:r>
        <w:r>
          <w:rPr>
            <w:noProof/>
            <w:webHidden/>
          </w:rPr>
          <w:fldChar w:fldCharType="end"/>
        </w:r>
      </w:hyperlink>
    </w:p>
    <w:p w14:paraId="2F9850AD" w14:textId="4157A344"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8" w:history="1">
        <w:r w:rsidRPr="00F15F63">
          <w:rPr>
            <w:rStyle w:val="ac"/>
            <w:noProof/>
          </w:rPr>
          <w:t>4.1.1</w:t>
        </w:r>
        <w:r w:rsidRPr="00F15F63">
          <w:rPr>
            <w:rStyle w:val="ac"/>
            <w:noProof/>
          </w:rPr>
          <w:t>设置提醒</w:t>
        </w:r>
        <w:r>
          <w:rPr>
            <w:noProof/>
            <w:webHidden/>
          </w:rPr>
          <w:tab/>
        </w:r>
        <w:r>
          <w:rPr>
            <w:noProof/>
            <w:webHidden/>
          </w:rPr>
          <w:fldChar w:fldCharType="begin"/>
        </w:r>
        <w:r>
          <w:rPr>
            <w:noProof/>
            <w:webHidden/>
          </w:rPr>
          <w:instrText xml:space="preserve"> PAGEREF _Toc28123408 \h </w:instrText>
        </w:r>
        <w:r>
          <w:rPr>
            <w:noProof/>
            <w:webHidden/>
          </w:rPr>
        </w:r>
        <w:r>
          <w:rPr>
            <w:noProof/>
            <w:webHidden/>
          </w:rPr>
          <w:fldChar w:fldCharType="separate"/>
        </w:r>
        <w:r w:rsidR="00CC03C8">
          <w:rPr>
            <w:noProof/>
            <w:webHidden/>
          </w:rPr>
          <w:t>13</w:t>
        </w:r>
        <w:r>
          <w:rPr>
            <w:noProof/>
            <w:webHidden/>
          </w:rPr>
          <w:fldChar w:fldCharType="end"/>
        </w:r>
      </w:hyperlink>
    </w:p>
    <w:p w14:paraId="015BB978" w14:textId="7BB50814"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09" w:history="1">
        <w:r w:rsidRPr="00F15F63">
          <w:rPr>
            <w:rStyle w:val="ac"/>
            <w:noProof/>
          </w:rPr>
          <w:t>4.1.2</w:t>
        </w:r>
        <w:r w:rsidRPr="00F15F63">
          <w:rPr>
            <w:rStyle w:val="ac"/>
            <w:noProof/>
          </w:rPr>
          <w:t>安排计划</w:t>
        </w:r>
        <w:r>
          <w:rPr>
            <w:noProof/>
            <w:webHidden/>
          </w:rPr>
          <w:tab/>
        </w:r>
        <w:r>
          <w:rPr>
            <w:noProof/>
            <w:webHidden/>
          </w:rPr>
          <w:fldChar w:fldCharType="begin"/>
        </w:r>
        <w:r>
          <w:rPr>
            <w:noProof/>
            <w:webHidden/>
          </w:rPr>
          <w:instrText xml:space="preserve"> PAGEREF _Toc28123409 \h </w:instrText>
        </w:r>
        <w:r>
          <w:rPr>
            <w:noProof/>
            <w:webHidden/>
          </w:rPr>
        </w:r>
        <w:r>
          <w:rPr>
            <w:noProof/>
            <w:webHidden/>
          </w:rPr>
          <w:fldChar w:fldCharType="separate"/>
        </w:r>
        <w:r w:rsidR="00CC03C8">
          <w:rPr>
            <w:noProof/>
            <w:webHidden/>
          </w:rPr>
          <w:t>15</w:t>
        </w:r>
        <w:r>
          <w:rPr>
            <w:noProof/>
            <w:webHidden/>
          </w:rPr>
          <w:fldChar w:fldCharType="end"/>
        </w:r>
      </w:hyperlink>
    </w:p>
    <w:p w14:paraId="36E6E20C" w14:textId="103B33B0"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10" w:history="1">
        <w:r w:rsidRPr="00F15F63">
          <w:rPr>
            <w:rStyle w:val="ac"/>
            <w:noProof/>
            <w:shd w:val="clear" w:color="auto" w:fill="FFFFFF"/>
          </w:rPr>
          <w:t xml:space="preserve">4.1.3 </w:t>
        </w:r>
        <w:r w:rsidRPr="00F15F63">
          <w:rPr>
            <w:rStyle w:val="ac"/>
            <w:noProof/>
            <w:shd w:val="clear" w:color="auto" w:fill="FFFFFF"/>
          </w:rPr>
          <w:t>任务互动</w:t>
        </w:r>
        <w:r>
          <w:rPr>
            <w:noProof/>
            <w:webHidden/>
          </w:rPr>
          <w:tab/>
        </w:r>
        <w:r>
          <w:rPr>
            <w:noProof/>
            <w:webHidden/>
          </w:rPr>
          <w:fldChar w:fldCharType="begin"/>
        </w:r>
        <w:r>
          <w:rPr>
            <w:noProof/>
            <w:webHidden/>
          </w:rPr>
          <w:instrText xml:space="preserve"> PAGEREF _Toc28123410 \h </w:instrText>
        </w:r>
        <w:r>
          <w:rPr>
            <w:noProof/>
            <w:webHidden/>
          </w:rPr>
        </w:r>
        <w:r>
          <w:rPr>
            <w:noProof/>
            <w:webHidden/>
          </w:rPr>
          <w:fldChar w:fldCharType="separate"/>
        </w:r>
        <w:r w:rsidR="00CC03C8">
          <w:rPr>
            <w:noProof/>
            <w:webHidden/>
          </w:rPr>
          <w:t>18</w:t>
        </w:r>
        <w:r>
          <w:rPr>
            <w:noProof/>
            <w:webHidden/>
          </w:rPr>
          <w:fldChar w:fldCharType="end"/>
        </w:r>
      </w:hyperlink>
    </w:p>
    <w:p w14:paraId="527ABBB4" w14:textId="47031201"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11" w:history="1">
        <w:r w:rsidRPr="00F15F63">
          <w:rPr>
            <w:rStyle w:val="ac"/>
            <w:noProof/>
            <w:shd w:val="clear" w:color="auto" w:fill="FFFFFF"/>
          </w:rPr>
          <w:t xml:space="preserve">4.1.4 </w:t>
        </w:r>
        <w:r w:rsidRPr="00F15F63">
          <w:rPr>
            <w:rStyle w:val="ac"/>
            <w:noProof/>
            <w:shd w:val="clear" w:color="auto" w:fill="FFFFFF"/>
          </w:rPr>
          <w:t>课程导入</w:t>
        </w:r>
        <w:r>
          <w:rPr>
            <w:noProof/>
            <w:webHidden/>
          </w:rPr>
          <w:tab/>
        </w:r>
        <w:r>
          <w:rPr>
            <w:noProof/>
            <w:webHidden/>
          </w:rPr>
          <w:fldChar w:fldCharType="begin"/>
        </w:r>
        <w:r>
          <w:rPr>
            <w:noProof/>
            <w:webHidden/>
          </w:rPr>
          <w:instrText xml:space="preserve"> PAGEREF _Toc28123411 \h </w:instrText>
        </w:r>
        <w:r>
          <w:rPr>
            <w:noProof/>
            <w:webHidden/>
          </w:rPr>
        </w:r>
        <w:r>
          <w:rPr>
            <w:noProof/>
            <w:webHidden/>
          </w:rPr>
          <w:fldChar w:fldCharType="separate"/>
        </w:r>
        <w:r w:rsidR="00CC03C8">
          <w:rPr>
            <w:noProof/>
            <w:webHidden/>
          </w:rPr>
          <w:t>20</w:t>
        </w:r>
        <w:r>
          <w:rPr>
            <w:noProof/>
            <w:webHidden/>
          </w:rPr>
          <w:fldChar w:fldCharType="end"/>
        </w:r>
      </w:hyperlink>
    </w:p>
    <w:p w14:paraId="497FC96C" w14:textId="51D3EF4D"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12" w:history="1">
        <w:r w:rsidRPr="00F15F63">
          <w:rPr>
            <w:rStyle w:val="ac"/>
            <w:noProof/>
          </w:rPr>
          <w:t>4.1.5</w:t>
        </w:r>
        <w:r w:rsidRPr="00F15F63">
          <w:rPr>
            <w:rStyle w:val="ac"/>
            <w:noProof/>
          </w:rPr>
          <w:t>消息、公告</w:t>
        </w:r>
        <w:r>
          <w:rPr>
            <w:noProof/>
            <w:webHidden/>
          </w:rPr>
          <w:tab/>
        </w:r>
        <w:r>
          <w:rPr>
            <w:noProof/>
            <w:webHidden/>
          </w:rPr>
          <w:fldChar w:fldCharType="begin"/>
        </w:r>
        <w:r>
          <w:rPr>
            <w:noProof/>
            <w:webHidden/>
          </w:rPr>
          <w:instrText xml:space="preserve"> PAGEREF _Toc28123412 \h </w:instrText>
        </w:r>
        <w:r>
          <w:rPr>
            <w:noProof/>
            <w:webHidden/>
          </w:rPr>
        </w:r>
        <w:r>
          <w:rPr>
            <w:noProof/>
            <w:webHidden/>
          </w:rPr>
          <w:fldChar w:fldCharType="separate"/>
        </w:r>
        <w:r w:rsidR="00CC03C8">
          <w:rPr>
            <w:noProof/>
            <w:webHidden/>
          </w:rPr>
          <w:t>22</w:t>
        </w:r>
        <w:r>
          <w:rPr>
            <w:noProof/>
            <w:webHidden/>
          </w:rPr>
          <w:fldChar w:fldCharType="end"/>
        </w:r>
      </w:hyperlink>
    </w:p>
    <w:p w14:paraId="465F16B1" w14:textId="1B5F868B"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13" w:history="1">
        <w:r w:rsidRPr="00F15F63">
          <w:rPr>
            <w:rStyle w:val="ac"/>
            <w:noProof/>
          </w:rPr>
          <w:t>4.2</w:t>
        </w:r>
        <w:r w:rsidRPr="00F15F63">
          <w:rPr>
            <w:rStyle w:val="ac"/>
            <w:noProof/>
          </w:rPr>
          <w:t>功能描述</w:t>
        </w:r>
        <w:r>
          <w:rPr>
            <w:noProof/>
            <w:webHidden/>
          </w:rPr>
          <w:tab/>
        </w:r>
        <w:r>
          <w:rPr>
            <w:noProof/>
            <w:webHidden/>
          </w:rPr>
          <w:fldChar w:fldCharType="begin"/>
        </w:r>
        <w:r>
          <w:rPr>
            <w:noProof/>
            <w:webHidden/>
          </w:rPr>
          <w:instrText xml:space="preserve"> PAGEREF _Toc28123413 \h </w:instrText>
        </w:r>
        <w:r>
          <w:rPr>
            <w:noProof/>
            <w:webHidden/>
          </w:rPr>
        </w:r>
        <w:r>
          <w:rPr>
            <w:noProof/>
            <w:webHidden/>
          </w:rPr>
          <w:fldChar w:fldCharType="separate"/>
        </w:r>
        <w:r w:rsidR="00CC03C8">
          <w:rPr>
            <w:noProof/>
            <w:webHidden/>
          </w:rPr>
          <w:t>24</w:t>
        </w:r>
        <w:r>
          <w:rPr>
            <w:noProof/>
            <w:webHidden/>
          </w:rPr>
          <w:fldChar w:fldCharType="end"/>
        </w:r>
      </w:hyperlink>
    </w:p>
    <w:p w14:paraId="48F651B4" w14:textId="72F2EE1A"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14" w:history="1">
        <w:r w:rsidRPr="00F15F63">
          <w:rPr>
            <w:rStyle w:val="ac"/>
            <w:noProof/>
          </w:rPr>
          <w:t>4.3</w:t>
        </w:r>
        <w:r w:rsidRPr="00F15F63">
          <w:rPr>
            <w:rStyle w:val="ac"/>
            <w:noProof/>
          </w:rPr>
          <w:t>用例场景描述</w:t>
        </w:r>
        <w:r>
          <w:rPr>
            <w:noProof/>
            <w:webHidden/>
          </w:rPr>
          <w:tab/>
        </w:r>
        <w:r>
          <w:rPr>
            <w:noProof/>
            <w:webHidden/>
          </w:rPr>
          <w:fldChar w:fldCharType="begin"/>
        </w:r>
        <w:r>
          <w:rPr>
            <w:noProof/>
            <w:webHidden/>
          </w:rPr>
          <w:instrText xml:space="preserve"> PAGEREF _Toc28123414 \h </w:instrText>
        </w:r>
        <w:r>
          <w:rPr>
            <w:noProof/>
            <w:webHidden/>
          </w:rPr>
        </w:r>
        <w:r>
          <w:rPr>
            <w:noProof/>
            <w:webHidden/>
          </w:rPr>
          <w:fldChar w:fldCharType="separate"/>
        </w:r>
        <w:r w:rsidR="00CC03C8">
          <w:rPr>
            <w:noProof/>
            <w:webHidden/>
          </w:rPr>
          <w:t>26</w:t>
        </w:r>
        <w:r>
          <w:rPr>
            <w:noProof/>
            <w:webHidden/>
          </w:rPr>
          <w:fldChar w:fldCharType="end"/>
        </w:r>
      </w:hyperlink>
    </w:p>
    <w:p w14:paraId="2CA93238" w14:textId="1E6944AD"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15" w:history="1">
        <w:r w:rsidRPr="00F15F63">
          <w:rPr>
            <w:rStyle w:val="ac"/>
            <w:noProof/>
          </w:rPr>
          <w:t>4.4</w:t>
        </w:r>
        <w:r w:rsidRPr="00F15F63">
          <w:rPr>
            <w:rStyle w:val="ac"/>
            <w:noProof/>
          </w:rPr>
          <w:t>用例图</w:t>
        </w:r>
        <w:r>
          <w:rPr>
            <w:noProof/>
            <w:webHidden/>
          </w:rPr>
          <w:tab/>
        </w:r>
        <w:r>
          <w:rPr>
            <w:noProof/>
            <w:webHidden/>
          </w:rPr>
          <w:fldChar w:fldCharType="begin"/>
        </w:r>
        <w:r>
          <w:rPr>
            <w:noProof/>
            <w:webHidden/>
          </w:rPr>
          <w:instrText xml:space="preserve"> PAGEREF _Toc28123415 \h </w:instrText>
        </w:r>
        <w:r>
          <w:rPr>
            <w:noProof/>
            <w:webHidden/>
          </w:rPr>
        </w:r>
        <w:r>
          <w:rPr>
            <w:noProof/>
            <w:webHidden/>
          </w:rPr>
          <w:fldChar w:fldCharType="separate"/>
        </w:r>
        <w:r w:rsidR="00CC03C8">
          <w:rPr>
            <w:noProof/>
            <w:webHidden/>
          </w:rPr>
          <w:t>32</w:t>
        </w:r>
        <w:r>
          <w:rPr>
            <w:noProof/>
            <w:webHidden/>
          </w:rPr>
          <w:fldChar w:fldCharType="end"/>
        </w:r>
      </w:hyperlink>
    </w:p>
    <w:p w14:paraId="71F86149" w14:textId="08C439EE" w:rsidR="00697646" w:rsidRDefault="00697646">
      <w:pPr>
        <w:pStyle w:val="TOC10"/>
        <w:tabs>
          <w:tab w:val="right" w:leader="dot" w:pos="7543"/>
        </w:tabs>
        <w:rPr>
          <w:rFonts w:asciiTheme="minorHAnsi" w:eastAsiaTheme="minorEastAsia" w:hAnsiTheme="minorHAnsi" w:cstheme="minorBidi"/>
          <w:noProof/>
          <w:szCs w:val="22"/>
        </w:rPr>
      </w:pPr>
      <w:hyperlink w:anchor="_Toc28123416" w:history="1">
        <w:r w:rsidRPr="00F15F63">
          <w:rPr>
            <w:rStyle w:val="ac"/>
            <w:noProof/>
          </w:rPr>
          <w:t>5</w:t>
        </w:r>
        <w:r w:rsidRPr="00F15F63">
          <w:rPr>
            <w:rStyle w:val="ac"/>
            <w:noProof/>
          </w:rPr>
          <w:t>．非功能性需求</w:t>
        </w:r>
        <w:r>
          <w:rPr>
            <w:noProof/>
            <w:webHidden/>
          </w:rPr>
          <w:tab/>
        </w:r>
        <w:r>
          <w:rPr>
            <w:noProof/>
            <w:webHidden/>
          </w:rPr>
          <w:fldChar w:fldCharType="begin"/>
        </w:r>
        <w:r>
          <w:rPr>
            <w:noProof/>
            <w:webHidden/>
          </w:rPr>
          <w:instrText xml:space="preserve"> PAGEREF _Toc28123416 \h </w:instrText>
        </w:r>
        <w:r>
          <w:rPr>
            <w:noProof/>
            <w:webHidden/>
          </w:rPr>
        </w:r>
        <w:r>
          <w:rPr>
            <w:noProof/>
            <w:webHidden/>
          </w:rPr>
          <w:fldChar w:fldCharType="separate"/>
        </w:r>
        <w:r w:rsidR="00CC03C8">
          <w:rPr>
            <w:noProof/>
            <w:webHidden/>
          </w:rPr>
          <w:t>32</w:t>
        </w:r>
        <w:r>
          <w:rPr>
            <w:noProof/>
            <w:webHidden/>
          </w:rPr>
          <w:fldChar w:fldCharType="end"/>
        </w:r>
      </w:hyperlink>
    </w:p>
    <w:p w14:paraId="60B930A4" w14:textId="71518BE0" w:rsidR="00697646" w:rsidRDefault="00697646">
      <w:pPr>
        <w:pStyle w:val="TOC10"/>
        <w:tabs>
          <w:tab w:val="right" w:leader="dot" w:pos="7543"/>
        </w:tabs>
        <w:rPr>
          <w:rFonts w:asciiTheme="minorHAnsi" w:eastAsiaTheme="minorEastAsia" w:hAnsiTheme="minorHAnsi" w:cstheme="minorBidi"/>
          <w:noProof/>
          <w:szCs w:val="22"/>
        </w:rPr>
      </w:pPr>
      <w:hyperlink w:anchor="_Toc28123417" w:history="1">
        <w:r w:rsidRPr="00F15F63">
          <w:rPr>
            <w:rStyle w:val="ac"/>
            <w:noProof/>
          </w:rPr>
          <w:t xml:space="preserve">6. </w:t>
        </w:r>
        <w:r w:rsidRPr="00F15F63">
          <w:rPr>
            <w:rStyle w:val="ac"/>
            <w:noProof/>
          </w:rPr>
          <w:t>调研及可行性分析</w:t>
        </w:r>
        <w:r>
          <w:rPr>
            <w:noProof/>
            <w:webHidden/>
          </w:rPr>
          <w:tab/>
        </w:r>
        <w:r>
          <w:rPr>
            <w:noProof/>
            <w:webHidden/>
          </w:rPr>
          <w:fldChar w:fldCharType="begin"/>
        </w:r>
        <w:r>
          <w:rPr>
            <w:noProof/>
            <w:webHidden/>
          </w:rPr>
          <w:instrText xml:space="preserve"> PAGEREF _Toc28123417 \h </w:instrText>
        </w:r>
        <w:r>
          <w:rPr>
            <w:noProof/>
            <w:webHidden/>
          </w:rPr>
        </w:r>
        <w:r>
          <w:rPr>
            <w:noProof/>
            <w:webHidden/>
          </w:rPr>
          <w:fldChar w:fldCharType="separate"/>
        </w:r>
        <w:r w:rsidR="00CC03C8">
          <w:rPr>
            <w:noProof/>
            <w:webHidden/>
          </w:rPr>
          <w:t>35</w:t>
        </w:r>
        <w:r>
          <w:rPr>
            <w:noProof/>
            <w:webHidden/>
          </w:rPr>
          <w:fldChar w:fldCharType="end"/>
        </w:r>
      </w:hyperlink>
    </w:p>
    <w:p w14:paraId="3B8BFEFC" w14:textId="418D0550" w:rsidR="00697646" w:rsidRDefault="00697646">
      <w:pPr>
        <w:pStyle w:val="TOC10"/>
        <w:tabs>
          <w:tab w:val="right" w:leader="dot" w:pos="7543"/>
        </w:tabs>
        <w:rPr>
          <w:rFonts w:asciiTheme="minorHAnsi" w:eastAsiaTheme="minorEastAsia" w:hAnsiTheme="minorHAnsi" w:cstheme="minorBidi"/>
          <w:noProof/>
          <w:szCs w:val="22"/>
        </w:rPr>
      </w:pPr>
      <w:hyperlink w:anchor="_Toc28123418" w:history="1">
        <w:r w:rsidRPr="00F15F63">
          <w:rPr>
            <w:rStyle w:val="ac"/>
            <w:noProof/>
          </w:rPr>
          <w:t>7</w:t>
        </w:r>
        <w:r w:rsidRPr="00F15F63">
          <w:rPr>
            <w:rStyle w:val="ac"/>
            <w:noProof/>
          </w:rPr>
          <w:t>．需求分析过程体会</w:t>
        </w:r>
        <w:r>
          <w:rPr>
            <w:noProof/>
            <w:webHidden/>
          </w:rPr>
          <w:tab/>
        </w:r>
        <w:r>
          <w:rPr>
            <w:noProof/>
            <w:webHidden/>
          </w:rPr>
          <w:fldChar w:fldCharType="begin"/>
        </w:r>
        <w:r>
          <w:rPr>
            <w:noProof/>
            <w:webHidden/>
          </w:rPr>
          <w:instrText xml:space="preserve"> PAGEREF _Toc28123418 \h </w:instrText>
        </w:r>
        <w:r>
          <w:rPr>
            <w:noProof/>
            <w:webHidden/>
          </w:rPr>
        </w:r>
        <w:r>
          <w:rPr>
            <w:noProof/>
            <w:webHidden/>
          </w:rPr>
          <w:fldChar w:fldCharType="separate"/>
        </w:r>
        <w:r w:rsidR="00CC03C8">
          <w:rPr>
            <w:noProof/>
            <w:webHidden/>
          </w:rPr>
          <w:t>40</w:t>
        </w:r>
        <w:r>
          <w:rPr>
            <w:noProof/>
            <w:webHidden/>
          </w:rPr>
          <w:fldChar w:fldCharType="end"/>
        </w:r>
      </w:hyperlink>
    </w:p>
    <w:p w14:paraId="04C1E99C" w14:textId="71914407"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19" w:history="1">
        <w:r w:rsidRPr="00F15F63">
          <w:rPr>
            <w:rStyle w:val="ac"/>
            <w:noProof/>
          </w:rPr>
          <w:t>7.1</w:t>
        </w:r>
        <w:r w:rsidRPr="00F15F63">
          <w:rPr>
            <w:rStyle w:val="ac"/>
            <w:noProof/>
          </w:rPr>
          <w:t>需求获取过程</w:t>
        </w:r>
        <w:r>
          <w:rPr>
            <w:noProof/>
            <w:webHidden/>
          </w:rPr>
          <w:tab/>
        </w:r>
        <w:r>
          <w:rPr>
            <w:noProof/>
            <w:webHidden/>
          </w:rPr>
          <w:fldChar w:fldCharType="begin"/>
        </w:r>
        <w:r>
          <w:rPr>
            <w:noProof/>
            <w:webHidden/>
          </w:rPr>
          <w:instrText xml:space="preserve"> PAGEREF _Toc28123419 \h </w:instrText>
        </w:r>
        <w:r>
          <w:rPr>
            <w:noProof/>
            <w:webHidden/>
          </w:rPr>
        </w:r>
        <w:r>
          <w:rPr>
            <w:noProof/>
            <w:webHidden/>
          </w:rPr>
          <w:fldChar w:fldCharType="separate"/>
        </w:r>
        <w:r w:rsidR="00CC03C8">
          <w:rPr>
            <w:noProof/>
            <w:webHidden/>
          </w:rPr>
          <w:t>40</w:t>
        </w:r>
        <w:r>
          <w:rPr>
            <w:noProof/>
            <w:webHidden/>
          </w:rPr>
          <w:fldChar w:fldCharType="end"/>
        </w:r>
      </w:hyperlink>
    </w:p>
    <w:p w14:paraId="1E2BB3E8" w14:textId="2A541C50"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20" w:history="1">
        <w:r w:rsidRPr="00F15F63">
          <w:rPr>
            <w:rStyle w:val="ac"/>
            <w:noProof/>
          </w:rPr>
          <w:t>7.1.1</w:t>
        </w:r>
        <w:r w:rsidRPr="00F15F63">
          <w:rPr>
            <w:rStyle w:val="ac"/>
            <w:rFonts w:ascii="宋体" w:hAnsi="宋体" w:cs="宋体"/>
            <w:noProof/>
          </w:rPr>
          <w:t>需求获取的方法</w:t>
        </w:r>
        <w:r>
          <w:rPr>
            <w:noProof/>
            <w:webHidden/>
          </w:rPr>
          <w:tab/>
        </w:r>
        <w:r>
          <w:rPr>
            <w:noProof/>
            <w:webHidden/>
          </w:rPr>
          <w:fldChar w:fldCharType="begin"/>
        </w:r>
        <w:r>
          <w:rPr>
            <w:noProof/>
            <w:webHidden/>
          </w:rPr>
          <w:instrText xml:space="preserve"> PAGEREF _Toc28123420 \h </w:instrText>
        </w:r>
        <w:r>
          <w:rPr>
            <w:noProof/>
            <w:webHidden/>
          </w:rPr>
        </w:r>
        <w:r>
          <w:rPr>
            <w:noProof/>
            <w:webHidden/>
          </w:rPr>
          <w:fldChar w:fldCharType="separate"/>
        </w:r>
        <w:r w:rsidR="00CC03C8">
          <w:rPr>
            <w:noProof/>
            <w:webHidden/>
          </w:rPr>
          <w:t>40</w:t>
        </w:r>
        <w:r>
          <w:rPr>
            <w:noProof/>
            <w:webHidden/>
          </w:rPr>
          <w:fldChar w:fldCharType="end"/>
        </w:r>
      </w:hyperlink>
    </w:p>
    <w:p w14:paraId="0DA18188" w14:textId="57DDD58F" w:rsidR="00697646" w:rsidRDefault="00697646">
      <w:pPr>
        <w:pStyle w:val="TOC3"/>
        <w:tabs>
          <w:tab w:val="right" w:leader="dot" w:pos="7543"/>
        </w:tabs>
        <w:ind w:left="889"/>
        <w:rPr>
          <w:rFonts w:asciiTheme="minorHAnsi" w:eastAsiaTheme="minorEastAsia" w:hAnsiTheme="minorHAnsi" w:cstheme="minorBidi"/>
          <w:noProof/>
          <w:szCs w:val="22"/>
        </w:rPr>
      </w:pPr>
      <w:hyperlink w:anchor="_Toc28123421" w:history="1">
        <w:r w:rsidRPr="00F15F63">
          <w:rPr>
            <w:rStyle w:val="ac"/>
            <w:noProof/>
          </w:rPr>
          <w:t>7.1.2</w:t>
        </w:r>
        <w:r w:rsidRPr="00F15F63">
          <w:rPr>
            <w:rStyle w:val="ac"/>
            <w:noProof/>
          </w:rPr>
          <w:t>进行</w:t>
        </w:r>
        <w:r w:rsidRPr="00F15F63">
          <w:rPr>
            <w:rStyle w:val="ac"/>
            <w:rFonts w:ascii="宋体" w:hAnsi="宋体" w:cs="宋体"/>
            <w:noProof/>
          </w:rPr>
          <w:t>需求获取</w:t>
        </w:r>
        <w:r>
          <w:rPr>
            <w:noProof/>
            <w:webHidden/>
          </w:rPr>
          <w:tab/>
        </w:r>
        <w:r>
          <w:rPr>
            <w:noProof/>
            <w:webHidden/>
          </w:rPr>
          <w:fldChar w:fldCharType="begin"/>
        </w:r>
        <w:r>
          <w:rPr>
            <w:noProof/>
            <w:webHidden/>
          </w:rPr>
          <w:instrText xml:space="preserve"> PAGEREF _Toc28123421 \h </w:instrText>
        </w:r>
        <w:r>
          <w:rPr>
            <w:noProof/>
            <w:webHidden/>
          </w:rPr>
        </w:r>
        <w:r>
          <w:rPr>
            <w:noProof/>
            <w:webHidden/>
          </w:rPr>
          <w:fldChar w:fldCharType="separate"/>
        </w:r>
        <w:r w:rsidR="00CC03C8">
          <w:rPr>
            <w:noProof/>
            <w:webHidden/>
          </w:rPr>
          <w:t>40</w:t>
        </w:r>
        <w:r>
          <w:rPr>
            <w:noProof/>
            <w:webHidden/>
          </w:rPr>
          <w:fldChar w:fldCharType="end"/>
        </w:r>
      </w:hyperlink>
    </w:p>
    <w:p w14:paraId="07F3055E" w14:textId="3E8CFCEA"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22" w:history="1">
        <w:r w:rsidRPr="00F15F63">
          <w:rPr>
            <w:rStyle w:val="ac"/>
            <w:noProof/>
          </w:rPr>
          <w:t>7.2</w:t>
        </w:r>
        <w:r w:rsidRPr="00F15F63">
          <w:rPr>
            <w:rStyle w:val="ac"/>
            <w:noProof/>
          </w:rPr>
          <w:t>需求管理</w:t>
        </w:r>
        <w:r w:rsidRPr="00F15F63">
          <w:rPr>
            <w:rStyle w:val="ac"/>
            <w:noProof/>
          </w:rPr>
          <w:t>/</w:t>
        </w:r>
        <w:r w:rsidRPr="00F15F63">
          <w:rPr>
            <w:rStyle w:val="ac"/>
            <w:noProof/>
          </w:rPr>
          <w:t>建模工具应用</w:t>
        </w:r>
        <w:r>
          <w:rPr>
            <w:noProof/>
            <w:webHidden/>
          </w:rPr>
          <w:tab/>
        </w:r>
        <w:r>
          <w:rPr>
            <w:noProof/>
            <w:webHidden/>
          </w:rPr>
          <w:fldChar w:fldCharType="begin"/>
        </w:r>
        <w:r>
          <w:rPr>
            <w:noProof/>
            <w:webHidden/>
          </w:rPr>
          <w:instrText xml:space="preserve"> PAGEREF _Toc28123422 \h </w:instrText>
        </w:r>
        <w:r>
          <w:rPr>
            <w:noProof/>
            <w:webHidden/>
          </w:rPr>
        </w:r>
        <w:r>
          <w:rPr>
            <w:noProof/>
            <w:webHidden/>
          </w:rPr>
          <w:fldChar w:fldCharType="separate"/>
        </w:r>
        <w:r w:rsidR="00CC03C8">
          <w:rPr>
            <w:noProof/>
            <w:webHidden/>
          </w:rPr>
          <w:t>43</w:t>
        </w:r>
        <w:r>
          <w:rPr>
            <w:noProof/>
            <w:webHidden/>
          </w:rPr>
          <w:fldChar w:fldCharType="end"/>
        </w:r>
      </w:hyperlink>
    </w:p>
    <w:p w14:paraId="11219B27" w14:textId="4CF2CCD1" w:rsidR="00697646" w:rsidRDefault="00697646">
      <w:pPr>
        <w:pStyle w:val="TOC10"/>
        <w:tabs>
          <w:tab w:val="right" w:leader="dot" w:pos="7543"/>
        </w:tabs>
        <w:rPr>
          <w:rFonts w:asciiTheme="minorHAnsi" w:eastAsiaTheme="minorEastAsia" w:hAnsiTheme="minorHAnsi" w:cstheme="minorBidi"/>
          <w:noProof/>
          <w:szCs w:val="22"/>
        </w:rPr>
      </w:pPr>
      <w:hyperlink w:anchor="_Toc28123423" w:history="1">
        <w:r w:rsidRPr="00F15F63">
          <w:rPr>
            <w:rStyle w:val="ac"/>
            <w:noProof/>
          </w:rPr>
          <w:t>8</w:t>
        </w:r>
        <w:r w:rsidRPr="00F15F63">
          <w:rPr>
            <w:rStyle w:val="ac"/>
            <w:noProof/>
          </w:rPr>
          <w:t>．总结</w:t>
        </w:r>
        <w:r>
          <w:rPr>
            <w:noProof/>
            <w:webHidden/>
          </w:rPr>
          <w:tab/>
        </w:r>
        <w:r>
          <w:rPr>
            <w:noProof/>
            <w:webHidden/>
          </w:rPr>
          <w:fldChar w:fldCharType="begin"/>
        </w:r>
        <w:r>
          <w:rPr>
            <w:noProof/>
            <w:webHidden/>
          </w:rPr>
          <w:instrText xml:space="preserve"> PAGEREF _Toc28123423 \h </w:instrText>
        </w:r>
        <w:r>
          <w:rPr>
            <w:noProof/>
            <w:webHidden/>
          </w:rPr>
        </w:r>
        <w:r>
          <w:rPr>
            <w:noProof/>
            <w:webHidden/>
          </w:rPr>
          <w:fldChar w:fldCharType="separate"/>
        </w:r>
        <w:r w:rsidR="00CC03C8">
          <w:rPr>
            <w:noProof/>
            <w:webHidden/>
          </w:rPr>
          <w:t>44</w:t>
        </w:r>
        <w:r>
          <w:rPr>
            <w:noProof/>
            <w:webHidden/>
          </w:rPr>
          <w:fldChar w:fldCharType="end"/>
        </w:r>
      </w:hyperlink>
    </w:p>
    <w:p w14:paraId="5149DCE4" w14:textId="68E42FB7"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24" w:history="1">
        <w:r w:rsidRPr="00F15F63">
          <w:rPr>
            <w:rStyle w:val="ac"/>
            <w:noProof/>
          </w:rPr>
          <w:t>8.1</w:t>
        </w:r>
        <w:r w:rsidRPr="00F15F63">
          <w:rPr>
            <w:rStyle w:val="ac"/>
            <w:noProof/>
          </w:rPr>
          <w:t>需求分析的重要性</w:t>
        </w:r>
        <w:r>
          <w:rPr>
            <w:noProof/>
            <w:webHidden/>
          </w:rPr>
          <w:tab/>
        </w:r>
        <w:r>
          <w:rPr>
            <w:noProof/>
            <w:webHidden/>
          </w:rPr>
          <w:fldChar w:fldCharType="begin"/>
        </w:r>
        <w:r>
          <w:rPr>
            <w:noProof/>
            <w:webHidden/>
          </w:rPr>
          <w:instrText xml:space="preserve"> PAGEREF _Toc28123424 \h </w:instrText>
        </w:r>
        <w:r>
          <w:rPr>
            <w:noProof/>
            <w:webHidden/>
          </w:rPr>
        </w:r>
        <w:r>
          <w:rPr>
            <w:noProof/>
            <w:webHidden/>
          </w:rPr>
          <w:fldChar w:fldCharType="separate"/>
        </w:r>
        <w:r w:rsidR="00CC03C8">
          <w:rPr>
            <w:noProof/>
            <w:webHidden/>
          </w:rPr>
          <w:t>44</w:t>
        </w:r>
        <w:r>
          <w:rPr>
            <w:noProof/>
            <w:webHidden/>
          </w:rPr>
          <w:fldChar w:fldCharType="end"/>
        </w:r>
      </w:hyperlink>
    </w:p>
    <w:p w14:paraId="19ABF9BC" w14:textId="5B19357D"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25" w:history="1">
        <w:r w:rsidRPr="00F15F63">
          <w:rPr>
            <w:rStyle w:val="ac"/>
            <w:noProof/>
          </w:rPr>
          <w:t>8.2</w:t>
        </w:r>
        <w:r w:rsidRPr="00F15F63">
          <w:rPr>
            <w:rStyle w:val="ac"/>
            <w:noProof/>
          </w:rPr>
          <w:t>项目问题</w:t>
        </w:r>
        <w:r>
          <w:rPr>
            <w:noProof/>
            <w:webHidden/>
          </w:rPr>
          <w:tab/>
        </w:r>
        <w:r>
          <w:rPr>
            <w:noProof/>
            <w:webHidden/>
          </w:rPr>
          <w:fldChar w:fldCharType="begin"/>
        </w:r>
        <w:r>
          <w:rPr>
            <w:noProof/>
            <w:webHidden/>
          </w:rPr>
          <w:instrText xml:space="preserve"> PAGEREF _Toc28123425 \h </w:instrText>
        </w:r>
        <w:r>
          <w:rPr>
            <w:noProof/>
            <w:webHidden/>
          </w:rPr>
        </w:r>
        <w:r>
          <w:rPr>
            <w:noProof/>
            <w:webHidden/>
          </w:rPr>
          <w:fldChar w:fldCharType="separate"/>
        </w:r>
        <w:r w:rsidR="00CC03C8">
          <w:rPr>
            <w:noProof/>
            <w:webHidden/>
          </w:rPr>
          <w:t>45</w:t>
        </w:r>
        <w:r>
          <w:rPr>
            <w:noProof/>
            <w:webHidden/>
          </w:rPr>
          <w:fldChar w:fldCharType="end"/>
        </w:r>
      </w:hyperlink>
    </w:p>
    <w:p w14:paraId="75987224" w14:textId="539EE6AA" w:rsidR="00697646" w:rsidRDefault="00697646">
      <w:pPr>
        <w:pStyle w:val="TOC2"/>
        <w:tabs>
          <w:tab w:val="right" w:leader="dot" w:pos="7543"/>
        </w:tabs>
        <w:ind w:left="444"/>
        <w:rPr>
          <w:rFonts w:asciiTheme="minorHAnsi" w:eastAsiaTheme="minorEastAsia" w:hAnsiTheme="minorHAnsi" w:cstheme="minorBidi"/>
          <w:noProof/>
          <w:szCs w:val="22"/>
        </w:rPr>
      </w:pPr>
      <w:hyperlink w:anchor="_Toc28123426" w:history="1">
        <w:r w:rsidRPr="00F15F63">
          <w:rPr>
            <w:rStyle w:val="ac"/>
            <w:noProof/>
          </w:rPr>
          <w:t>8.3</w:t>
        </w:r>
        <w:r w:rsidRPr="00F15F63">
          <w:rPr>
            <w:rStyle w:val="ac"/>
            <w:noProof/>
          </w:rPr>
          <w:t>个人总结</w:t>
        </w:r>
        <w:r>
          <w:rPr>
            <w:noProof/>
            <w:webHidden/>
          </w:rPr>
          <w:tab/>
        </w:r>
        <w:r>
          <w:rPr>
            <w:noProof/>
            <w:webHidden/>
          </w:rPr>
          <w:fldChar w:fldCharType="begin"/>
        </w:r>
        <w:r>
          <w:rPr>
            <w:noProof/>
            <w:webHidden/>
          </w:rPr>
          <w:instrText xml:space="preserve"> PAGEREF _Toc28123426 \h </w:instrText>
        </w:r>
        <w:r>
          <w:rPr>
            <w:noProof/>
            <w:webHidden/>
          </w:rPr>
        </w:r>
        <w:r>
          <w:rPr>
            <w:noProof/>
            <w:webHidden/>
          </w:rPr>
          <w:fldChar w:fldCharType="separate"/>
        </w:r>
        <w:r w:rsidR="00CC03C8">
          <w:rPr>
            <w:noProof/>
            <w:webHidden/>
          </w:rPr>
          <w:t>45</w:t>
        </w:r>
        <w:r>
          <w:rPr>
            <w:noProof/>
            <w:webHidden/>
          </w:rPr>
          <w:fldChar w:fldCharType="end"/>
        </w:r>
      </w:hyperlink>
    </w:p>
    <w:p w14:paraId="745FCEE7" w14:textId="38A50B42" w:rsidR="00697646" w:rsidRDefault="00697646">
      <w:pPr>
        <w:pStyle w:val="TOC10"/>
        <w:tabs>
          <w:tab w:val="right" w:leader="dot" w:pos="7543"/>
        </w:tabs>
        <w:rPr>
          <w:rFonts w:asciiTheme="minorHAnsi" w:eastAsiaTheme="minorEastAsia" w:hAnsiTheme="minorHAnsi" w:cstheme="minorBidi"/>
          <w:noProof/>
          <w:szCs w:val="22"/>
        </w:rPr>
      </w:pPr>
      <w:hyperlink w:anchor="_Toc28123427" w:history="1">
        <w:r w:rsidRPr="00F15F63">
          <w:rPr>
            <w:rStyle w:val="ac"/>
            <w:noProof/>
          </w:rPr>
          <w:t>参考文献</w:t>
        </w:r>
        <w:r>
          <w:rPr>
            <w:noProof/>
            <w:webHidden/>
          </w:rPr>
          <w:tab/>
        </w:r>
        <w:r>
          <w:rPr>
            <w:noProof/>
            <w:webHidden/>
          </w:rPr>
          <w:fldChar w:fldCharType="begin"/>
        </w:r>
        <w:r>
          <w:rPr>
            <w:noProof/>
            <w:webHidden/>
          </w:rPr>
          <w:instrText xml:space="preserve"> PAGEREF _Toc28123427 \h </w:instrText>
        </w:r>
        <w:r>
          <w:rPr>
            <w:noProof/>
            <w:webHidden/>
          </w:rPr>
        </w:r>
        <w:r>
          <w:rPr>
            <w:noProof/>
            <w:webHidden/>
          </w:rPr>
          <w:fldChar w:fldCharType="separate"/>
        </w:r>
        <w:r w:rsidR="00CC03C8">
          <w:rPr>
            <w:noProof/>
            <w:webHidden/>
          </w:rPr>
          <w:t>46</w:t>
        </w:r>
        <w:r>
          <w:rPr>
            <w:noProof/>
            <w:webHidden/>
          </w:rPr>
          <w:fldChar w:fldCharType="end"/>
        </w:r>
      </w:hyperlink>
    </w:p>
    <w:p w14:paraId="4C587445" w14:textId="1A916FA1" w:rsidR="00381E29" w:rsidRDefault="00381E29">
      <w:r>
        <w:rPr>
          <w:b/>
          <w:bCs/>
          <w:lang w:val="zh-CN"/>
        </w:rPr>
        <w:fldChar w:fldCharType="end"/>
      </w:r>
      <w:bookmarkStart w:id="5" w:name="_GoBack"/>
      <w:bookmarkEnd w:id="5"/>
    </w:p>
    <w:p w14:paraId="78715461" w14:textId="66675E44" w:rsidR="00CD0432" w:rsidRDefault="00CD0432" w:rsidP="00CD0432">
      <w:pPr>
        <w:pStyle w:val="1"/>
      </w:pPr>
      <w:bookmarkStart w:id="6" w:name="_Toc28123391"/>
      <w:r>
        <w:rPr>
          <w:rFonts w:hint="eastAsia"/>
        </w:rPr>
        <w:lastRenderedPageBreak/>
        <w:t>1</w:t>
      </w:r>
      <w:r>
        <w:rPr>
          <w:rFonts w:hint="eastAsia"/>
        </w:rPr>
        <w:t>．引言</w:t>
      </w:r>
      <w:bookmarkEnd w:id="2"/>
      <w:bookmarkEnd w:id="3"/>
      <w:bookmarkEnd w:id="4"/>
      <w:bookmarkEnd w:id="6"/>
    </w:p>
    <w:p w14:paraId="46376CF9" w14:textId="77777777" w:rsidR="00FB0EB1" w:rsidRPr="00FB0EB1" w:rsidRDefault="00FB0EB1" w:rsidP="00FB0EB1"/>
    <w:p w14:paraId="7EDDD294" w14:textId="6DA6D988" w:rsidR="00CD0432" w:rsidRPr="003B7658" w:rsidRDefault="00CD0432" w:rsidP="003B7658">
      <w:pPr>
        <w:pStyle w:val="2"/>
      </w:pPr>
      <w:bookmarkStart w:id="7" w:name="_Toc389420013"/>
      <w:bookmarkStart w:id="8" w:name="_Toc405321183"/>
      <w:bookmarkStart w:id="9" w:name="_Toc406504168"/>
      <w:bookmarkStart w:id="10" w:name="_Toc28123392"/>
      <w:r>
        <w:rPr>
          <w:rFonts w:hint="eastAsia"/>
        </w:rPr>
        <w:t>1.1</w:t>
      </w:r>
      <w:r>
        <w:rPr>
          <w:rFonts w:hint="eastAsia"/>
        </w:rPr>
        <w:t>编写目的</w:t>
      </w:r>
      <w:bookmarkEnd w:id="7"/>
      <w:bookmarkEnd w:id="8"/>
      <w:bookmarkEnd w:id="9"/>
      <w:bookmarkEnd w:id="10"/>
    </w:p>
    <w:p w14:paraId="7BD5728C" w14:textId="68FC45AA" w:rsidR="003B7658" w:rsidRDefault="003B7658" w:rsidP="00B81B62">
      <w:pPr>
        <w:spacing w:line="400" w:lineRule="exact"/>
        <w:ind w:firstLine="504"/>
        <w:rPr>
          <w:sz w:val="24"/>
        </w:rPr>
      </w:pPr>
      <w:r>
        <w:rPr>
          <w:rFonts w:hint="eastAsia"/>
          <w:sz w:val="24"/>
        </w:rPr>
        <w:t>软件需求说明书的主要目的是明确需求，方便今后的工作。包括与用户沟通、与软件开发人员沟通，与利益相关者沟通。软件需求说明书是其指导作用的，对后续相关工作至关重要。</w:t>
      </w:r>
    </w:p>
    <w:p w14:paraId="31098CAF" w14:textId="33C216A2" w:rsidR="003B7658" w:rsidRDefault="003B7658" w:rsidP="00B81B62">
      <w:pPr>
        <w:spacing w:line="400" w:lineRule="exact"/>
        <w:ind w:firstLine="504"/>
        <w:rPr>
          <w:sz w:val="24"/>
        </w:rPr>
      </w:pPr>
      <w:r>
        <w:rPr>
          <w:rFonts w:hint="eastAsia"/>
          <w:sz w:val="24"/>
        </w:rPr>
        <w:t>通过标准的软件需求分析，建立规范的软件需求文档，有利于将系统的整个细节展现给开发者和用户，其既能作为软件开发工作的基础和依据，也能作为其确认测试和验收的收据。</w:t>
      </w:r>
    </w:p>
    <w:p w14:paraId="37EB1F97" w14:textId="76CBACA0" w:rsidR="003B7658" w:rsidRPr="00F950E3" w:rsidRDefault="003B7658" w:rsidP="00B81B62">
      <w:pPr>
        <w:spacing w:line="400" w:lineRule="exact"/>
        <w:ind w:firstLine="504"/>
        <w:rPr>
          <w:sz w:val="24"/>
        </w:rPr>
      </w:pPr>
      <w:r w:rsidRPr="00F950E3">
        <w:rPr>
          <w:rFonts w:hint="eastAsia"/>
          <w:sz w:val="24"/>
        </w:rPr>
        <w:t>说明书主要面向项目开发团队（包括项目经理，编码人员，测试人员等等）以及提出产品需求的用户</w:t>
      </w:r>
      <w:r>
        <w:rPr>
          <w:rFonts w:hint="eastAsia"/>
          <w:sz w:val="24"/>
        </w:rPr>
        <w:t>。</w:t>
      </w:r>
    </w:p>
    <w:p w14:paraId="1EE47E90" w14:textId="77777777" w:rsidR="00CD0432" w:rsidRPr="00FB195C" w:rsidRDefault="00CD0432" w:rsidP="00CD0432"/>
    <w:p w14:paraId="3ED82B76" w14:textId="77777777" w:rsidR="00CD0432" w:rsidRDefault="00CD0432" w:rsidP="00CD0432">
      <w:pPr>
        <w:pStyle w:val="2"/>
      </w:pPr>
      <w:bookmarkStart w:id="11" w:name="_Toc389420014"/>
      <w:bookmarkStart w:id="12" w:name="_Toc405321184"/>
      <w:bookmarkStart w:id="13" w:name="_Toc406504169"/>
      <w:bookmarkStart w:id="14" w:name="_Toc28123393"/>
      <w:r>
        <w:rPr>
          <w:rFonts w:hint="eastAsia"/>
        </w:rPr>
        <w:t>1.2</w:t>
      </w:r>
      <w:r>
        <w:rPr>
          <w:rFonts w:hint="eastAsia"/>
        </w:rPr>
        <w:t>项目背景</w:t>
      </w:r>
      <w:bookmarkEnd w:id="11"/>
      <w:bookmarkEnd w:id="12"/>
      <w:bookmarkEnd w:id="13"/>
      <w:bookmarkEnd w:id="14"/>
    </w:p>
    <w:p w14:paraId="06081CD8" w14:textId="16CD1262" w:rsidR="00CD0432" w:rsidRPr="005C315E" w:rsidRDefault="006F517A" w:rsidP="00B81B62">
      <w:pPr>
        <w:spacing w:line="400" w:lineRule="exact"/>
        <w:ind w:firstLine="420"/>
        <w:rPr>
          <w:rFonts w:ascii="宋体" w:hAnsi="宋体" w:cs="宋体"/>
          <w:sz w:val="24"/>
        </w:rPr>
      </w:pPr>
      <w:bookmarkStart w:id="15" w:name="_Toc389420015"/>
      <w:r>
        <w:rPr>
          <w:rFonts w:ascii="Arial" w:hAnsi="Arial" w:cs="Arial"/>
          <w:sz w:val="26"/>
          <w:szCs w:val="26"/>
        </w:rPr>
        <w:t>当前各类功能强大的手机</w:t>
      </w:r>
      <w:r>
        <w:rPr>
          <w:rFonts w:ascii="Arial" w:hAnsi="Arial" w:cs="Arial"/>
          <w:sz w:val="26"/>
          <w:szCs w:val="26"/>
        </w:rPr>
        <w:t>app</w:t>
      </w:r>
      <w:r>
        <w:rPr>
          <w:rFonts w:ascii="Arial" w:hAnsi="Arial" w:cs="Arial"/>
          <w:sz w:val="26"/>
          <w:szCs w:val="26"/>
        </w:rPr>
        <w:t>与</w:t>
      </w:r>
      <w:r>
        <w:rPr>
          <w:rFonts w:ascii="Arial" w:hAnsi="Arial" w:cs="Arial"/>
          <w:sz w:val="26"/>
          <w:szCs w:val="26"/>
        </w:rPr>
        <w:t>web</w:t>
      </w:r>
      <w:r>
        <w:rPr>
          <w:rFonts w:ascii="Arial" w:hAnsi="Arial" w:cs="Arial"/>
          <w:sz w:val="26"/>
          <w:szCs w:val="26"/>
        </w:rPr>
        <w:t>应用层出不穷，我们的学习与生活也因此而变得越来越方便与高效。对于繁忙多样的大学生生活来说，也同样需要一款提供便利服务的应用来给予辅助。本软件的设计正是以此方向为目标，设计出一个能够在大学生的日常学习与生活中，为大学生提供关于校园中的各项事务的便利的信息获取、反馈、交流、提醒等服务的实用型软件</w:t>
      </w:r>
      <w:r>
        <w:rPr>
          <w:rFonts w:ascii="Arial" w:hAnsi="Arial" w:cs="Arial" w:hint="eastAsia"/>
          <w:sz w:val="26"/>
          <w:szCs w:val="26"/>
        </w:rPr>
        <w:t>。</w:t>
      </w:r>
    </w:p>
    <w:p w14:paraId="2B50FCBD" w14:textId="140A766B" w:rsidR="003D4DF6" w:rsidRPr="00A54AC0" w:rsidRDefault="00CD0432" w:rsidP="00A54AC0">
      <w:pPr>
        <w:pStyle w:val="2"/>
      </w:pPr>
      <w:bookmarkStart w:id="16" w:name="_Toc405321185"/>
      <w:bookmarkStart w:id="17" w:name="_Toc406504170"/>
      <w:bookmarkStart w:id="18" w:name="_Toc28123394"/>
      <w:r w:rsidRPr="005C315E">
        <w:rPr>
          <w:rFonts w:hint="eastAsia"/>
        </w:rPr>
        <w:t>1.3</w:t>
      </w:r>
      <w:bookmarkEnd w:id="15"/>
      <w:r w:rsidRPr="005C315E">
        <w:rPr>
          <w:rFonts w:hint="eastAsia"/>
        </w:rPr>
        <w:t>需求来源</w:t>
      </w:r>
      <w:bookmarkEnd w:id="16"/>
      <w:bookmarkEnd w:id="17"/>
      <w:bookmarkEnd w:id="18"/>
    </w:p>
    <w:p w14:paraId="4126BAD1" w14:textId="7F976C99" w:rsidR="006F517A" w:rsidRDefault="006F517A" w:rsidP="00A54AC0">
      <w:pPr>
        <w:spacing w:line="400" w:lineRule="exact"/>
        <w:ind w:firstLineChars="200" w:firstLine="504"/>
        <w:rPr>
          <w:sz w:val="24"/>
        </w:rPr>
      </w:pPr>
      <w:r>
        <w:rPr>
          <w:rFonts w:hint="eastAsia"/>
          <w:sz w:val="24"/>
        </w:rPr>
        <w:t>迈入大学，许多学子意识到大学和高中相当不同的一点是没人管，都是自己的事，完全由自己掌控。这就会出现许多的人在繁忙中，经常忘记一些琐事，也有人出现安排不过来的情况，还有的人甚至整天</w:t>
      </w:r>
      <w:r>
        <w:rPr>
          <w:rFonts w:hint="eastAsia"/>
          <w:sz w:val="24"/>
        </w:rPr>
        <w:lastRenderedPageBreak/>
        <w:t>玩乐，好不顾虑自己的未来与学业……</w:t>
      </w:r>
    </w:p>
    <w:p w14:paraId="49346AA2" w14:textId="6B002780" w:rsidR="006F517A" w:rsidRDefault="00A54AC0" w:rsidP="00B81B62">
      <w:pPr>
        <w:spacing w:line="400" w:lineRule="exact"/>
        <w:ind w:firstLineChars="200" w:firstLine="504"/>
        <w:rPr>
          <w:sz w:val="24"/>
        </w:rPr>
      </w:pPr>
      <w:r>
        <w:rPr>
          <w:rFonts w:hint="eastAsia"/>
          <w:sz w:val="24"/>
        </w:rPr>
        <w:t>据调查，多数的学生会在上课之前，查看自己的课表，有的学生还会每次都去教务处上查看；多数学生也会经常忘记自己要做的事，有的学生甚至忘记作业的提交；极少数学生会上教务处查看相关的新闻和公告，这使得学生会错过一些学术交流和生活方面的事，例如交换生、学校组织的活动、学校发生的大事等等；也有很多人渴求一个志同道合的小伙伴一起学习，一起分享生活中的烦恼……</w:t>
      </w:r>
    </w:p>
    <w:p w14:paraId="7FF83F66" w14:textId="7C02B837" w:rsidR="00A54AC0" w:rsidRPr="006F517A" w:rsidRDefault="00A54AC0" w:rsidP="00B81B62">
      <w:pPr>
        <w:spacing w:line="400" w:lineRule="exact"/>
        <w:ind w:firstLineChars="200" w:firstLine="504"/>
        <w:rPr>
          <w:sz w:val="24"/>
        </w:rPr>
      </w:pPr>
      <w:r>
        <w:rPr>
          <w:rFonts w:hint="eastAsia"/>
          <w:sz w:val="24"/>
        </w:rPr>
        <w:t>以上的种种，皆表明大学生需要一个东西来辅助，来提醒自己做该做的事。于是，这个想法就诞生了，一款神辅助系统——创易学生系统。其能够帮助大学生在正确的时间，做已经规划好的事，彻底解放大学生生活的烦躁，被琐事压着的痛苦</w:t>
      </w:r>
      <w:r w:rsidR="007E4ED9">
        <w:rPr>
          <w:rFonts w:hint="eastAsia"/>
          <w:sz w:val="24"/>
        </w:rPr>
        <w:t>，让大学生井然有序的做好每一件事。</w:t>
      </w:r>
    </w:p>
    <w:p w14:paraId="5CFC9E59" w14:textId="77777777" w:rsidR="00CD0432" w:rsidRDefault="00CD0432" w:rsidP="00CD0432">
      <w:pPr>
        <w:pStyle w:val="2"/>
      </w:pPr>
      <w:bookmarkStart w:id="19" w:name="_Toc389420016"/>
      <w:bookmarkStart w:id="20" w:name="_Toc405321186"/>
      <w:bookmarkStart w:id="21" w:name="_Toc406504171"/>
      <w:bookmarkStart w:id="22" w:name="_Toc28123395"/>
      <w:r>
        <w:rPr>
          <w:rFonts w:hint="eastAsia"/>
        </w:rPr>
        <w:t>1.4</w:t>
      </w:r>
      <w:bookmarkEnd w:id="19"/>
      <w:r w:rsidRPr="00F052C9">
        <w:rPr>
          <w:rFonts w:hint="eastAsia"/>
        </w:rPr>
        <w:t>国内外技术</w:t>
      </w:r>
      <w:r w:rsidRPr="00F052C9">
        <w:t>现状</w:t>
      </w:r>
      <w:bookmarkEnd w:id="20"/>
      <w:bookmarkEnd w:id="21"/>
      <w:bookmarkEnd w:id="22"/>
    </w:p>
    <w:p w14:paraId="17658F6F" w14:textId="58B37E4D" w:rsidR="007E4ED9" w:rsidRDefault="00670C80" w:rsidP="00B81B62">
      <w:pPr>
        <w:spacing w:line="400" w:lineRule="exact"/>
        <w:rPr>
          <w:sz w:val="24"/>
        </w:rPr>
      </w:pPr>
      <w:r>
        <w:rPr>
          <w:rFonts w:hint="eastAsia"/>
        </w:rPr>
        <w:tab/>
      </w:r>
      <w:r w:rsidR="007E4ED9">
        <w:rPr>
          <w:rFonts w:hint="eastAsia"/>
          <w:sz w:val="24"/>
        </w:rPr>
        <w:t>关于辅助大学生的软件有很多，包括川大圈校内通、川大生活服务、明远</w:t>
      </w:r>
      <w:r w:rsidR="007E4ED9">
        <w:rPr>
          <w:rFonts w:hint="eastAsia"/>
          <w:sz w:val="24"/>
        </w:rPr>
        <w:t>APP</w:t>
      </w:r>
      <w:r w:rsidR="007E4ED9">
        <w:rPr>
          <w:rFonts w:hint="eastAsia"/>
          <w:sz w:val="24"/>
        </w:rPr>
        <w:t>等等。上述三个软件，能帮助大学生查看课表，充值缴费，寻找自习教室、找到学习资料……均没有与计划、任务、校车、新闻等提醒相关的功能，即现如今的辅助软件</w:t>
      </w:r>
      <w:proofErr w:type="gramStart"/>
      <w:r w:rsidR="007E4ED9">
        <w:rPr>
          <w:rFonts w:hint="eastAsia"/>
          <w:sz w:val="24"/>
        </w:rPr>
        <w:t>均只是</w:t>
      </w:r>
      <w:proofErr w:type="gramEnd"/>
      <w:r w:rsidR="007E4ED9">
        <w:rPr>
          <w:rFonts w:hint="eastAsia"/>
          <w:sz w:val="24"/>
        </w:rPr>
        <w:t>看，并不提醒大学生做什么。</w:t>
      </w:r>
    </w:p>
    <w:p w14:paraId="79012D1B" w14:textId="4511943C" w:rsidR="007E4ED9" w:rsidRDefault="007E4ED9" w:rsidP="007E4ED9">
      <w:pPr>
        <w:spacing w:line="400" w:lineRule="exact"/>
        <w:ind w:firstLineChars="200" w:firstLine="504"/>
        <w:rPr>
          <w:sz w:val="24"/>
        </w:rPr>
      </w:pPr>
      <w:r>
        <w:rPr>
          <w:rFonts w:hint="eastAsia"/>
          <w:sz w:val="24"/>
        </w:rPr>
        <w:t>再来谈谈提醒，这类似的软件很多了，简单的闹铃、复杂点的日历、再复杂点的备忘录，比比都是。仔细想想，其实这些软件用的时间也不多，闹钟用的最多时候的就是起床，日历最多的时候也就是用来看看今天多少号，再来就是备忘录，也就记个事情，而无法设置时间，也没有提醒功能。再来，以上软件都不是针对大学生的，编辑事务的方式有限，且很多不符合大学生的日常。</w:t>
      </w:r>
    </w:p>
    <w:p w14:paraId="4E70AAC5" w14:textId="76CA840D" w:rsidR="007E4ED9" w:rsidRDefault="001530CB" w:rsidP="007E4ED9">
      <w:pPr>
        <w:spacing w:line="400" w:lineRule="exact"/>
        <w:ind w:firstLineChars="200" w:firstLine="504"/>
        <w:rPr>
          <w:sz w:val="24"/>
        </w:rPr>
      </w:pPr>
      <w:r>
        <w:rPr>
          <w:rFonts w:hint="eastAsia"/>
          <w:sz w:val="24"/>
        </w:rPr>
        <w:t>最后谈谈新闻、公告，这么多的软件，真还没有一款能够帮助大学生从自己的学校的教务处上获取一些重要的信息的。也就是说，大学生要去看那些新闻，得自己访问学校教务处的官网，然而事实却是，很少人会访问学校教务处</w:t>
      </w:r>
      <w:proofErr w:type="gramStart"/>
      <w:r>
        <w:rPr>
          <w:rFonts w:hint="eastAsia"/>
          <w:sz w:val="24"/>
        </w:rPr>
        <w:t>的官网来</w:t>
      </w:r>
      <w:proofErr w:type="gramEnd"/>
      <w:r>
        <w:rPr>
          <w:rFonts w:hint="eastAsia"/>
          <w:sz w:val="24"/>
        </w:rPr>
        <w:t>获取信息。</w:t>
      </w:r>
    </w:p>
    <w:p w14:paraId="3296708B" w14:textId="6E304DE5" w:rsidR="001530CB" w:rsidRPr="00B81B62" w:rsidRDefault="001530CB" w:rsidP="007E4ED9">
      <w:pPr>
        <w:spacing w:line="400" w:lineRule="exact"/>
        <w:ind w:firstLineChars="200" w:firstLine="504"/>
        <w:rPr>
          <w:sz w:val="24"/>
        </w:rPr>
      </w:pPr>
      <w:r>
        <w:rPr>
          <w:rFonts w:hint="eastAsia"/>
          <w:sz w:val="24"/>
        </w:rPr>
        <w:lastRenderedPageBreak/>
        <w:t>总之，市场上有一些软件附带这些功能，但都不具有针对性，也都有其自己的不足，尤其是在新闻、公告这方面更是没有软件来做这个事情，所以我们的系统是独一无二的，是具备很大优势的。</w:t>
      </w:r>
    </w:p>
    <w:p w14:paraId="4F196186" w14:textId="77777777" w:rsidR="00FB0EB1" w:rsidRPr="00FB0EB1" w:rsidRDefault="00CD0432" w:rsidP="00FB0EB1">
      <w:pPr>
        <w:pStyle w:val="1"/>
      </w:pPr>
      <w:bookmarkStart w:id="23" w:name="_Toc389420017"/>
      <w:bookmarkStart w:id="24" w:name="_Toc405321187"/>
      <w:bookmarkStart w:id="25" w:name="_Toc406504172"/>
      <w:bookmarkStart w:id="26" w:name="_Toc28123396"/>
      <w:r>
        <w:rPr>
          <w:rFonts w:hint="eastAsia"/>
        </w:rPr>
        <w:t>2</w:t>
      </w:r>
      <w:r>
        <w:rPr>
          <w:rFonts w:hint="eastAsia"/>
        </w:rPr>
        <w:t>．</w:t>
      </w:r>
      <w:bookmarkEnd w:id="23"/>
      <w:r>
        <w:rPr>
          <w:rFonts w:hint="eastAsia"/>
        </w:rPr>
        <w:t>需求分析</w:t>
      </w:r>
      <w:bookmarkEnd w:id="24"/>
      <w:bookmarkEnd w:id="25"/>
      <w:bookmarkEnd w:id="26"/>
    </w:p>
    <w:p w14:paraId="29B77F56" w14:textId="0A9BE381" w:rsidR="00CD0432" w:rsidRDefault="00CD0432" w:rsidP="00CD0432">
      <w:pPr>
        <w:pStyle w:val="2"/>
      </w:pPr>
      <w:bookmarkStart w:id="27" w:name="_Toc389420018"/>
      <w:bookmarkStart w:id="28" w:name="_Toc405321188"/>
      <w:bookmarkStart w:id="29" w:name="_Toc406504173"/>
      <w:bookmarkStart w:id="30" w:name="_Toc28123397"/>
      <w:r>
        <w:rPr>
          <w:rFonts w:hint="eastAsia"/>
        </w:rPr>
        <w:t>2.1</w:t>
      </w:r>
      <w:bookmarkEnd w:id="27"/>
      <w:r>
        <w:rPr>
          <w:rFonts w:hint="eastAsia"/>
        </w:rPr>
        <w:t>系统软件环境图</w:t>
      </w:r>
      <w:bookmarkEnd w:id="28"/>
      <w:bookmarkEnd w:id="29"/>
      <w:bookmarkEnd w:id="30"/>
    </w:p>
    <w:p w14:paraId="7F9CD36A" w14:textId="22EFE069" w:rsidR="00FF7D48" w:rsidRDefault="00FF7D48" w:rsidP="00CD0432">
      <w:pPr>
        <w:spacing w:line="400" w:lineRule="exact"/>
        <w:ind w:firstLineChars="200" w:firstLine="504"/>
        <w:rPr>
          <w:rFonts w:ascii="宋体" w:hAnsi="宋体"/>
          <w:sz w:val="24"/>
        </w:rPr>
      </w:pPr>
      <w:r>
        <w:rPr>
          <w:rFonts w:ascii="宋体" w:hAnsi="宋体" w:hint="eastAsia"/>
          <w:sz w:val="24"/>
        </w:rPr>
        <w:t>本</w:t>
      </w:r>
      <w:r w:rsidR="00202906">
        <w:rPr>
          <w:rFonts w:ascii="宋体" w:hAnsi="宋体" w:hint="eastAsia"/>
          <w:sz w:val="24"/>
        </w:rPr>
        <w:t>系统</w:t>
      </w:r>
      <w:r>
        <w:rPr>
          <w:rFonts w:ascii="宋体" w:hAnsi="宋体"/>
          <w:sz w:val="24"/>
        </w:rPr>
        <w:t>有</w:t>
      </w:r>
      <w:r w:rsidR="00202906">
        <w:rPr>
          <w:rFonts w:ascii="宋体" w:hAnsi="宋体" w:hint="eastAsia"/>
          <w:sz w:val="24"/>
        </w:rPr>
        <w:t>两</w:t>
      </w:r>
      <w:r>
        <w:rPr>
          <w:rFonts w:ascii="宋体" w:hAnsi="宋体"/>
          <w:sz w:val="24"/>
        </w:rPr>
        <w:t>种类型的用户</w:t>
      </w:r>
      <w:r w:rsidR="00202906">
        <w:rPr>
          <w:rFonts w:ascii="宋体" w:hAnsi="宋体" w:hint="eastAsia"/>
          <w:sz w:val="24"/>
        </w:rPr>
        <w:t>，第一种是学生，负责导入课表、设置代办事务、提醒设置等等，第二种是管理员，负责管理学生，管理公告和新闻</w:t>
      </w:r>
      <w:r>
        <w:rPr>
          <w:rFonts w:ascii="宋体" w:hAnsi="宋体"/>
          <w:sz w:val="24"/>
        </w:rPr>
        <w:t>。</w:t>
      </w:r>
      <w:r w:rsidR="00202906">
        <w:rPr>
          <w:rFonts w:ascii="宋体" w:hAnsi="宋体" w:hint="eastAsia"/>
          <w:sz w:val="24"/>
        </w:rPr>
        <w:t>系统中还涉及到一类系统是邮件系统，即借助第三方的邮件系统，以邮件的形式完成系统的提醒任务。</w:t>
      </w:r>
    </w:p>
    <w:p w14:paraId="3E678D28" w14:textId="6C77AA24" w:rsidR="00186C5F" w:rsidRPr="00381E29" w:rsidRDefault="00186C5F" w:rsidP="00CD0432">
      <w:pPr>
        <w:spacing w:line="400" w:lineRule="exact"/>
        <w:ind w:firstLineChars="200" w:firstLine="504"/>
        <w:rPr>
          <w:rFonts w:ascii="宋体" w:hAnsi="宋体"/>
          <w:sz w:val="24"/>
        </w:rPr>
      </w:pPr>
      <w:r>
        <w:rPr>
          <w:rFonts w:ascii="宋体" w:hAnsi="宋体" w:hint="eastAsia"/>
          <w:sz w:val="24"/>
        </w:rPr>
        <w:t>系统</w:t>
      </w:r>
      <w:r>
        <w:rPr>
          <w:rFonts w:ascii="宋体" w:hAnsi="宋体"/>
          <w:sz w:val="24"/>
        </w:rPr>
        <w:t>的边界就是，</w:t>
      </w:r>
      <w:r w:rsidR="00202906">
        <w:rPr>
          <w:rFonts w:ascii="宋体" w:hAnsi="宋体" w:hint="eastAsia"/>
          <w:sz w:val="24"/>
        </w:rPr>
        <w:t>导入课表</w:t>
      </w:r>
      <w:r>
        <w:rPr>
          <w:rFonts w:ascii="宋体" w:hAnsi="宋体"/>
          <w:sz w:val="24"/>
        </w:rPr>
        <w:t>，</w:t>
      </w:r>
      <w:r w:rsidR="00202906">
        <w:rPr>
          <w:rFonts w:ascii="宋体" w:hAnsi="宋体" w:hint="eastAsia"/>
          <w:sz w:val="24"/>
        </w:rPr>
        <w:t>安排空闲</w:t>
      </w:r>
      <w:r>
        <w:rPr>
          <w:rFonts w:ascii="宋体" w:hAnsi="宋体"/>
          <w:sz w:val="24"/>
        </w:rPr>
        <w:t>，</w:t>
      </w:r>
      <w:r w:rsidR="00202906">
        <w:rPr>
          <w:rFonts w:ascii="宋体" w:hAnsi="宋体" w:hint="eastAsia"/>
          <w:sz w:val="24"/>
        </w:rPr>
        <w:t>设置提醒</w:t>
      </w:r>
      <w:r>
        <w:rPr>
          <w:rFonts w:ascii="宋体" w:hAnsi="宋体"/>
          <w:sz w:val="24"/>
        </w:rPr>
        <w:t>，</w:t>
      </w:r>
      <w:r w:rsidR="00202906">
        <w:rPr>
          <w:rFonts w:ascii="宋体" w:hAnsi="宋体" w:hint="eastAsia"/>
          <w:sz w:val="24"/>
        </w:rPr>
        <w:t>查看公告</w:t>
      </w:r>
      <w:r>
        <w:rPr>
          <w:rFonts w:ascii="宋体" w:hAnsi="宋体"/>
          <w:sz w:val="24"/>
        </w:rPr>
        <w:t>，</w:t>
      </w:r>
      <w:r w:rsidR="00202906">
        <w:rPr>
          <w:rFonts w:ascii="宋体" w:hAnsi="宋体" w:hint="eastAsia"/>
          <w:sz w:val="24"/>
        </w:rPr>
        <w:t>管理任务、计划</w:t>
      </w:r>
      <w:r>
        <w:rPr>
          <w:rFonts w:ascii="宋体" w:hAnsi="宋体"/>
          <w:sz w:val="24"/>
        </w:rPr>
        <w:t>，</w:t>
      </w:r>
      <w:r w:rsidR="00202906">
        <w:rPr>
          <w:rFonts w:ascii="宋体" w:hAnsi="宋体" w:hint="eastAsia"/>
          <w:sz w:val="24"/>
        </w:rPr>
        <w:t>管理学生、管理新闻</w:t>
      </w:r>
      <w:r>
        <w:rPr>
          <w:rFonts w:ascii="宋体" w:hAnsi="宋体"/>
          <w:sz w:val="24"/>
        </w:rPr>
        <w:t>。</w:t>
      </w:r>
      <w:r>
        <w:rPr>
          <w:rFonts w:ascii="宋体" w:hAnsi="宋体" w:hint="eastAsia"/>
          <w:sz w:val="24"/>
        </w:rPr>
        <w:t>通过</w:t>
      </w:r>
      <w:r>
        <w:rPr>
          <w:rFonts w:ascii="宋体" w:hAnsi="宋体"/>
          <w:sz w:val="24"/>
        </w:rPr>
        <w:t>用户和系统</w:t>
      </w:r>
      <w:r>
        <w:rPr>
          <w:rFonts w:ascii="宋体" w:hAnsi="宋体" w:hint="eastAsia"/>
          <w:sz w:val="24"/>
        </w:rPr>
        <w:t>的</w:t>
      </w:r>
      <w:r>
        <w:rPr>
          <w:rFonts w:ascii="宋体" w:hAnsi="宋体"/>
          <w:sz w:val="24"/>
        </w:rPr>
        <w:t>信息交互实现。</w:t>
      </w:r>
    </w:p>
    <w:p w14:paraId="259F16EB" w14:textId="0E3C42E2" w:rsidR="00CD0432" w:rsidRDefault="00202906" w:rsidP="00CD0432">
      <w:pPr>
        <w:rPr>
          <w:noProof/>
        </w:rPr>
      </w:pPr>
      <w:r>
        <w:rPr>
          <w:noProof/>
        </w:rPr>
        <w:drawing>
          <wp:inline distT="0" distB="0" distL="0" distR="0" wp14:anchorId="38DE7E77" wp14:editId="49F1F88F">
            <wp:extent cx="4796155" cy="313880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155" cy="3138805"/>
                    </a:xfrm>
                    <a:prstGeom prst="rect">
                      <a:avLst/>
                    </a:prstGeom>
                  </pic:spPr>
                </pic:pic>
              </a:graphicData>
            </a:graphic>
          </wp:inline>
        </w:drawing>
      </w:r>
    </w:p>
    <w:p w14:paraId="633EF19D" w14:textId="77777777" w:rsidR="00186C5F" w:rsidRPr="00233D51" w:rsidRDefault="00186C5F" w:rsidP="001F50AE">
      <w:pPr>
        <w:jc w:val="center"/>
      </w:pPr>
      <w:r>
        <w:rPr>
          <w:rFonts w:hint="eastAsia"/>
          <w:noProof/>
        </w:rPr>
        <w:t>系统边界图</w:t>
      </w:r>
    </w:p>
    <w:p w14:paraId="00C7EF60" w14:textId="77777777" w:rsidR="00CD0432" w:rsidRDefault="00CD0432" w:rsidP="00CD0432">
      <w:pPr>
        <w:pStyle w:val="1"/>
      </w:pPr>
      <w:bookmarkStart w:id="31" w:name="_Toc389420021"/>
      <w:bookmarkStart w:id="32" w:name="_Toc405321189"/>
      <w:bookmarkStart w:id="33" w:name="_Toc406504174"/>
      <w:bookmarkStart w:id="34" w:name="_Toc28123398"/>
      <w:r>
        <w:rPr>
          <w:rFonts w:hint="eastAsia"/>
        </w:rPr>
        <w:lastRenderedPageBreak/>
        <w:t>3</w:t>
      </w:r>
      <w:r>
        <w:rPr>
          <w:rFonts w:hint="eastAsia"/>
        </w:rPr>
        <w:t>．</w:t>
      </w:r>
      <w:bookmarkEnd w:id="31"/>
      <w:r>
        <w:rPr>
          <w:rFonts w:hint="eastAsia"/>
        </w:rPr>
        <w:t>数据需求</w:t>
      </w:r>
      <w:bookmarkEnd w:id="32"/>
      <w:bookmarkEnd w:id="33"/>
      <w:bookmarkEnd w:id="34"/>
    </w:p>
    <w:p w14:paraId="1136F977" w14:textId="77777777" w:rsidR="00CD0432" w:rsidRDefault="00CD0432" w:rsidP="00CD0432">
      <w:pPr>
        <w:pStyle w:val="2"/>
      </w:pPr>
      <w:bookmarkStart w:id="35" w:name="_Toc389420022"/>
      <w:bookmarkStart w:id="36" w:name="_Toc405321190"/>
      <w:bookmarkStart w:id="37" w:name="_Toc406504175"/>
      <w:bookmarkStart w:id="38" w:name="_Toc28123399"/>
      <w:r>
        <w:rPr>
          <w:rFonts w:hint="eastAsia"/>
        </w:rPr>
        <w:t>3.1</w:t>
      </w:r>
      <w:bookmarkEnd w:id="35"/>
      <w:r>
        <w:t xml:space="preserve"> </w:t>
      </w:r>
      <w:r>
        <w:rPr>
          <w:rFonts w:hint="eastAsia"/>
        </w:rPr>
        <w:t>E</w:t>
      </w:r>
      <w:r>
        <w:t>R</w:t>
      </w:r>
      <w:r>
        <w:rPr>
          <w:rFonts w:hint="eastAsia"/>
        </w:rPr>
        <w:t>图</w:t>
      </w:r>
      <w:bookmarkEnd w:id="36"/>
      <w:bookmarkEnd w:id="37"/>
      <w:bookmarkEnd w:id="38"/>
    </w:p>
    <w:p w14:paraId="2DB793E5" w14:textId="48106EFF" w:rsidR="00BA3FAE" w:rsidRPr="0026054D" w:rsidRDefault="00BA3FAE" w:rsidP="00420E4A">
      <w:pPr>
        <w:ind w:firstLine="420"/>
        <w:rPr>
          <w:sz w:val="24"/>
        </w:rPr>
      </w:pPr>
      <w:r w:rsidRPr="0026054D">
        <w:rPr>
          <w:rFonts w:hint="eastAsia"/>
          <w:sz w:val="24"/>
        </w:rPr>
        <w:t>由于</w:t>
      </w:r>
      <w:r w:rsidR="001C03D1">
        <w:rPr>
          <w:rFonts w:hint="eastAsia"/>
          <w:sz w:val="24"/>
        </w:rPr>
        <w:t>系统</w:t>
      </w:r>
      <w:r w:rsidR="0026054D">
        <w:rPr>
          <w:sz w:val="24"/>
        </w:rPr>
        <w:t>主要是对数据库的读写操作，</w:t>
      </w:r>
      <w:r w:rsidR="0026054D">
        <w:rPr>
          <w:rFonts w:hint="eastAsia"/>
          <w:sz w:val="24"/>
        </w:rPr>
        <w:t>涵盖</w:t>
      </w:r>
      <w:r w:rsidR="0026054D">
        <w:rPr>
          <w:sz w:val="24"/>
        </w:rPr>
        <w:t>的数据类型也只包含文字</w:t>
      </w:r>
      <w:r w:rsidR="001C03D1">
        <w:rPr>
          <w:rFonts w:hint="eastAsia"/>
          <w:sz w:val="24"/>
        </w:rPr>
        <w:t>，时间</w:t>
      </w:r>
      <w:r w:rsidR="0026054D">
        <w:rPr>
          <w:sz w:val="24"/>
        </w:rPr>
        <w:t>。</w:t>
      </w:r>
      <w:r w:rsidR="0026054D">
        <w:rPr>
          <w:rFonts w:hint="eastAsia"/>
          <w:sz w:val="24"/>
        </w:rPr>
        <w:t>ER</w:t>
      </w:r>
      <w:r w:rsidR="0026054D">
        <w:rPr>
          <w:sz w:val="24"/>
        </w:rPr>
        <w:t>图中的实体与实体之间的关系就是我们所熟知的数据库的几种操作</w:t>
      </w:r>
      <w:r w:rsidR="0026054D">
        <w:rPr>
          <w:sz w:val="24"/>
        </w:rPr>
        <w:t>—</w:t>
      </w:r>
      <w:r w:rsidR="001C03D1">
        <w:rPr>
          <w:rFonts w:hint="eastAsia"/>
          <w:sz w:val="24"/>
        </w:rPr>
        <w:t>插入</w:t>
      </w:r>
      <w:r w:rsidR="0026054D">
        <w:rPr>
          <w:sz w:val="24"/>
        </w:rPr>
        <w:t>，</w:t>
      </w:r>
      <w:r w:rsidR="0026054D">
        <w:rPr>
          <w:rFonts w:hint="eastAsia"/>
          <w:sz w:val="24"/>
        </w:rPr>
        <w:t>删除</w:t>
      </w:r>
      <w:r w:rsidR="0026054D">
        <w:rPr>
          <w:sz w:val="24"/>
        </w:rPr>
        <w:t>，</w:t>
      </w:r>
      <w:r w:rsidR="001C03D1">
        <w:rPr>
          <w:rFonts w:hint="eastAsia"/>
          <w:sz w:val="24"/>
        </w:rPr>
        <w:t>更新</w:t>
      </w:r>
      <w:r w:rsidR="0026054D">
        <w:rPr>
          <w:sz w:val="24"/>
        </w:rPr>
        <w:t>等等。</w:t>
      </w:r>
    </w:p>
    <w:p w14:paraId="050CF791" w14:textId="5CA14FA2" w:rsidR="00CD0432" w:rsidRPr="005E3B8D" w:rsidRDefault="001C03D1" w:rsidP="00CD0432">
      <w:r>
        <w:rPr>
          <w:noProof/>
        </w:rPr>
        <w:drawing>
          <wp:inline distT="0" distB="0" distL="0" distR="0" wp14:anchorId="3378E646" wp14:editId="21AEAAD7">
            <wp:extent cx="4796155" cy="3006725"/>
            <wp:effectExtent l="0" t="0" r="4445" b="317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6155" cy="3006725"/>
                    </a:xfrm>
                    <a:prstGeom prst="rect">
                      <a:avLst/>
                    </a:prstGeom>
                  </pic:spPr>
                </pic:pic>
              </a:graphicData>
            </a:graphic>
          </wp:inline>
        </w:drawing>
      </w:r>
    </w:p>
    <w:p w14:paraId="5D823088" w14:textId="77777777" w:rsidR="00CD0432" w:rsidRDefault="00CD0432" w:rsidP="00CD0432">
      <w:pPr>
        <w:pStyle w:val="2"/>
      </w:pPr>
      <w:bookmarkStart w:id="39" w:name="_Toc389420023"/>
      <w:bookmarkStart w:id="40" w:name="_Toc405321191"/>
      <w:bookmarkStart w:id="41" w:name="_Toc406504176"/>
      <w:bookmarkStart w:id="42" w:name="_Toc28123400"/>
      <w:r>
        <w:rPr>
          <w:rFonts w:hint="eastAsia"/>
        </w:rPr>
        <w:t>3.2</w:t>
      </w:r>
      <w:bookmarkEnd w:id="39"/>
      <w:r>
        <w:rPr>
          <w:rFonts w:hint="eastAsia"/>
        </w:rPr>
        <w:t>数据字典</w:t>
      </w:r>
      <w:bookmarkEnd w:id="40"/>
      <w:bookmarkEnd w:id="41"/>
      <w:bookmarkEnd w:id="42"/>
    </w:p>
    <w:p w14:paraId="668CB219" w14:textId="77777777" w:rsidR="00C54466" w:rsidRDefault="00C54466" w:rsidP="00C54466">
      <w:pPr>
        <w:pStyle w:val="3"/>
      </w:pPr>
      <w:bookmarkStart w:id="43" w:name="_Toc500405252"/>
      <w:bookmarkStart w:id="44" w:name="_Toc28123401"/>
      <w:r>
        <w:rPr>
          <w:rFonts w:hint="eastAsia"/>
        </w:rPr>
        <w:t>3.2.1</w:t>
      </w:r>
      <w:r>
        <w:rPr>
          <w:rFonts w:hint="eastAsia"/>
        </w:rPr>
        <w:t>静态数据</w:t>
      </w:r>
      <w:bookmarkEnd w:id="43"/>
      <w:bookmarkEnd w:id="44"/>
    </w:p>
    <w:p w14:paraId="3E9965C3" w14:textId="77777777" w:rsidR="00C54466" w:rsidRPr="00A013FD" w:rsidRDefault="00C54466" w:rsidP="00A013FD">
      <w:pPr>
        <w:spacing w:line="400" w:lineRule="exact"/>
        <w:rPr>
          <w:rFonts w:ascii="宋体" w:hAnsi="宋体"/>
          <w:color w:val="333333"/>
          <w:sz w:val="24"/>
          <w:shd w:val="clear" w:color="auto" w:fill="FFFFFF"/>
        </w:rPr>
      </w:pPr>
      <w:r>
        <w:rPr>
          <w:rFonts w:ascii="宋体" w:hAnsi="宋体" w:hint="eastAsia"/>
          <w:color w:val="333333"/>
          <w:shd w:val="clear" w:color="auto" w:fill="FFFFFF"/>
        </w:rPr>
        <w:t xml:space="preserve">　</w:t>
      </w:r>
      <w:r w:rsidRPr="00A013FD">
        <w:rPr>
          <w:rFonts w:ascii="宋体" w:hAnsi="宋体" w:hint="eastAsia"/>
          <w:color w:val="333333"/>
          <w:sz w:val="24"/>
          <w:shd w:val="clear" w:color="auto" w:fill="FFFFFF"/>
        </w:rPr>
        <w:t>静态数据是基本保持稳定的数据也称截面数据，是由若干相关现象在某一时点上所处的状态组成的。项目的静态数据：</w:t>
      </w:r>
    </w:p>
    <w:p w14:paraId="1DE1CD46" w14:textId="77777777" w:rsidR="00C54466" w:rsidRPr="00A013FD" w:rsidRDefault="00C54466" w:rsidP="00287671">
      <w:pPr>
        <w:numPr>
          <w:ilvl w:val="0"/>
          <w:numId w:val="2"/>
        </w:numPr>
        <w:spacing w:line="400" w:lineRule="exact"/>
        <w:rPr>
          <w:rFonts w:ascii="宋体" w:hAnsi="宋体"/>
          <w:sz w:val="24"/>
        </w:rPr>
      </w:pPr>
      <w:r w:rsidRPr="00A013FD">
        <w:rPr>
          <w:rFonts w:ascii="宋体" w:hAnsi="宋体" w:hint="eastAsia"/>
          <w:color w:val="333333"/>
          <w:sz w:val="24"/>
          <w:shd w:val="clear" w:color="auto" w:fill="FFFFFF"/>
        </w:rPr>
        <w:t>用户名称：记录用户的账号信息，支持数字,字母结合的方式。</w:t>
      </w:r>
    </w:p>
    <w:p w14:paraId="7A8CAB53" w14:textId="77777777" w:rsidR="00C54466" w:rsidRPr="00A013FD" w:rsidRDefault="00C54466" w:rsidP="00287671">
      <w:pPr>
        <w:numPr>
          <w:ilvl w:val="0"/>
          <w:numId w:val="2"/>
        </w:numPr>
        <w:spacing w:line="400" w:lineRule="exact"/>
        <w:rPr>
          <w:rFonts w:ascii="宋体" w:hAnsi="宋体"/>
          <w:sz w:val="24"/>
        </w:rPr>
      </w:pPr>
      <w:r w:rsidRPr="00A013FD">
        <w:rPr>
          <w:rFonts w:ascii="宋体" w:hAnsi="宋体" w:hint="eastAsia"/>
          <w:color w:val="333333"/>
          <w:sz w:val="24"/>
          <w:shd w:val="clear" w:color="auto" w:fill="FFFFFF"/>
        </w:rPr>
        <w:lastRenderedPageBreak/>
        <w:t>登录密码：记录用户的张厚密码，支持数字，字母结合的方式，长度要求在6位到20位之间。</w:t>
      </w:r>
    </w:p>
    <w:p w14:paraId="01959880" w14:textId="73D212F8" w:rsidR="00C54466" w:rsidRDefault="005E74D8" w:rsidP="00287671">
      <w:pPr>
        <w:numPr>
          <w:ilvl w:val="0"/>
          <w:numId w:val="2"/>
        </w:numPr>
        <w:spacing w:line="400" w:lineRule="exact"/>
        <w:rPr>
          <w:rFonts w:ascii="宋体" w:hAnsi="宋体"/>
        </w:rPr>
      </w:pPr>
      <w:r>
        <w:rPr>
          <w:rFonts w:ascii="宋体" w:hAnsi="宋体" w:hint="eastAsia"/>
          <w:color w:val="333333"/>
          <w:sz w:val="24"/>
          <w:shd w:val="clear" w:color="auto" w:fill="FFFFFF"/>
        </w:rPr>
        <w:t>邮件信息</w:t>
      </w:r>
      <w:r w:rsidR="00C54466" w:rsidRPr="00A013FD">
        <w:rPr>
          <w:rFonts w:ascii="宋体" w:hAnsi="宋体" w:hint="eastAsia"/>
          <w:color w:val="333333"/>
          <w:sz w:val="24"/>
          <w:shd w:val="clear" w:color="auto" w:fill="FFFFFF"/>
        </w:rPr>
        <w:t>：记录用户设置的</w:t>
      </w:r>
      <w:r>
        <w:rPr>
          <w:rFonts w:ascii="宋体" w:hAnsi="宋体" w:hint="eastAsia"/>
          <w:color w:val="333333"/>
          <w:sz w:val="24"/>
          <w:shd w:val="clear" w:color="auto" w:fill="FFFFFF"/>
        </w:rPr>
        <w:t>邮件</w:t>
      </w:r>
      <w:r w:rsidR="00C54466" w:rsidRPr="00A013FD">
        <w:rPr>
          <w:rFonts w:ascii="宋体" w:hAnsi="宋体" w:hint="eastAsia"/>
          <w:color w:val="333333"/>
          <w:sz w:val="24"/>
          <w:shd w:val="clear" w:color="auto" w:fill="FFFFFF"/>
        </w:rPr>
        <w:t>，支持</w:t>
      </w:r>
      <w:r>
        <w:rPr>
          <w:rFonts w:ascii="宋体" w:hAnsi="宋体" w:hint="eastAsia"/>
          <w:color w:val="333333"/>
          <w:sz w:val="24"/>
          <w:shd w:val="clear" w:color="auto" w:fill="FFFFFF"/>
        </w:rPr>
        <w:t>所有的邮箱形式</w:t>
      </w:r>
      <w:r w:rsidR="00C54466">
        <w:rPr>
          <w:rFonts w:ascii="宋体" w:hAnsi="宋体" w:hint="eastAsia"/>
          <w:color w:val="333333"/>
          <w:shd w:val="clear" w:color="auto" w:fill="FFFFFF"/>
        </w:rPr>
        <w:t>。</w:t>
      </w:r>
    </w:p>
    <w:p w14:paraId="63081807" w14:textId="77777777" w:rsidR="00C54466" w:rsidRDefault="00C54466" w:rsidP="00C54466">
      <w:pPr>
        <w:pStyle w:val="3"/>
      </w:pPr>
      <w:bookmarkStart w:id="45" w:name="_Toc500405253"/>
      <w:bookmarkStart w:id="46" w:name="_Toc28123402"/>
      <w:r>
        <w:rPr>
          <w:rFonts w:hint="eastAsia"/>
        </w:rPr>
        <w:t>3.2</w:t>
      </w:r>
      <w:r>
        <w:t>.2</w:t>
      </w:r>
      <w:r>
        <w:rPr>
          <w:rFonts w:hint="eastAsia"/>
        </w:rPr>
        <w:t>动态数据</w:t>
      </w:r>
      <w:bookmarkEnd w:id="45"/>
      <w:bookmarkEnd w:id="46"/>
    </w:p>
    <w:p w14:paraId="488EA0DB" w14:textId="77777777" w:rsidR="00C54466" w:rsidRPr="00A013FD" w:rsidRDefault="00C54466" w:rsidP="00A013FD">
      <w:pPr>
        <w:spacing w:line="400" w:lineRule="exact"/>
        <w:ind w:firstLine="420"/>
        <w:rPr>
          <w:sz w:val="24"/>
        </w:rPr>
      </w:pPr>
      <w:r w:rsidRPr="00A013FD">
        <w:rPr>
          <w:rFonts w:hint="eastAsia"/>
          <w:sz w:val="24"/>
        </w:rPr>
        <w:t>动态数据是常常变化，直接反映事务过程的数据，也称时间序列数据，是由某一现象或若干现象在不同时刻上的状态所形成的数据，描述了现象随时间而变化的情况。项目的动态数据：</w:t>
      </w:r>
    </w:p>
    <w:p w14:paraId="22BDCE79" w14:textId="27708EA3" w:rsidR="00C54466" w:rsidRPr="00A013FD" w:rsidRDefault="005E74D8" w:rsidP="00287671">
      <w:pPr>
        <w:numPr>
          <w:ilvl w:val="0"/>
          <w:numId w:val="3"/>
        </w:numPr>
        <w:spacing w:line="400" w:lineRule="exact"/>
        <w:rPr>
          <w:sz w:val="24"/>
        </w:rPr>
      </w:pPr>
      <w:r>
        <w:rPr>
          <w:rFonts w:hint="eastAsia"/>
          <w:sz w:val="24"/>
        </w:rPr>
        <w:t>课表</w:t>
      </w:r>
      <w:r w:rsidR="00C54466" w:rsidRPr="00A013FD">
        <w:rPr>
          <w:rFonts w:hint="eastAsia"/>
          <w:sz w:val="24"/>
        </w:rPr>
        <w:t>信息：记录用户</w:t>
      </w:r>
      <w:r>
        <w:rPr>
          <w:rFonts w:hint="eastAsia"/>
          <w:sz w:val="24"/>
        </w:rPr>
        <w:t>每学期</w:t>
      </w:r>
      <w:r w:rsidR="00C54466" w:rsidRPr="00A013FD">
        <w:rPr>
          <w:rFonts w:hint="eastAsia"/>
          <w:sz w:val="24"/>
        </w:rPr>
        <w:t>的</w:t>
      </w:r>
      <w:r>
        <w:rPr>
          <w:rFonts w:hint="eastAsia"/>
          <w:sz w:val="24"/>
        </w:rPr>
        <w:t>课表信息</w:t>
      </w:r>
      <w:r w:rsidR="00C54466" w:rsidRPr="00A013FD">
        <w:rPr>
          <w:rFonts w:hint="eastAsia"/>
          <w:sz w:val="24"/>
        </w:rPr>
        <w:t>，</w:t>
      </w:r>
      <w:r>
        <w:rPr>
          <w:rFonts w:hint="eastAsia"/>
          <w:sz w:val="24"/>
        </w:rPr>
        <w:t>该信息包括上课的时间、上课的地点、课程名、课程号等等</w:t>
      </w:r>
      <w:r w:rsidR="00C54466" w:rsidRPr="00A013FD">
        <w:rPr>
          <w:rFonts w:hint="eastAsia"/>
          <w:sz w:val="24"/>
        </w:rPr>
        <w:t>。</w:t>
      </w:r>
    </w:p>
    <w:p w14:paraId="66A6B46C" w14:textId="3EFDD2F6" w:rsidR="00C54466" w:rsidRPr="00A013FD" w:rsidRDefault="005E74D8" w:rsidP="00287671">
      <w:pPr>
        <w:numPr>
          <w:ilvl w:val="0"/>
          <w:numId w:val="3"/>
        </w:numPr>
        <w:spacing w:line="400" w:lineRule="exact"/>
        <w:rPr>
          <w:sz w:val="24"/>
        </w:rPr>
      </w:pPr>
      <w:r>
        <w:rPr>
          <w:rFonts w:hint="eastAsia"/>
          <w:sz w:val="24"/>
        </w:rPr>
        <w:t>计划</w:t>
      </w:r>
      <w:r w:rsidR="00C54466" w:rsidRPr="00A013FD">
        <w:rPr>
          <w:rFonts w:hint="eastAsia"/>
          <w:sz w:val="24"/>
        </w:rPr>
        <w:t>信息：记录用户</w:t>
      </w:r>
      <w:r>
        <w:rPr>
          <w:rFonts w:hint="eastAsia"/>
          <w:sz w:val="24"/>
        </w:rPr>
        <w:t>每一天每个时间自己要做的信息</w:t>
      </w:r>
      <w:r w:rsidR="00C54466" w:rsidRPr="00A013FD">
        <w:rPr>
          <w:rFonts w:hint="eastAsia"/>
          <w:sz w:val="24"/>
        </w:rPr>
        <w:t>，</w:t>
      </w:r>
      <w:r>
        <w:rPr>
          <w:rFonts w:hint="eastAsia"/>
          <w:sz w:val="24"/>
        </w:rPr>
        <w:t>包括计划的内容，计划的开始时间，计划的期限等等</w:t>
      </w:r>
      <w:r w:rsidR="00C54466" w:rsidRPr="00A013FD">
        <w:rPr>
          <w:rFonts w:hint="eastAsia"/>
          <w:sz w:val="24"/>
        </w:rPr>
        <w:t>。</w:t>
      </w:r>
    </w:p>
    <w:p w14:paraId="2464837B" w14:textId="7EDA01A0" w:rsidR="00C54466" w:rsidRPr="00A013FD" w:rsidRDefault="005E74D8" w:rsidP="00287671">
      <w:pPr>
        <w:numPr>
          <w:ilvl w:val="0"/>
          <w:numId w:val="3"/>
        </w:numPr>
        <w:spacing w:line="400" w:lineRule="exact"/>
        <w:rPr>
          <w:sz w:val="24"/>
        </w:rPr>
      </w:pPr>
      <w:r>
        <w:rPr>
          <w:rFonts w:hint="eastAsia"/>
          <w:sz w:val="24"/>
        </w:rPr>
        <w:t>任务</w:t>
      </w:r>
      <w:r w:rsidR="00C54466" w:rsidRPr="00A013FD">
        <w:rPr>
          <w:rFonts w:hint="eastAsia"/>
          <w:sz w:val="24"/>
        </w:rPr>
        <w:t>信息：记录</w:t>
      </w:r>
      <w:r>
        <w:rPr>
          <w:rFonts w:hint="eastAsia"/>
          <w:sz w:val="24"/>
        </w:rPr>
        <w:t>用户与其他用户之间相互交互，产生的信息，包括任务的内容、任务的时间、任务的期限等等</w:t>
      </w:r>
      <w:r w:rsidR="00C54466" w:rsidRPr="00A013FD">
        <w:rPr>
          <w:rFonts w:hint="eastAsia"/>
          <w:sz w:val="24"/>
        </w:rPr>
        <w:t>。</w:t>
      </w:r>
    </w:p>
    <w:p w14:paraId="3F14BCE8" w14:textId="6EB3F03D" w:rsidR="00C54466" w:rsidRPr="00A013FD" w:rsidRDefault="005E74D8" w:rsidP="00287671">
      <w:pPr>
        <w:numPr>
          <w:ilvl w:val="0"/>
          <w:numId w:val="3"/>
        </w:numPr>
        <w:spacing w:line="400" w:lineRule="exact"/>
        <w:rPr>
          <w:sz w:val="24"/>
        </w:rPr>
      </w:pPr>
      <w:r>
        <w:rPr>
          <w:rFonts w:hint="eastAsia"/>
          <w:sz w:val="24"/>
        </w:rPr>
        <w:t>校车</w:t>
      </w:r>
      <w:r w:rsidR="00C54466" w:rsidRPr="00A013FD">
        <w:rPr>
          <w:rFonts w:hint="eastAsia"/>
          <w:sz w:val="24"/>
        </w:rPr>
        <w:t>信息：</w:t>
      </w:r>
      <w:r>
        <w:rPr>
          <w:rFonts w:hint="eastAsia"/>
          <w:sz w:val="24"/>
        </w:rPr>
        <w:t>管理员负责导入的每天的校车运行信息，包括校车的出发时间、校车的核载人数，校车的目的地等等</w:t>
      </w:r>
      <w:r w:rsidR="00C54466" w:rsidRPr="00A013FD">
        <w:rPr>
          <w:rFonts w:hint="eastAsia"/>
          <w:sz w:val="24"/>
        </w:rPr>
        <w:t>。</w:t>
      </w:r>
    </w:p>
    <w:p w14:paraId="199FE51A" w14:textId="614FA0AC" w:rsidR="00C54466" w:rsidRPr="00A013FD" w:rsidRDefault="005E74D8" w:rsidP="00287671">
      <w:pPr>
        <w:numPr>
          <w:ilvl w:val="0"/>
          <w:numId w:val="3"/>
        </w:numPr>
        <w:spacing w:line="400" w:lineRule="exact"/>
        <w:rPr>
          <w:sz w:val="24"/>
        </w:rPr>
      </w:pPr>
      <w:r>
        <w:rPr>
          <w:rFonts w:hint="eastAsia"/>
          <w:sz w:val="24"/>
        </w:rPr>
        <w:t>新闻</w:t>
      </w:r>
      <w:r w:rsidR="003F5A8E">
        <w:rPr>
          <w:rFonts w:hint="eastAsia"/>
          <w:sz w:val="24"/>
        </w:rPr>
        <w:t>、公告</w:t>
      </w:r>
      <w:r w:rsidR="00C54466" w:rsidRPr="00A013FD">
        <w:rPr>
          <w:rFonts w:hint="eastAsia"/>
          <w:sz w:val="24"/>
        </w:rPr>
        <w:t>信息：</w:t>
      </w:r>
      <w:r w:rsidR="003F5A8E">
        <w:rPr>
          <w:rFonts w:hint="eastAsia"/>
          <w:sz w:val="24"/>
        </w:rPr>
        <w:t>管理员导入的教务处上的相关新闻与公告信息，主要指的是文字内容</w:t>
      </w:r>
      <w:r w:rsidR="00C54466" w:rsidRPr="00A013FD">
        <w:rPr>
          <w:rFonts w:hint="eastAsia"/>
          <w:sz w:val="24"/>
        </w:rPr>
        <w:t>。</w:t>
      </w:r>
    </w:p>
    <w:p w14:paraId="2624E19A" w14:textId="1AC0527E" w:rsidR="00C54466" w:rsidRDefault="005E74D8" w:rsidP="00287671">
      <w:pPr>
        <w:numPr>
          <w:ilvl w:val="0"/>
          <w:numId w:val="3"/>
        </w:numPr>
        <w:spacing w:line="400" w:lineRule="exact"/>
      </w:pPr>
      <w:r>
        <w:rPr>
          <w:rFonts w:hint="eastAsia"/>
          <w:sz w:val="24"/>
        </w:rPr>
        <w:t>提醒</w:t>
      </w:r>
      <w:r w:rsidR="00C54466" w:rsidRPr="00A013FD">
        <w:rPr>
          <w:rFonts w:hint="eastAsia"/>
          <w:sz w:val="24"/>
        </w:rPr>
        <w:t>信息：</w:t>
      </w:r>
      <w:r w:rsidR="003F5A8E">
        <w:rPr>
          <w:rFonts w:hint="eastAsia"/>
          <w:sz w:val="24"/>
        </w:rPr>
        <w:t>有用户设置，包括课表的提醒、计划的提醒、任务的提醒、公告的提醒、校车的提醒等等</w:t>
      </w:r>
      <w:r w:rsidR="00C54466">
        <w:rPr>
          <w:rFonts w:hint="eastAsia"/>
        </w:rPr>
        <w:t>。</w:t>
      </w:r>
    </w:p>
    <w:p w14:paraId="6FEF8B89" w14:textId="77777777" w:rsidR="005A0E63" w:rsidRDefault="00973309" w:rsidP="005A0E63">
      <w:pPr>
        <w:pStyle w:val="3"/>
      </w:pPr>
      <w:bookmarkStart w:id="47" w:name="_Toc500511723"/>
      <w:bookmarkStart w:id="48" w:name="_Toc28123403"/>
      <w:r>
        <w:rPr>
          <w:rFonts w:hint="eastAsia"/>
        </w:rPr>
        <w:t>3.2.3</w:t>
      </w:r>
      <w:r w:rsidR="005A0E63">
        <w:rPr>
          <w:rFonts w:hint="eastAsia"/>
        </w:rPr>
        <w:t>数据流词条描述</w:t>
      </w:r>
      <w:bookmarkEnd w:id="47"/>
      <w:bookmarkEnd w:id="48"/>
    </w:p>
    <w:p w14:paraId="53C9089F" w14:textId="77777777" w:rsidR="005A0E63" w:rsidRDefault="005A0E63" w:rsidP="005A0E63">
      <w:pPr>
        <w:rPr>
          <w:rFonts w:ascii="宋体" w:hAnsi="宋体"/>
          <w:sz w:val="28"/>
          <w:szCs w:val="28"/>
        </w:rPr>
      </w:pPr>
      <w:r>
        <w:rPr>
          <w:rFonts w:ascii="宋体" w:hAnsi="宋体" w:hint="eastAsia"/>
          <w:sz w:val="28"/>
          <w:szCs w:val="28"/>
        </w:rPr>
        <w:t>（1）基本符号及定义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4586"/>
      </w:tblGrid>
      <w:tr w:rsidR="00A013FD" w14:paraId="3200014E" w14:textId="77777777" w:rsidTr="00A013FD">
        <w:tc>
          <w:tcPr>
            <w:tcW w:w="1668" w:type="dxa"/>
          </w:tcPr>
          <w:p w14:paraId="625C8D5B" w14:textId="77777777" w:rsidR="005A0E63" w:rsidRPr="00A013FD" w:rsidRDefault="005A0E63" w:rsidP="00753DDA">
            <w:pPr>
              <w:rPr>
                <w:sz w:val="24"/>
              </w:rPr>
            </w:pPr>
            <w:r w:rsidRPr="00A013FD">
              <w:rPr>
                <w:rFonts w:hint="eastAsia"/>
                <w:sz w:val="24"/>
              </w:rPr>
              <w:t>符号</w:t>
            </w:r>
          </w:p>
        </w:tc>
        <w:tc>
          <w:tcPr>
            <w:tcW w:w="2268" w:type="dxa"/>
          </w:tcPr>
          <w:p w14:paraId="13A7D4D9" w14:textId="77777777" w:rsidR="005A0E63" w:rsidRPr="00A013FD" w:rsidRDefault="005A0E63" w:rsidP="00753DDA">
            <w:pPr>
              <w:rPr>
                <w:sz w:val="24"/>
              </w:rPr>
            </w:pPr>
            <w:r w:rsidRPr="00A013FD">
              <w:rPr>
                <w:rFonts w:hint="eastAsia"/>
                <w:sz w:val="24"/>
              </w:rPr>
              <w:t>含义</w:t>
            </w:r>
          </w:p>
        </w:tc>
        <w:tc>
          <w:tcPr>
            <w:tcW w:w="4586" w:type="dxa"/>
          </w:tcPr>
          <w:p w14:paraId="289D34D1" w14:textId="77777777" w:rsidR="005A0E63" w:rsidRPr="00A013FD" w:rsidRDefault="005A0E63" w:rsidP="00753DDA">
            <w:pPr>
              <w:rPr>
                <w:sz w:val="24"/>
              </w:rPr>
            </w:pPr>
            <w:r w:rsidRPr="00A013FD">
              <w:rPr>
                <w:rFonts w:hint="eastAsia"/>
                <w:sz w:val="24"/>
              </w:rPr>
              <w:t>例及说明</w:t>
            </w:r>
          </w:p>
        </w:tc>
      </w:tr>
      <w:tr w:rsidR="00A013FD" w14:paraId="33F6AB80" w14:textId="77777777" w:rsidTr="00A013FD">
        <w:tc>
          <w:tcPr>
            <w:tcW w:w="1668" w:type="dxa"/>
          </w:tcPr>
          <w:p w14:paraId="453EDCD6" w14:textId="77777777" w:rsidR="005A0E63" w:rsidRPr="00A013FD" w:rsidRDefault="005A0E63" w:rsidP="00753DDA">
            <w:pPr>
              <w:rPr>
                <w:sz w:val="24"/>
              </w:rPr>
            </w:pPr>
            <w:r w:rsidRPr="00A013FD">
              <w:rPr>
                <w:rFonts w:hint="eastAsia"/>
                <w:sz w:val="24"/>
              </w:rPr>
              <w:t>=</w:t>
            </w:r>
          </w:p>
        </w:tc>
        <w:tc>
          <w:tcPr>
            <w:tcW w:w="2268" w:type="dxa"/>
          </w:tcPr>
          <w:p w14:paraId="17AACCDF" w14:textId="77777777" w:rsidR="005A0E63" w:rsidRPr="00A013FD" w:rsidRDefault="005A0E63" w:rsidP="00753DDA">
            <w:pPr>
              <w:rPr>
                <w:sz w:val="24"/>
              </w:rPr>
            </w:pPr>
            <w:r w:rsidRPr="00A013FD">
              <w:rPr>
                <w:rFonts w:hint="eastAsia"/>
                <w:sz w:val="24"/>
              </w:rPr>
              <w:t>被定义为</w:t>
            </w:r>
          </w:p>
        </w:tc>
        <w:tc>
          <w:tcPr>
            <w:tcW w:w="4586" w:type="dxa"/>
          </w:tcPr>
          <w:p w14:paraId="0E82334C" w14:textId="77777777" w:rsidR="005A0E63" w:rsidRPr="00A013FD" w:rsidRDefault="005A0E63" w:rsidP="00753DDA">
            <w:pPr>
              <w:rPr>
                <w:sz w:val="24"/>
              </w:rPr>
            </w:pPr>
          </w:p>
        </w:tc>
      </w:tr>
      <w:tr w:rsidR="00A013FD" w14:paraId="467CCFB5" w14:textId="77777777" w:rsidTr="00A013FD">
        <w:tc>
          <w:tcPr>
            <w:tcW w:w="1668" w:type="dxa"/>
          </w:tcPr>
          <w:p w14:paraId="191E0C84" w14:textId="77777777" w:rsidR="005A0E63" w:rsidRPr="00A013FD" w:rsidRDefault="005A0E63" w:rsidP="00753DDA">
            <w:pPr>
              <w:rPr>
                <w:sz w:val="24"/>
              </w:rPr>
            </w:pPr>
            <w:r w:rsidRPr="00A013FD">
              <w:rPr>
                <w:rFonts w:hint="eastAsia"/>
                <w:sz w:val="24"/>
              </w:rPr>
              <w:t>+</w:t>
            </w:r>
          </w:p>
        </w:tc>
        <w:tc>
          <w:tcPr>
            <w:tcW w:w="2268" w:type="dxa"/>
          </w:tcPr>
          <w:p w14:paraId="30D2F494" w14:textId="77777777" w:rsidR="005A0E63" w:rsidRPr="00A013FD" w:rsidRDefault="005A0E63" w:rsidP="00753DDA">
            <w:pPr>
              <w:rPr>
                <w:sz w:val="24"/>
              </w:rPr>
            </w:pPr>
            <w:r w:rsidRPr="00A013FD">
              <w:rPr>
                <w:rFonts w:hint="eastAsia"/>
                <w:sz w:val="24"/>
              </w:rPr>
              <w:t>与</w:t>
            </w:r>
          </w:p>
        </w:tc>
        <w:tc>
          <w:tcPr>
            <w:tcW w:w="4586" w:type="dxa"/>
          </w:tcPr>
          <w:p w14:paraId="27FD9654" w14:textId="77777777" w:rsidR="005A0E63" w:rsidRPr="00A013FD" w:rsidRDefault="005A0E63" w:rsidP="00753DDA">
            <w:pPr>
              <w:rPr>
                <w:sz w:val="24"/>
              </w:rPr>
            </w:pPr>
            <w:r w:rsidRPr="00A013FD">
              <w:rPr>
                <w:rFonts w:hint="eastAsia"/>
                <w:sz w:val="24"/>
              </w:rPr>
              <w:t>X=</w:t>
            </w:r>
            <w:proofErr w:type="spellStart"/>
            <w:r w:rsidRPr="00A013FD">
              <w:rPr>
                <w:rFonts w:hint="eastAsia"/>
                <w:sz w:val="24"/>
              </w:rPr>
              <w:t>a+b</w:t>
            </w:r>
            <w:proofErr w:type="spellEnd"/>
            <w:r w:rsidRPr="00A013FD">
              <w:rPr>
                <w:rFonts w:hint="eastAsia"/>
                <w:sz w:val="24"/>
              </w:rPr>
              <w:t>表示</w:t>
            </w:r>
            <w:r w:rsidRPr="00A013FD">
              <w:rPr>
                <w:rFonts w:hint="eastAsia"/>
                <w:sz w:val="24"/>
              </w:rPr>
              <w:t>X</w:t>
            </w:r>
            <w:r w:rsidRPr="00A013FD">
              <w:rPr>
                <w:rFonts w:hint="eastAsia"/>
                <w:sz w:val="24"/>
              </w:rPr>
              <w:t>由</w:t>
            </w:r>
            <w:r w:rsidRPr="00A013FD">
              <w:rPr>
                <w:rFonts w:hint="eastAsia"/>
                <w:sz w:val="24"/>
              </w:rPr>
              <w:t>a</w:t>
            </w:r>
            <w:r w:rsidRPr="00A013FD">
              <w:rPr>
                <w:rFonts w:hint="eastAsia"/>
                <w:sz w:val="24"/>
              </w:rPr>
              <w:t>和</w:t>
            </w:r>
            <w:r w:rsidRPr="00A013FD">
              <w:rPr>
                <w:rFonts w:hint="eastAsia"/>
                <w:sz w:val="24"/>
              </w:rPr>
              <w:t>b</w:t>
            </w:r>
            <w:r w:rsidRPr="00A013FD">
              <w:rPr>
                <w:rFonts w:hint="eastAsia"/>
                <w:sz w:val="24"/>
              </w:rPr>
              <w:t>组成</w:t>
            </w:r>
          </w:p>
        </w:tc>
      </w:tr>
      <w:tr w:rsidR="00A013FD" w14:paraId="5A216E12" w14:textId="77777777" w:rsidTr="00A013FD">
        <w:tc>
          <w:tcPr>
            <w:tcW w:w="1668" w:type="dxa"/>
          </w:tcPr>
          <w:p w14:paraId="3D393FA0" w14:textId="77777777" w:rsidR="005A0E63" w:rsidRPr="00A013FD" w:rsidRDefault="005A0E63" w:rsidP="00753DDA">
            <w:pPr>
              <w:rPr>
                <w:sz w:val="24"/>
              </w:rPr>
            </w:pPr>
            <w:r w:rsidRPr="00A013FD">
              <w:rPr>
                <w:rFonts w:hint="eastAsia"/>
                <w:sz w:val="24"/>
              </w:rPr>
              <w:lastRenderedPageBreak/>
              <w:t>{..|</w:t>
            </w:r>
            <w:r w:rsidRPr="00A013FD">
              <w:rPr>
                <w:sz w:val="24"/>
              </w:rPr>
              <w:t>…</w:t>
            </w:r>
            <w:r w:rsidRPr="00A013FD">
              <w:rPr>
                <w:rFonts w:hint="eastAsia"/>
                <w:sz w:val="24"/>
              </w:rPr>
              <w:t>}</w:t>
            </w:r>
          </w:p>
        </w:tc>
        <w:tc>
          <w:tcPr>
            <w:tcW w:w="2268" w:type="dxa"/>
          </w:tcPr>
          <w:p w14:paraId="584AB40A" w14:textId="77777777" w:rsidR="005A0E63" w:rsidRPr="00A013FD" w:rsidRDefault="005A0E63" w:rsidP="00753DDA">
            <w:pPr>
              <w:rPr>
                <w:sz w:val="24"/>
              </w:rPr>
            </w:pPr>
            <w:r w:rsidRPr="00A013FD">
              <w:rPr>
                <w:rFonts w:hint="eastAsia"/>
                <w:sz w:val="24"/>
              </w:rPr>
              <w:t>或</w:t>
            </w:r>
          </w:p>
        </w:tc>
        <w:tc>
          <w:tcPr>
            <w:tcW w:w="4586" w:type="dxa"/>
          </w:tcPr>
          <w:p w14:paraId="44E9D872" w14:textId="77777777" w:rsidR="005A0E63" w:rsidRPr="00A013FD" w:rsidRDefault="005A0E63" w:rsidP="00753DDA">
            <w:pPr>
              <w:rPr>
                <w:sz w:val="24"/>
              </w:rPr>
            </w:pPr>
            <w:r w:rsidRPr="00A013FD">
              <w:rPr>
                <w:sz w:val="24"/>
              </w:rPr>
              <w:t>X=</w:t>
            </w:r>
            <w:r w:rsidRPr="00A013FD">
              <w:rPr>
                <w:rFonts w:hint="eastAsia"/>
                <w:sz w:val="24"/>
              </w:rPr>
              <w:t>{</w:t>
            </w:r>
            <w:r w:rsidRPr="00A013FD">
              <w:rPr>
                <w:sz w:val="24"/>
              </w:rPr>
              <w:t xml:space="preserve"> a</w:t>
            </w:r>
            <w:r w:rsidRPr="00A013FD">
              <w:rPr>
                <w:rFonts w:hint="eastAsia"/>
                <w:sz w:val="24"/>
              </w:rPr>
              <w:t xml:space="preserve"> | </w:t>
            </w:r>
            <w:r w:rsidRPr="00A013FD">
              <w:rPr>
                <w:sz w:val="24"/>
              </w:rPr>
              <w:t>b</w:t>
            </w:r>
            <w:r w:rsidRPr="00A013FD">
              <w:rPr>
                <w:rFonts w:hint="eastAsia"/>
                <w:sz w:val="24"/>
              </w:rPr>
              <w:t xml:space="preserve"> } </w:t>
            </w:r>
            <w:r w:rsidRPr="00A013FD">
              <w:rPr>
                <w:rFonts w:hint="eastAsia"/>
                <w:sz w:val="24"/>
              </w:rPr>
              <w:t>表示</w:t>
            </w:r>
            <w:r w:rsidRPr="00A013FD">
              <w:rPr>
                <w:rFonts w:hint="eastAsia"/>
                <w:sz w:val="24"/>
              </w:rPr>
              <w:t>X</w:t>
            </w:r>
            <w:r w:rsidRPr="00A013FD">
              <w:rPr>
                <w:rFonts w:hint="eastAsia"/>
                <w:sz w:val="24"/>
              </w:rPr>
              <w:t>由</w:t>
            </w:r>
            <w:r w:rsidRPr="00A013FD">
              <w:rPr>
                <w:rFonts w:hint="eastAsia"/>
                <w:sz w:val="24"/>
              </w:rPr>
              <w:t>a</w:t>
            </w:r>
            <w:r w:rsidRPr="00A013FD">
              <w:rPr>
                <w:rFonts w:hint="eastAsia"/>
                <w:sz w:val="24"/>
              </w:rPr>
              <w:t>或</w:t>
            </w:r>
            <w:r w:rsidRPr="00A013FD">
              <w:rPr>
                <w:rFonts w:hint="eastAsia"/>
                <w:sz w:val="24"/>
              </w:rPr>
              <w:t>b</w:t>
            </w:r>
            <w:r w:rsidRPr="00A013FD">
              <w:rPr>
                <w:rFonts w:hint="eastAsia"/>
                <w:sz w:val="24"/>
              </w:rPr>
              <w:t>组成</w:t>
            </w:r>
          </w:p>
        </w:tc>
      </w:tr>
      <w:tr w:rsidR="00A013FD" w14:paraId="21F15058" w14:textId="77777777" w:rsidTr="00A013FD">
        <w:tc>
          <w:tcPr>
            <w:tcW w:w="1668" w:type="dxa"/>
          </w:tcPr>
          <w:p w14:paraId="4F888E84" w14:textId="77777777" w:rsidR="005A0E63" w:rsidRPr="00A013FD" w:rsidRDefault="005A0E63" w:rsidP="00753DDA">
            <w:pPr>
              <w:rPr>
                <w:sz w:val="24"/>
              </w:rPr>
            </w:pPr>
            <w:r w:rsidRPr="00A013FD">
              <w:rPr>
                <w:rFonts w:hint="eastAsia"/>
                <w:sz w:val="24"/>
              </w:rPr>
              <w:t>{</w:t>
            </w:r>
            <w:r w:rsidRPr="00A013FD">
              <w:rPr>
                <w:sz w:val="24"/>
              </w:rPr>
              <w:t>…</w:t>
            </w:r>
            <w:r w:rsidRPr="00A013FD">
              <w:rPr>
                <w:rFonts w:hint="eastAsia"/>
                <w:sz w:val="24"/>
              </w:rPr>
              <w:t>}</w:t>
            </w:r>
          </w:p>
        </w:tc>
        <w:tc>
          <w:tcPr>
            <w:tcW w:w="2268" w:type="dxa"/>
          </w:tcPr>
          <w:p w14:paraId="44D03FF6" w14:textId="77777777" w:rsidR="005A0E63" w:rsidRPr="00A013FD" w:rsidRDefault="005A0E63" w:rsidP="00753DDA">
            <w:pPr>
              <w:rPr>
                <w:sz w:val="24"/>
              </w:rPr>
            </w:pPr>
            <w:r w:rsidRPr="00A013FD">
              <w:rPr>
                <w:rFonts w:hint="eastAsia"/>
                <w:sz w:val="24"/>
              </w:rPr>
              <w:t>重复</w:t>
            </w:r>
          </w:p>
        </w:tc>
        <w:tc>
          <w:tcPr>
            <w:tcW w:w="4586" w:type="dxa"/>
          </w:tcPr>
          <w:p w14:paraId="04328A53" w14:textId="77777777" w:rsidR="005A0E63" w:rsidRPr="00A013FD" w:rsidRDefault="005A0E63" w:rsidP="00753DDA">
            <w:pPr>
              <w:rPr>
                <w:sz w:val="24"/>
              </w:rPr>
            </w:pPr>
            <w:r w:rsidRPr="00A013FD">
              <w:rPr>
                <w:rFonts w:hint="eastAsia"/>
                <w:sz w:val="24"/>
              </w:rPr>
              <w:t xml:space="preserve">X={ a } </w:t>
            </w:r>
            <w:r w:rsidRPr="00A013FD">
              <w:rPr>
                <w:rFonts w:hint="eastAsia"/>
                <w:sz w:val="24"/>
              </w:rPr>
              <w:t>表示</w:t>
            </w:r>
            <w:r w:rsidRPr="00A013FD">
              <w:rPr>
                <w:rFonts w:hint="eastAsia"/>
                <w:sz w:val="24"/>
              </w:rPr>
              <w:t>X</w:t>
            </w:r>
            <w:r w:rsidRPr="00A013FD">
              <w:rPr>
                <w:rFonts w:hint="eastAsia"/>
                <w:sz w:val="24"/>
              </w:rPr>
              <w:t>由</w:t>
            </w:r>
            <w:r w:rsidRPr="00A013FD">
              <w:rPr>
                <w:rFonts w:hint="eastAsia"/>
                <w:sz w:val="24"/>
              </w:rPr>
              <w:t>0</w:t>
            </w:r>
            <w:r w:rsidRPr="00A013FD">
              <w:rPr>
                <w:rFonts w:hint="eastAsia"/>
                <w:sz w:val="24"/>
              </w:rPr>
              <w:t>个</w:t>
            </w:r>
            <w:r w:rsidRPr="00A013FD">
              <w:rPr>
                <w:rFonts w:hint="eastAsia"/>
                <w:sz w:val="24"/>
              </w:rPr>
              <w:t>a</w:t>
            </w:r>
            <w:r w:rsidRPr="00A013FD">
              <w:rPr>
                <w:rFonts w:hint="eastAsia"/>
                <w:sz w:val="24"/>
              </w:rPr>
              <w:t>或者多个</w:t>
            </w:r>
            <w:r w:rsidRPr="00A013FD">
              <w:rPr>
                <w:rFonts w:hint="eastAsia"/>
                <w:sz w:val="24"/>
              </w:rPr>
              <w:t>a</w:t>
            </w:r>
            <w:r w:rsidRPr="00A013FD">
              <w:rPr>
                <w:rFonts w:hint="eastAsia"/>
                <w:sz w:val="24"/>
              </w:rPr>
              <w:t>组成</w:t>
            </w:r>
          </w:p>
        </w:tc>
      </w:tr>
    </w:tbl>
    <w:p w14:paraId="41A410AB" w14:textId="77777777" w:rsidR="005A0E63" w:rsidRDefault="005A0E63" w:rsidP="005A0E63">
      <w:pPr>
        <w:rPr>
          <w:rFonts w:ascii="宋体" w:hAnsi="宋体"/>
          <w:sz w:val="28"/>
          <w:szCs w:val="28"/>
        </w:rPr>
      </w:pPr>
      <w:r>
        <w:rPr>
          <w:rFonts w:ascii="宋体" w:hAnsi="宋体" w:hint="eastAsia"/>
        </w:rPr>
        <w:t xml:space="preserve"> </w:t>
      </w:r>
      <w:r>
        <w:rPr>
          <w:rFonts w:ascii="宋体" w:hAnsi="宋体" w:hint="eastAsia"/>
          <w:sz w:val="28"/>
          <w:szCs w:val="28"/>
        </w:rPr>
        <w:t>（2）用户个人信息描述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A0E63" w14:paraId="39CA3BE8" w14:textId="77777777" w:rsidTr="00753DDA">
        <w:tc>
          <w:tcPr>
            <w:tcW w:w="4261" w:type="dxa"/>
          </w:tcPr>
          <w:p w14:paraId="4E203BA6" w14:textId="77777777" w:rsidR="005A0E63" w:rsidRPr="00A013FD" w:rsidRDefault="005A0E63" w:rsidP="00753DDA">
            <w:pPr>
              <w:rPr>
                <w:sz w:val="24"/>
              </w:rPr>
            </w:pPr>
            <w:r w:rsidRPr="00A013FD">
              <w:rPr>
                <w:rFonts w:hint="eastAsia"/>
                <w:sz w:val="24"/>
              </w:rPr>
              <w:t>数据流</w:t>
            </w:r>
          </w:p>
        </w:tc>
        <w:tc>
          <w:tcPr>
            <w:tcW w:w="4261" w:type="dxa"/>
          </w:tcPr>
          <w:p w14:paraId="459D2CBE" w14:textId="77777777" w:rsidR="005A0E63" w:rsidRPr="00A013FD" w:rsidRDefault="005A0E63" w:rsidP="00753DDA">
            <w:pPr>
              <w:rPr>
                <w:sz w:val="24"/>
              </w:rPr>
            </w:pPr>
            <w:r w:rsidRPr="00A013FD">
              <w:rPr>
                <w:rFonts w:hint="eastAsia"/>
                <w:sz w:val="24"/>
              </w:rPr>
              <w:t>用户个人信息</w:t>
            </w:r>
          </w:p>
        </w:tc>
      </w:tr>
      <w:tr w:rsidR="005A0E63" w14:paraId="1E792A9E" w14:textId="77777777" w:rsidTr="00753DDA">
        <w:tc>
          <w:tcPr>
            <w:tcW w:w="4261" w:type="dxa"/>
          </w:tcPr>
          <w:p w14:paraId="1E6906AE" w14:textId="77777777" w:rsidR="005A0E63" w:rsidRPr="00A013FD" w:rsidRDefault="005A0E63" w:rsidP="00753DDA">
            <w:pPr>
              <w:rPr>
                <w:sz w:val="24"/>
              </w:rPr>
            </w:pPr>
            <w:r w:rsidRPr="00A013FD">
              <w:rPr>
                <w:rFonts w:hint="eastAsia"/>
                <w:sz w:val="24"/>
              </w:rPr>
              <w:t>数据流来源</w:t>
            </w:r>
          </w:p>
        </w:tc>
        <w:tc>
          <w:tcPr>
            <w:tcW w:w="4261" w:type="dxa"/>
          </w:tcPr>
          <w:p w14:paraId="3E31FB0E" w14:textId="77777777" w:rsidR="005A0E63" w:rsidRPr="00A013FD" w:rsidRDefault="005A0E63" w:rsidP="00753DDA">
            <w:pPr>
              <w:rPr>
                <w:sz w:val="24"/>
              </w:rPr>
            </w:pPr>
            <w:r w:rsidRPr="00A013FD">
              <w:rPr>
                <w:rFonts w:hint="eastAsia"/>
                <w:sz w:val="24"/>
              </w:rPr>
              <w:t>数据库</w:t>
            </w:r>
            <w:r w:rsidRPr="00A013FD">
              <w:rPr>
                <w:rFonts w:hint="eastAsia"/>
                <w:sz w:val="24"/>
              </w:rPr>
              <w:t>/</w:t>
            </w:r>
            <w:r w:rsidRPr="00A013FD">
              <w:rPr>
                <w:rFonts w:hint="eastAsia"/>
                <w:sz w:val="24"/>
              </w:rPr>
              <w:t>注册界面用户输入</w:t>
            </w:r>
          </w:p>
        </w:tc>
      </w:tr>
      <w:tr w:rsidR="005A0E63" w14:paraId="21F764C1" w14:textId="77777777" w:rsidTr="00753DDA">
        <w:tc>
          <w:tcPr>
            <w:tcW w:w="4261" w:type="dxa"/>
          </w:tcPr>
          <w:p w14:paraId="2964C3C5" w14:textId="77777777" w:rsidR="005A0E63" w:rsidRPr="00A013FD" w:rsidRDefault="005A0E63" w:rsidP="00753DDA">
            <w:pPr>
              <w:rPr>
                <w:sz w:val="24"/>
              </w:rPr>
            </w:pPr>
            <w:r w:rsidRPr="00A013FD">
              <w:rPr>
                <w:rFonts w:hint="eastAsia"/>
                <w:sz w:val="24"/>
              </w:rPr>
              <w:t>数据去向</w:t>
            </w:r>
          </w:p>
        </w:tc>
        <w:tc>
          <w:tcPr>
            <w:tcW w:w="4261" w:type="dxa"/>
          </w:tcPr>
          <w:p w14:paraId="19B72447" w14:textId="77777777" w:rsidR="005A0E63" w:rsidRPr="00A013FD" w:rsidRDefault="005A0E63" w:rsidP="00753DDA">
            <w:pPr>
              <w:rPr>
                <w:sz w:val="24"/>
              </w:rPr>
            </w:pPr>
            <w:r w:rsidRPr="00A013FD">
              <w:rPr>
                <w:rFonts w:hint="eastAsia"/>
                <w:sz w:val="24"/>
              </w:rPr>
              <w:t>选择界面</w:t>
            </w:r>
            <w:r w:rsidRPr="00A013FD">
              <w:rPr>
                <w:rFonts w:hint="eastAsia"/>
                <w:sz w:val="24"/>
              </w:rPr>
              <w:t>/</w:t>
            </w:r>
            <w:r w:rsidRPr="00A013FD">
              <w:rPr>
                <w:rFonts w:hint="eastAsia"/>
                <w:sz w:val="24"/>
              </w:rPr>
              <w:t>登录界面</w:t>
            </w:r>
          </w:p>
        </w:tc>
      </w:tr>
      <w:tr w:rsidR="005A0E63" w14:paraId="52BFFA4E" w14:textId="77777777" w:rsidTr="00753DDA">
        <w:tc>
          <w:tcPr>
            <w:tcW w:w="4261" w:type="dxa"/>
          </w:tcPr>
          <w:p w14:paraId="2AE0F2FE" w14:textId="77777777" w:rsidR="005A0E63" w:rsidRPr="00A013FD" w:rsidRDefault="005A0E63" w:rsidP="00753DDA">
            <w:pPr>
              <w:rPr>
                <w:sz w:val="24"/>
              </w:rPr>
            </w:pPr>
            <w:r w:rsidRPr="00A013FD">
              <w:rPr>
                <w:rFonts w:hint="eastAsia"/>
                <w:sz w:val="24"/>
              </w:rPr>
              <w:t>数据流组成</w:t>
            </w:r>
          </w:p>
        </w:tc>
        <w:tc>
          <w:tcPr>
            <w:tcW w:w="4261" w:type="dxa"/>
          </w:tcPr>
          <w:p w14:paraId="12D6BA91" w14:textId="77777777" w:rsidR="005A0E63" w:rsidRPr="00A013FD" w:rsidRDefault="005A0E63" w:rsidP="00753DDA">
            <w:pPr>
              <w:rPr>
                <w:sz w:val="24"/>
              </w:rPr>
            </w:pPr>
            <w:r w:rsidRPr="00A013FD">
              <w:rPr>
                <w:rFonts w:hint="eastAsia"/>
                <w:sz w:val="24"/>
              </w:rPr>
              <w:t>用户名，密码</w:t>
            </w:r>
          </w:p>
        </w:tc>
      </w:tr>
    </w:tbl>
    <w:p w14:paraId="29F273EE" w14:textId="260637C5" w:rsidR="005A0E63" w:rsidRDefault="005A0E63" w:rsidP="005A0E63">
      <w:pPr>
        <w:rPr>
          <w:rFonts w:ascii="宋体" w:hAnsi="宋体"/>
          <w:sz w:val="28"/>
          <w:szCs w:val="28"/>
        </w:rPr>
      </w:pPr>
      <w:r>
        <w:rPr>
          <w:rFonts w:ascii="宋体" w:hAnsi="宋体" w:hint="eastAsia"/>
          <w:sz w:val="28"/>
          <w:szCs w:val="28"/>
        </w:rPr>
        <w:t>（3）</w:t>
      </w:r>
      <w:r w:rsidR="005523E5">
        <w:rPr>
          <w:rFonts w:ascii="宋体" w:hAnsi="宋体" w:hint="eastAsia"/>
          <w:sz w:val="28"/>
          <w:szCs w:val="28"/>
        </w:rPr>
        <w:t>课表</w:t>
      </w:r>
      <w:r>
        <w:rPr>
          <w:rFonts w:ascii="宋体" w:hAnsi="宋体" w:hint="eastAsia"/>
          <w:sz w:val="28"/>
          <w:szCs w:val="28"/>
        </w:rPr>
        <w:t>信息描述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A0E63" w:rsidRPr="00A013FD" w14:paraId="2A8280C2" w14:textId="77777777" w:rsidTr="00753DDA">
        <w:tc>
          <w:tcPr>
            <w:tcW w:w="4261" w:type="dxa"/>
          </w:tcPr>
          <w:p w14:paraId="55563306" w14:textId="77777777" w:rsidR="005A0E63" w:rsidRPr="00A013FD" w:rsidRDefault="005A0E63" w:rsidP="00753DDA">
            <w:pPr>
              <w:rPr>
                <w:sz w:val="24"/>
              </w:rPr>
            </w:pPr>
            <w:r w:rsidRPr="00A013FD">
              <w:rPr>
                <w:rFonts w:hint="eastAsia"/>
                <w:sz w:val="24"/>
              </w:rPr>
              <w:t>数据流</w:t>
            </w:r>
          </w:p>
        </w:tc>
        <w:tc>
          <w:tcPr>
            <w:tcW w:w="4261" w:type="dxa"/>
          </w:tcPr>
          <w:p w14:paraId="66F0448B" w14:textId="1BC0C74D" w:rsidR="005A0E63" w:rsidRPr="00A013FD" w:rsidRDefault="005523E5" w:rsidP="00753DDA">
            <w:pPr>
              <w:rPr>
                <w:sz w:val="24"/>
              </w:rPr>
            </w:pPr>
            <w:r>
              <w:rPr>
                <w:rFonts w:hint="eastAsia"/>
                <w:sz w:val="24"/>
              </w:rPr>
              <w:t>课表</w:t>
            </w:r>
            <w:r w:rsidR="005A0E63" w:rsidRPr="00A013FD">
              <w:rPr>
                <w:rFonts w:hint="eastAsia"/>
                <w:sz w:val="24"/>
              </w:rPr>
              <w:t>信息</w:t>
            </w:r>
          </w:p>
        </w:tc>
      </w:tr>
      <w:tr w:rsidR="005A0E63" w:rsidRPr="00A013FD" w14:paraId="577589AD" w14:textId="77777777" w:rsidTr="00753DDA">
        <w:tc>
          <w:tcPr>
            <w:tcW w:w="4261" w:type="dxa"/>
          </w:tcPr>
          <w:p w14:paraId="6B925A68" w14:textId="77777777" w:rsidR="005A0E63" w:rsidRPr="00A013FD" w:rsidRDefault="005A0E63" w:rsidP="00753DDA">
            <w:pPr>
              <w:rPr>
                <w:sz w:val="24"/>
              </w:rPr>
            </w:pPr>
            <w:r w:rsidRPr="00A013FD">
              <w:rPr>
                <w:rFonts w:hint="eastAsia"/>
                <w:sz w:val="24"/>
              </w:rPr>
              <w:t>数据流来源</w:t>
            </w:r>
          </w:p>
        </w:tc>
        <w:tc>
          <w:tcPr>
            <w:tcW w:w="4261" w:type="dxa"/>
          </w:tcPr>
          <w:p w14:paraId="68A33001" w14:textId="5737AB49" w:rsidR="005A0E63" w:rsidRPr="00A013FD" w:rsidRDefault="005A0E63" w:rsidP="00753DDA">
            <w:pPr>
              <w:rPr>
                <w:sz w:val="24"/>
              </w:rPr>
            </w:pPr>
            <w:r w:rsidRPr="00A013FD">
              <w:rPr>
                <w:rFonts w:hint="eastAsia"/>
                <w:sz w:val="24"/>
              </w:rPr>
              <w:t>数据库</w:t>
            </w:r>
            <w:r w:rsidRPr="00A013FD">
              <w:rPr>
                <w:rFonts w:hint="eastAsia"/>
                <w:sz w:val="24"/>
              </w:rPr>
              <w:t>/</w:t>
            </w:r>
            <w:r w:rsidR="005523E5">
              <w:rPr>
                <w:rFonts w:hint="eastAsia"/>
                <w:sz w:val="24"/>
              </w:rPr>
              <w:t>导入课表</w:t>
            </w:r>
            <w:r w:rsidRPr="00A013FD">
              <w:rPr>
                <w:rFonts w:hint="eastAsia"/>
                <w:sz w:val="24"/>
              </w:rPr>
              <w:t>界面用户输入</w:t>
            </w:r>
          </w:p>
        </w:tc>
      </w:tr>
      <w:tr w:rsidR="005A0E63" w:rsidRPr="00A013FD" w14:paraId="1757918F" w14:textId="77777777" w:rsidTr="00753DDA">
        <w:tc>
          <w:tcPr>
            <w:tcW w:w="4261" w:type="dxa"/>
          </w:tcPr>
          <w:p w14:paraId="532FA097" w14:textId="77777777" w:rsidR="005A0E63" w:rsidRPr="00A013FD" w:rsidRDefault="005A0E63" w:rsidP="00753DDA">
            <w:pPr>
              <w:rPr>
                <w:sz w:val="24"/>
              </w:rPr>
            </w:pPr>
            <w:r w:rsidRPr="00A013FD">
              <w:rPr>
                <w:rFonts w:hint="eastAsia"/>
                <w:sz w:val="24"/>
              </w:rPr>
              <w:t>数据去向</w:t>
            </w:r>
          </w:p>
        </w:tc>
        <w:tc>
          <w:tcPr>
            <w:tcW w:w="4261" w:type="dxa"/>
          </w:tcPr>
          <w:p w14:paraId="6530AC87" w14:textId="5516878A" w:rsidR="005A0E63" w:rsidRPr="00A013FD" w:rsidRDefault="005A0E63" w:rsidP="00753DDA">
            <w:pPr>
              <w:rPr>
                <w:sz w:val="24"/>
              </w:rPr>
            </w:pPr>
            <w:r w:rsidRPr="00A013FD">
              <w:rPr>
                <w:rFonts w:hint="eastAsia"/>
                <w:sz w:val="24"/>
              </w:rPr>
              <w:t>数据库</w:t>
            </w:r>
            <w:r w:rsidRPr="00A013FD">
              <w:rPr>
                <w:rFonts w:hint="eastAsia"/>
                <w:sz w:val="24"/>
              </w:rPr>
              <w:t>/</w:t>
            </w:r>
            <w:r w:rsidR="005523E5">
              <w:rPr>
                <w:rFonts w:hint="eastAsia"/>
                <w:sz w:val="24"/>
              </w:rPr>
              <w:t>课表显示</w:t>
            </w:r>
            <w:r w:rsidRPr="00A013FD">
              <w:rPr>
                <w:rFonts w:hint="eastAsia"/>
                <w:sz w:val="24"/>
              </w:rPr>
              <w:t>界面</w:t>
            </w:r>
          </w:p>
        </w:tc>
      </w:tr>
      <w:tr w:rsidR="005A0E63" w:rsidRPr="00A013FD" w14:paraId="540871D7" w14:textId="77777777" w:rsidTr="00753DDA">
        <w:tc>
          <w:tcPr>
            <w:tcW w:w="4261" w:type="dxa"/>
          </w:tcPr>
          <w:p w14:paraId="1577DE9D" w14:textId="77777777" w:rsidR="005A0E63" w:rsidRPr="00A013FD" w:rsidRDefault="005A0E63" w:rsidP="00753DDA">
            <w:pPr>
              <w:rPr>
                <w:sz w:val="24"/>
              </w:rPr>
            </w:pPr>
            <w:r w:rsidRPr="00A013FD">
              <w:rPr>
                <w:rFonts w:hint="eastAsia"/>
                <w:sz w:val="24"/>
              </w:rPr>
              <w:t>数据流组成</w:t>
            </w:r>
          </w:p>
        </w:tc>
        <w:tc>
          <w:tcPr>
            <w:tcW w:w="4261" w:type="dxa"/>
          </w:tcPr>
          <w:p w14:paraId="32A3E156" w14:textId="219FC188" w:rsidR="005A0E63" w:rsidRPr="00A013FD" w:rsidRDefault="005523E5" w:rsidP="00753DDA">
            <w:pPr>
              <w:rPr>
                <w:sz w:val="24"/>
              </w:rPr>
            </w:pPr>
            <w:r>
              <w:rPr>
                <w:rFonts w:hint="eastAsia"/>
                <w:sz w:val="24"/>
              </w:rPr>
              <w:t>上课时间、上课地点、课程名等</w:t>
            </w:r>
          </w:p>
        </w:tc>
      </w:tr>
    </w:tbl>
    <w:p w14:paraId="63041786" w14:textId="70AFC516" w:rsidR="005A0E63" w:rsidRDefault="005523E5" w:rsidP="00287671">
      <w:pPr>
        <w:numPr>
          <w:ilvl w:val="0"/>
          <w:numId w:val="2"/>
        </w:numPr>
        <w:rPr>
          <w:sz w:val="28"/>
          <w:szCs w:val="28"/>
        </w:rPr>
      </w:pPr>
      <w:r>
        <w:rPr>
          <w:rFonts w:hint="eastAsia"/>
          <w:sz w:val="28"/>
          <w:szCs w:val="28"/>
        </w:rPr>
        <w:t>计划</w:t>
      </w:r>
      <w:r w:rsidR="005A0E63">
        <w:rPr>
          <w:rFonts w:hint="eastAsia"/>
          <w:sz w:val="28"/>
          <w:szCs w:val="28"/>
        </w:rPr>
        <w:t>信息描述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A0E63" w:rsidRPr="00B00076" w14:paraId="1061E242" w14:textId="77777777" w:rsidTr="00753DDA">
        <w:tc>
          <w:tcPr>
            <w:tcW w:w="4261" w:type="dxa"/>
          </w:tcPr>
          <w:p w14:paraId="2F076864" w14:textId="77777777" w:rsidR="005A0E63" w:rsidRPr="00B00076" w:rsidRDefault="005A0E63" w:rsidP="00753DDA">
            <w:pPr>
              <w:rPr>
                <w:sz w:val="24"/>
              </w:rPr>
            </w:pPr>
            <w:r w:rsidRPr="00B00076">
              <w:rPr>
                <w:rFonts w:hint="eastAsia"/>
                <w:sz w:val="24"/>
              </w:rPr>
              <w:t>数据流</w:t>
            </w:r>
          </w:p>
        </w:tc>
        <w:tc>
          <w:tcPr>
            <w:tcW w:w="4261" w:type="dxa"/>
          </w:tcPr>
          <w:p w14:paraId="4A3C8FB5" w14:textId="0B08E08A" w:rsidR="005A0E63" w:rsidRPr="00B00076" w:rsidRDefault="005523E5" w:rsidP="00753DDA">
            <w:pPr>
              <w:rPr>
                <w:sz w:val="24"/>
              </w:rPr>
            </w:pPr>
            <w:r>
              <w:rPr>
                <w:rFonts w:hint="eastAsia"/>
                <w:sz w:val="24"/>
              </w:rPr>
              <w:t>计划</w:t>
            </w:r>
            <w:r w:rsidR="005A0E63" w:rsidRPr="00B00076">
              <w:rPr>
                <w:rFonts w:hint="eastAsia"/>
                <w:sz w:val="24"/>
              </w:rPr>
              <w:t>信息</w:t>
            </w:r>
          </w:p>
        </w:tc>
      </w:tr>
      <w:tr w:rsidR="005A0E63" w:rsidRPr="00B00076" w14:paraId="03125E97" w14:textId="77777777" w:rsidTr="00753DDA">
        <w:tc>
          <w:tcPr>
            <w:tcW w:w="4261" w:type="dxa"/>
          </w:tcPr>
          <w:p w14:paraId="1631A6BE" w14:textId="77777777" w:rsidR="005A0E63" w:rsidRPr="00B00076" w:rsidRDefault="005A0E63" w:rsidP="00753DDA">
            <w:pPr>
              <w:rPr>
                <w:sz w:val="24"/>
              </w:rPr>
            </w:pPr>
            <w:r w:rsidRPr="00B00076">
              <w:rPr>
                <w:rFonts w:hint="eastAsia"/>
                <w:sz w:val="24"/>
              </w:rPr>
              <w:t>数据流来源</w:t>
            </w:r>
          </w:p>
        </w:tc>
        <w:tc>
          <w:tcPr>
            <w:tcW w:w="4261" w:type="dxa"/>
          </w:tcPr>
          <w:p w14:paraId="09D6734F" w14:textId="0DE2AF4D" w:rsidR="005A0E63" w:rsidRPr="00B00076" w:rsidRDefault="005A0E63" w:rsidP="00753DDA">
            <w:pPr>
              <w:rPr>
                <w:sz w:val="24"/>
              </w:rPr>
            </w:pPr>
            <w:r w:rsidRPr="00B00076">
              <w:rPr>
                <w:rFonts w:hint="eastAsia"/>
                <w:sz w:val="24"/>
              </w:rPr>
              <w:t>数据库</w:t>
            </w:r>
            <w:r w:rsidRPr="00B00076">
              <w:rPr>
                <w:rFonts w:hint="eastAsia"/>
                <w:sz w:val="24"/>
              </w:rPr>
              <w:t>/</w:t>
            </w:r>
            <w:r w:rsidR="005523E5">
              <w:rPr>
                <w:rFonts w:hint="eastAsia"/>
                <w:sz w:val="24"/>
              </w:rPr>
              <w:t>计划</w:t>
            </w:r>
            <w:r w:rsidRPr="00B00076">
              <w:rPr>
                <w:rFonts w:hint="eastAsia"/>
                <w:sz w:val="24"/>
              </w:rPr>
              <w:t>界面用户输入</w:t>
            </w:r>
          </w:p>
        </w:tc>
      </w:tr>
      <w:tr w:rsidR="005A0E63" w:rsidRPr="00B00076" w14:paraId="076724DB" w14:textId="77777777" w:rsidTr="00753DDA">
        <w:tc>
          <w:tcPr>
            <w:tcW w:w="4261" w:type="dxa"/>
          </w:tcPr>
          <w:p w14:paraId="72C385DE" w14:textId="77777777" w:rsidR="005A0E63" w:rsidRPr="00B00076" w:rsidRDefault="005A0E63" w:rsidP="00753DDA">
            <w:pPr>
              <w:rPr>
                <w:sz w:val="24"/>
              </w:rPr>
            </w:pPr>
            <w:r w:rsidRPr="00B00076">
              <w:rPr>
                <w:rFonts w:hint="eastAsia"/>
                <w:sz w:val="24"/>
              </w:rPr>
              <w:t>数据去向</w:t>
            </w:r>
          </w:p>
        </w:tc>
        <w:tc>
          <w:tcPr>
            <w:tcW w:w="4261" w:type="dxa"/>
          </w:tcPr>
          <w:p w14:paraId="51F38CA3" w14:textId="72C3A0FA" w:rsidR="005A0E63" w:rsidRPr="00B00076" w:rsidRDefault="005A0E63" w:rsidP="00753DDA">
            <w:pPr>
              <w:rPr>
                <w:sz w:val="24"/>
              </w:rPr>
            </w:pPr>
            <w:r w:rsidRPr="00B00076">
              <w:rPr>
                <w:rFonts w:hint="eastAsia"/>
                <w:sz w:val="24"/>
              </w:rPr>
              <w:t>数据库</w:t>
            </w:r>
            <w:r w:rsidRPr="00B00076">
              <w:rPr>
                <w:rFonts w:hint="eastAsia"/>
                <w:sz w:val="24"/>
              </w:rPr>
              <w:t>/</w:t>
            </w:r>
            <w:r w:rsidR="005523E5">
              <w:rPr>
                <w:rFonts w:hint="eastAsia"/>
                <w:sz w:val="24"/>
              </w:rPr>
              <w:t>计划</w:t>
            </w:r>
            <w:r w:rsidRPr="00B00076">
              <w:rPr>
                <w:rFonts w:hint="eastAsia"/>
                <w:sz w:val="24"/>
              </w:rPr>
              <w:t>界面</w:t>
            </w:r>
            <w:r w:rsidRPr="00B00076">
              <w:rPr>
                <w:rFonts w:hint="eastAsia"/>
                <w:sz w:val="24"/>
              </w:rPr>
              <w:t>/</w:t>
            </w:r>
            <w:r w:rsidRPr="00B00076">
              <w:rPr>
                <w:rFonts w:hint="eastAsia"/>
                <w:sz w:val="24"/>
              </w:rPr>
              <w:t>相册</w:t>
            </w:r>
          </w:p>
        </w:tc>
      </w:tr>
      <w:tr w:rsidR="005A0E63" w:rsidRPr="00B00076" w14:paraId="6A455FBD" w14:textId="77777777" w:rsidTr="00753DDA">
        <w:tc>
          <w:tcPr>
            <w:tcW w:w="4261" w:type="dxa"/>
          </w:tcPr>
          <w:p w14:paraId="1AFD9EA8" w14:textId="77777777" w:rsidR="005A0E63" w:rsidRPr="00B00076" w:rsidRDefault="005A0E63" w:rsidP="00753DDA">
            <w:pPr>
              <w:rPr>
                <w:sz w:val="24"/>
              </w:rPr>
            </w:pPr>
            <w:r w:rsidRPr="00B00076">
              <w:rPr>
                <w:rFonts w:hint="eastAsia"/>
                <w:sz w:val="24"/>
              </w:rPr>
              <w:t>数据流组成</w:t>
            </w:r>
          </w:p>
        </w:tc>
        <w:tc>
          <w:tcPr>
            <w:tcW w:w="4261" w:type="dxa"/>
          </w:tcPr>
          <w:p w14:paraId="0EBC563F" w14:textId="49098642" w:rsidR="005A0E63" w:rsidRPr="00B00076" w:rsidRDefault="005A0E63" w:rsidP="00753DDA">
            <w:pPr>
              <w:rPr>
                <w:sz w:val="24"/>
              </w:rPr>
            </w:pPr>
            <w:r w:rsidRPr="00B00076">
              <w:rPr>
                <w:rFonts w:hint="eastAsia"/>
                <w:sz w:val="24"/>
              </w:rPr>
              <w:t>文本信息，</w:t>
            </w:r>
            <w:r w:rsidR="005523E5">
              <w:rPr>
                <w:rFonts w:hint="eastAsia"/>
                <w:sz w:val="24"/>
              </w:rPr>
              <w:t>时间信息</w:t>
            </w:r>
          </w:p>
        </w:tc>
      </w:tr>
    </w:tbl>
    <w:p w14:paraId="0276BFFD" w14:textId="2618ADB3" w:rsidR="005A0E63" w:rsidRDefault="005523E5" w:rsidP="00287671">
      <w:pPr>
        <w:numPr>
          <w:ilvl w:val="0"/>
          <w:numId w:val="2"/>
        </w:numPr>
        <w:rPr>
          <w:sz w:val="28"/>
          <w:szCs w:val="28"/>
        </w:rPr>
      </w:pPr>
      <w:r>
        <w:rPr>
          <w:rFonts w:hint="eastAsia"/>
          <w:sz w:val="28"/>
          <w:szCs w:val="28"/>
        </w:rPr>
        <w:t>任务</w:t>
      </w:r>
      <w:r w:rsidR="005A0E63">
        <w:rPr>
          <w:rFonts w:hint="eastAsia"/>
          <w:sz w:val="28"/>
          <w:szCs w:val="28"/>
        </w:rPr>
        <w:t>信息描述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9445C" w:rsidRPr="005B3C8D" w14:paraId="0A4D4C1C" w14:textId="77777777" w:rsidTr="00FB0EB1">
        <w:trPr>
          <w:trHeight w:val="320"/>
        </w:trPr>
        <w:tc>
          <w:tcPr>
            <w:tcW w:w="4261" w:type="dxa"/>
          </w:tcPr>
          <w:p w14:paraId="0CDA0E1F" w14:textId="77777777" w:rsidR="00D9445C" w:rsidRPr="005B3C8D" w:rsidRDefault="00D9445C" w:rsidP="00FB0EB1">
            <w:pPr>
              <w:rPr>
                <w:sz w:val="24"/>
              </w:rPr>
            </w:pPr>
            <w:r w:rsidRPr="005B3C8D">
              <w:rPr>
                <w:rFonts w:hint="eastAsia"/>
                <w:sz w:val="24"/>
              </w:rPr>
              <w:t>数据流</w:t>
            </w:r>
          </w:p>
        </w:tc>
        <w:tc>
          <w:tcPr>
            <w:tcW w:w="4261" w:type="dxa"/>
          </w:tcPr>
          <w:p w14:paraId="245C76FB" w14:textId="77777777" w:rsidR="00D9445C" w:rsidRPr="005B3C8D" w:rsidRDefault="00D9445C" w:rsidP="00FB0EB1">
            <w:pPr>
              <w:rPr>
                <w:sz w:val="24"/>
              </w:rPr>
            </w:pPr>
            <w:r>
              <w:rPr>
                <w:rFonts w:hint="eastAsia"/>
                <w:sz w:val="24"/>
              </w:rPr>
              <w:t>任务</w:t>
            </w:r>
            <w:r w:rsidRPr="005B3C8D">
              <w:rPr>
                <w:rFonts w:hint="eastAsia"/>
                <w:sz w:val="24"/>
              </w:rPr>
              <w:t>信息</w:t>
            </w:r>
          </w:p>
        </w:tc>
      </w:tr>
      <w:tr w:rsidR="00D9445C" w:rsidRPr="005B3C8D" w14:paraId="47954C97" w14:textId="77777777" w:rsidTr="00FB0EB1">
        <w:tc>
          <w:tcPr>
            <w:tcW w:w="4261" w:type="dxa"/>
          </w:tcPr>
          <w:p w14:paraId="526D883E" w14:textId="77777777" w:rsidR="00D9445C" w:rsidRPr="005B3C8D" w:rsidRDefault="00D9445C" w:rsidP="00FB0EB1">
            <w:pPr>
              <w:rPr>
                <w:sz w:val="24"/>
              </w:rPr>
            </w:pPr>
            <w:r w:rsidRPr="005B3C8D">
              <w:rPr>
                <w:rFonts w:hint="eastAsia"/>
                <w:sz w:val="24"/>
              </w:rPr>
              <w:t>数据流来源</w:t>
            </w:r>
          </w:p>
        </w:tc>
        <w:tc>
          <w:tcPr>
            <w:tcW w:w="4261" w:type="dxa"/>
          </w:tcPr>
          <w:p w14:paraId="4F108398" w14:textId="77777777" w:rsidR="00D9445C" w:rsidRPr="005B3C8D" w:rsidRDefault="00D9445C" w:rsidP="00FB0EB1">
            <w:pPr>
              <w:rPr>
                <w:sz w:val="24"/>
              </w:rPr>
            </w:pPr>
            <w:r w:rsidRPr="005B3C8D">
              <w:rPr>
                <w:rFonts w:hint="eastAsia"/>
                <w:sz w:val="24"/>
              </w:rPr>
              <w:t>数据库</w:t>
            </w:r>
            <w:r w:rsidRPr="005B3C8D">
              <w:rPr>
                <w:rFonts w:hint="eastAsia"/>
                <w:sz w:val="24"/>
              </w:rPr>
              <w:t>/</w:t>
            </w:r>
            <w:r>
              <w:rPr>
                <w:rFonts w:hint="eastAsia"/>
                <w:sz w:val="24"/>
              </w:rPr>
              <w:t>任务</w:t>
            </w:r>
            <w:r w:rsidRPr="005B3C8D">
              <w:rPr>
                <w:rFonts w:hint="eastAsia"/>
                <w:sz w:val="24"/>
              </w:rPr>
              <w:t>界面用户输入</w:t>
            </w:r>
          </w:p>
        </w:tc>
      </w:tr>
      <w:tr w:rsidR="00D9445C" w:rsidRPr="005B3C8D" w14:paraId="3FEDE374" w14:textId="77777777" w:rsidTr="00FB0EB1">
        <w:tc>
          <w:tcPr>
            <w:tcW w:w="4261" w:type="dxa"/>
          </w:tcPr>
          <w:p w14:paraId="45A805B0" w14:textId="77777777" w:rsidR="00D9445C" w:rsidRPr="005B3C8D" w:rsidRDefault="00D9445C" w:rsidP="00FB0EB1">
            <w:pPr>
              <w:rPr>
                <w:sz w:val="24"/>
              </w:rPr>
            </w:pPr>
            <w:r w:rsidRPr="005B3C8D">
              <w:rPr>
                <w:rFonts w:hint="eastAsia"/>
                <w:sz w:val="24"/>
              </w:rPr>
              <w:lastRenderedPageBreak/>
              <w:t>数据去向</w:t>
            </w:r>
          </w:p>
        </w:tc>
        <w:tc>
          <w:tcPr>
            <w:tcW w:w="4261" w:type="dxa"/>
          </w:tcPr>
          <w:p w14:paraId="59EEF9B1" w14:textId="77777777" w:rsidR="00D9445C" w:rsidRPr="005B3C8D" w:rsidRDefault="00D9445C" w:rsidP="00FB0EB1">
            <w:pPr>
              <w:rPr>
                <w:sz w:val="24"/>
              </w:rPr>
            </w:pPr>
            <w:r w:rsidRPr="005B3C8D">
              <w:rPr>
                <w:rFonts w:hint="eastAsia"/>
                <w:sz w:val="24"/>
              </w:rPr>
              <w:t>数据库</w:t>
            </w:r>
            <w:r w:rsidRPr="005B3C8D">
              <w:rPr>
                <w:rFonts w:hint="eastAsia"/>
                <w:sz w:val="24"/>
              </w:rPr>
              <w:t>/</w:t>
            </w:r>
            <w:r>
              <w:rPr>
                <w:rFonts w:hint="eastAsia"/>
                <w:sz w:val="24"/>
              </w:rPr>
              <w:t>任务</w:t>
            </w:r>
            <w:r w:rsidRPr="005B3C8D">
              <w:rPr>
                <w:rFonts w:hint="eastAsia"/>
                <w:sz w:val="24"/>
              </w:rPr>
              <w:t>界面</w:t>
            </w:r>
          </w:p>
        </w:tc>
      </w:tr>
      <w:tr w:rsidR="00D9445C" w:rsidRPr="005B3C8D" w14:paraId="36F25C08" w14:textId="77777777" w:rsidTr="00FB0EB1">
        <w:tc>
          <w:tcPr>
            <w:tcW w:w="4261" w:type="dxa"/>
          </w:tcPr>
          <w:p w14:paraId="243B9F0D" w14:textId="77777777" w:rsidR="00D9445C" w:rsidRPr="005B3C8D" w:rsidRDefault="00D9445C" w:rsidP="00FB0EB1">
            <w:pPr>
              <w:rPr>
                <w:sz w:val="24"/>
              </w:rPr>
            </w:pPr>
            <w:r w:rsidRPr="005B3C8D">
              <w:rPr>
                <w:rFonts w:hint="eastAsia"/>
                <w:sz w:val="24"/>
              </w:rPr>
              <w:t>数据流组成</w:t>
            </w:r>
          </w:p>
        </w:tc>
        <w:tc>
          <w:tcPr>
            <w:tcW w:w="4261" w:type="dxa"/>
          </w:tcPr>
          <w:p w14:paraId="1E517B42" w14:textId="77777777" w:rsidR="00D9445C" w:rsidRPr="005B3C8D" w:rsidRDefault="00D9445C" w:rsidP="00FB0EB1">
            <w:pPr>
              <w:rPr>
                <w:sz w:val="24"/>
              </w:rPr>
            </w:pPr>
            <w:r>
              <w:rPr>
                <w:rFonts w:hint="eastAsia"/>
                <w:sz w:val="24"/>
              </w:rPr>
              <w:t>文本信息，时间信息</w:t>
            </w:r>
          </w:p>
        </w:tc>
      </w:tr>
    </w:tbl>
    <w:p w14:paraId="4C949D09" w14:textId="66AD0B3D" w:rsidR="00D9445C" w:rsidRDefault="00D9445C" w:rsidP="00287671">
      <w:pPr>
        <w:numPr>
          <w:ilvl w:val="0"/>
          <w:numId w:val="2"/>
        </w:numPr>
        <w:rPr>
          <w:sz w:val="28"/>
          <w:szCs w:val="28"/>
        </w:rPr>
      </w:pPr>
      <w:r>
        <w:rPr>
          <w:rFonts w:hint="eastAsia"/>
          <w:sz w:val="28"/>
          <w:szCs w:val="28"/>
        </w:rPr>
        <w:t>公告、新闻信息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9445C" w:rsidRPr="005B3C8D" w14:paraId="48451461" w14:textId="77777777" w:rsidTr="00FB0EB1">
        <w:trPr>
          <w:trHeight w:val="320"/>
        </w:trPr>
        <w:tc>
          <w:tcPr>
            <w:tcW w:w="4261" w:type="dxa"/>
          </w:tcPr>
          <w:p w14:paraId="4DB44CE4" w14:textId="77777777" w:rsidR="00D9445C" w:rsidRPr="005B3C8D" w:rsidRDefault="00D9445C" w:rsidP="00FB0EB1">
            <w:pPr>
              <w:rPr>
                <w:sz w:val="24"/>
              </w:rPr>
            </w:pPr>
            <w:r w:rsidRPr="005B3C8D">
              <w:rPr>
                <w:rFonts w:hint="eastAsia"/>
                <w:sz w:val="24"/>
              </w:rPr>
              <w:t>数据流</w:t>
            </w:r>
          </w:p>
        </w:tc>
        <w:tc>
          <w:tcPr>
            <w:tcW w:w="4261" w:type="dxa"/>
          </w:tcPr>
          <w:p w14:paraId="18F69F2C" w14:textId="46F5A029" w:rsidR="00D9445C" w:rsidRPr="005B3C8D" w:rsidRDefault="00D9445C" w:rsidP="00FB0EB1">
            <w:pPr>
              <w:rPr>
                <w:sz w:val="24"/>
              </w:rPr>
            </w:pPr>
            <w:r>
              <w:rPr>
                <w:rFonts w:hint="eastAsia"/>
                <w:sz w:val="24"/>
              </w:rPr>
              <w:t>公告、新闻</w:t>
            </w:r>
            <w:r w:rsidRPr="005B3C8D">
              <w:rPr>
                <w:rFonts w:hint="eastAsia"/>
                <w:sz w:val="24"/>
              </w:rPr>
              <w:t>信息</w:t>
            </w:r>
          </w:p>
        </w:tc>
      </w:tr>
      <w:tr w:rsidR="00D9445C" w:rsidRPr="005B3C8D" w14:paraId="2AA173ED" w14:textId="77777777" w:rsidTr="00FB0EB1">
        <w:tc>
          <w:tcPr>
            <w:tcW w:w="4261" w:type="dxa"/>
          </w:tcPr>
          <w:p w14:paraId="1D2BAC53" w14:textId="77777777" w:rsidR="00D9445C" w:rsidRPr="005B3C8D" w:rsidRDefault="00D9445C" w:rsidP="00FB0EB1">
            <w:pPr>
              <w:rPr>
                <w:sz w:val="24"/>
              </w:rPr>
            </w:pPr>
            <w:r w:rsidRPr="005B3C8D">
              <w:rPr>
                <w:rFonts w:hint="eastAsia"/>
                <w:sz w:val="24"/>
              </w:rPr>
              <w:t>数据流来源</w:t>
            </w:r>
          </w:p>
        </w:tc>
        <w:tc>
          <w:tcPr>
            <w:tcW w:w="4261" w:type="dxa"/>
          </w:tcPr>
          <w:p w14:paraId="2F7EB2E3" w14:textId="49F5AA7B" w:rsidR="00D9445C" w:rsidRPr="005B3C8D" w:rsidRDefault="00D9445C" w:rsidP="00FB0EB1">
            <w:pPr>
              <w:rPr>
                <w:sz w:val="24"/>
              </w:rPr>
            </w:pPr>
            <w:r w:rsidRPr="005B3C8D">
              <w:rPr>
                <w:rFonts w:hint="eastAsia"/>
                <w:sz w:val="24"/>
              </w:rPr>
              <w:t>数据库</w:t>
            </w:r>
            <w:r w:rsidRPr="005B3C8D">
              <w:rPr>
                <w:rFonts w:hint="eastAsia"/>
                <w:sz w:val="24"/>
              </w:rPr>
              <w:t>/</w:t>
            </w:r>
            <w:r>
              <w:rPr>
                <w:rFonts w:hint="eastAsia"/>
                <w:sz w:val="24"/>
              </w:rPr>
              <w:t>公告、新闻</w:t>
            </w:r>
            <w:r w:rsidRPr="005B3C8D">
              <w:rPr>
                <w:rFonts w:hint="eastAsia"/>
                <w:sz w:val="24"/>
              </w:rPr>
              <w:t>界面用户输入</w:t>
            </w:r>
          </w:p>
        </w:tc>
      </w:tr>
      <w:tr w:rsidR="00D9445C" w:rsidRPr="005B3C8D" w14:paraId="5D069DF8" w14:textId="77777777" w:rsidTr="00FB0EB1">
        <w:tc>
          <w:tcPr>
            <w:tcW w:w="4261" w:type="dxa"/>
          </w:tcPr>
          <w:p w14:paraId="0EE90D30" w14:textId="77777777" w:rsidR="00D9445C" w:rsidRPr="005B3C8D" w:rsidRDefault="00D9445C" w:rsidP="00FB0EB1">
            <w:pPr>
              <w:rPr>
                <w:sz w:val="24"/>
              </w:rPr>
            </w:pPr>
            <w:r w:rsidRPr="005B3C8D">
              <w:rPr>
                <w:rFonts w:hint="eastAsia"/>
                <w:sz w:val="24"/>
              </w:rPr>
              <w:t>数据去向</w:t>
            </w:r>
          </w:p>
        </w:tc>
        <w:tc>
          <w:tcPr>
            <w:tcW w:w="4261" w:type="dxa"/>
          </w:tcPr>
          <w:p w14:paraId="1DABA5DC" w14:textId="4812ACE6" w:rsidR="00D9445C" w:rsidRPr="005B3C8D" w:rsidRDefault="00D9445C" w:rsidP="00FB0EB1">
            <w:pPr>
              <w:rPr>
                <w:sz w:val="24"/>
              </w:rPr>
            </w:pPr>
            <w:r w:rsidRPr="005B3C8D">
              <w:rPr>
                <w:rFonts w:hint="eastAsia"/>
                <w:sz w:val="24"/>
              </w:rPr>
              <w:t>数据库</w:t>
            </w:r>
            <w:r w:rsidRPr="005B3C8D">
              <w:rPr>
                <w:rFonts w:hint="eastAsia"/>
                <w:sz w:val="24"/>
              </w:rPr>
              <w:t>/</w:t>
            </w:r>
            <w:r>
              <w:rPr>
                <w:rFonts w:hint="eastAsia"/>
                <w:sz w:val="24"/>
              </w:rPr>
              <w:t>公告、新闻</w:t>
            </w:r>
            <w:r w:rsidRPr="005B3C8D">
              <w:rPr>
                <w:rFonts w:hint="eastAsia"/>
                <w:sz w:val="24"/>
              </w:rPr>
              <w:t>界面</w:t>
            </w:r>
          </w:p>
        </w:tc>
      </w:tr>
      <w:tr w:rsidR="00D9445C" w:rsidRPr="005B3C8D" w14:paraId="46D28DDA" w14:textId="77777777" w:rsidTr="00FB0EB1">
        <w:tc>
          <w:tcPr>
            <w:tcW w:w="4261" w:type="dxa"/>
          </w:tcPr>
          <w:p w14:paraId="61E72402" w14:textId="77777777" w:rsidR="00D9445C" w:rsidRPr="005B3C8D" w:rsidRDefault="00D9445C" w:rsidP="00FB0EB1">
            <w:pPr>
              <w:rPr>
                <w:sz w:val="24"/>
              </w:rPr>
            </w:pPr>
            <w:r w:rsidRPr="005B3C8D">
              <w:rPr>
                <w:rFonts w:hint="eastAsia"/>
                <w:sz w:val="24"/>
              </w:rPr>
              <w:t>数据流组成</w:t>
            </w:r>
          </w:p>
        </w:tc>
        <w:tc>
          <w:tcPr>
            <w:tcW w:w="4261" w:type="dxa"/>
          </w:tcPr>
          <w:p w14:paraId="7B5D56A9" w14:textId="77777777" w:rsidR="00D9445C" w:rsidRPr="005B3C8D" w:rsidRDefault="00D9445C" w:rsidP="00FB0EB1">
            <w:pPr>
              <w:rPr>
                <w:sz w:val="24"/>
              </w:rPr>
            </w:pPr>
            <w:r>
              <w:rPr>
                <w:rFonts w:hint="eastAsia"/>
                <w:sz w:val="24"/>
              </w:rPr>
              <w:t>文本信息，时间信息</w:t>
            </w:r>
          </w:p>
        </w:tc>
      </w:tr>
    </w:tbl>
    <w:p w14:paraId="17951787" w14:textId="77777777" w:rsidR="00D9445C" w:rsidRDefault="00D9445C" w:rsidP="00D9445C">
      <w:pPr>
        <w:rPr>
          <w:sz w:val="28"/>
          <w:szCs w:val="28"/>
        </w:rPr>
      </w:pPr>
    </w:p>
    <w:p w14:paraId="7BDEB0DB" w14:textId="407514D5" w:rsidR="00D9445C" w:rsidRDefault="00D9445C" w:rsidP="00287671">
      <w:pPr>
        <w:numPr>
          <w:ilvl w:val="0"/>
          <w:numId w:val="2"/>
        </w:numPr>
        <w:rPr>
          <w:sz w:val="28"/>
          <w:szCs w:val="28"/>
        </w:rPr>
      </w:pPr>
      <w:r>
        <w:rPr>
          <w:rFonts w:hint="eastAsia"/>
          <w:sz w:val="28"/>
          <w:szCs w:val="28"/>
        </w:rPr>
        <w:t>校车信息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A0E63" w:rsidRPr="005B3C8D" w14:paraId="17AFACB7" w14:textId="77777777" w:rsidTr="005B3C8D">
        <w:trPr>
          <w:trHeight w:val="320"/>
        </w:trPr>
        <w:tc>
          <w:tcPr>
            <w:tcW w:w="4261" w:type="dxa"/>
          </w:tcPr>
          <w:p w14:paraId="20AFF6B9" w14:textId="77777777" w:rsidR="005A0E63" w:rsidRPr="005B3C8D" w:rsidRDefault="005A0E63" w:rsidP="00753DDA">
            <w:pPr>
              <w:rPr>
                <w:sz w:val="24"/>
              </w:rPr>
            </w:pPr>
            <w:r w:rsidRPr="005B3C8D">
              <w:rPr>
                <w:rFonts w:hint="eastAsia"/>
                <w:sz w:val="24"/>
              </w:rPr>
              <w:t>数据流</w:t>
            </w:r>
          </w:p>
        </w:tc>
        <w:tc>
          <w:tcPr>
            <w:tcW w:w="4261" w:type="dxa"/>
          </w:tcPr>
          <w:p w14:paraId="1998D853" w14:textId="56630F97" w:rsidR="005A0E63" w:rsidRPr="005B3C8D" w:rsidRDefault="00D9445C" w:rsidP="00753DDA">
            <w:pPr>
              <w:rPr>
                <w:sz w:val="24"/>
              </w:rPr>
            </w:pPr>
            <w:r>
              <w:rPr>
                <w:rFonts w:hint="eastAsia"/>
                <w:sz w:val="24"/>
              </w:rPr>
              <w:t>校车</w:t>
            </w:r>
            <w:r w:rsidR="005A0E63" w:rsidRPr="005B3C8D">
              <w:rPr>
                <w:rFonts w:hint="eastAsia"/>
                <w:sz w:val="24"/>
              </w:rPr>
              <w:t>信息</w:t>
            </w:r>
          </w:p>
        </w:tc>
      </w:tr>
      <w:tr w:rsidR="005A0E63" w:rsidRPr="005B3C8D" w14:paraId="3FDB7BFA" w14:textId="77777777" w:rsidTr="00F2569F">
        <w:tc>
          <w:tcPr>
            <w:tcW w:w="4261" w:type="dxa"/>
          </w:tcPr>
          <w:p w14:paraId="4981A3AC" w14:textId="77777777" w:rsidR="005A0E63" w:rsidRPr="005B3C8D" w:rsidRDefault="005A0E63" w:rsidP="00753DDA">
            <w:pPr>
              <w:rPr>
                <w:sz w:val="24"/>
              </w:rPr>
            </w:pPr>
            <w:r w:rsidRPr="005B3C8D">
              <w:rPr>
                <w:rFonts w:hint="eastAsia"/>
                <w:sz w:val="24"/>
              </w:rPr>
              <w:t>数据流来源</w:t>
            </w:r>
          </w:p>
        </w:tc>
        <w:tc>
          <w:tcPr>
            <w:tcW w:w="4261" w:type="dxa"/>
          </w:tcPr>
          <w:p w14:paraId="0D70EA5C" w14:textId="70D66DB3" w:rsidR="005A0E63" w:rsidRPr="005B3C8D" w:rsidRDefault="005A0E63" w:rsidP="00753DDA">
            <w:pPr>
              <w:rPr>
                <w:sz w:val="24"/>
              </w:rPr>
            </w:pPr>
            <w:r w:rsidRPr="005B3C8D">
              <w:rPr>
                <w:rFonts w:hint="eastAsia"/>
                <w:sz w:val="24"/>
              </w:rPr>
              <w:t>数据库</w:t>
            </w:r>
            <w:r w:rsidRPr="005B3C8D">
              <w:rPr>
                <w:rFonts w:hint="eastAsia"/>
                <w:sz w:val="24"/>
              </w:rPr>
              <w:t>/</w:t>
            </w:r>
            <w:r w:rsidR="00D9445C">
              <w:rPr>
                <w:rFonts w:hint="eastAsia"/>
                <w:sz w:val="24"/>
              </w:rPr>
              <w:t>校车</w:t>
            </w:r>
            <w:r w:rsidRPr="005B3C8D">
              <w:rPr>
                <w:rFonts w:hint="eastAsia"/>
                <w:sz w:val="24"/>
              </w:rPr>
              <w:t>界面用户输入</w:t>
            </w:r>
          </w:p>
        </w:tc>
      </w:tr>
      <w:tr w:rsidR="005A0E63" w:rsidRPr="005B3C8D" w14:paraId="6F8C2E2F" w14:textId="77777777" w:rsidTr="00F2569F">
        <w:tc>
          <w:tcPr>
            <w:tcW w:w="4261" w:type="dxa"/>
          </w:tcPr>
          <w:p w14:paraId="622FF445" w14:textId="77777777" w:rsidR="005A0E63" w:rsidRPr="005B3C8D" w:rsidRDefault="005A0E63" w:rsidP="00753DDA">
            <w:pPr>
              <w:rPr>
                <w:sz w:val="24"/>
              </w:rPr>
            </w:pPr>
            <w:r w:rsidRPr="005B3C8D">
              <w:rPr>
                <w:rFonts w:hint="eastAsia"/>
                <w:sz w:val="24"/>
              </w:rPr>
              <w:t>数据去向</w:t>
            </w:r>
          </w:p>
        </w:tc>
        <w:tc>
          <w:tcPr>
            <w:tcW w:w="4261" w:type="dxa"/>
          </w:tcPr>
          <w:p w14:paraId="64BADBB9" w14:textId="3AAA9787" w:rsidR="005A0E63" w:rsidRPr="005B3C8D" w:rsidRDefault="005A0E63" w:rsidP="00753DDA">
            <w:pPr>
              <w:rPr>
                <w:sz w:val="24"/>
              </w:rPr>
            </w:pPr>
            <w:r w:rsidRPr="005B3C8D">
              <w:rPr>
                <w:rFonts w:hint="eastAsia"/>
                <w:sz w:val="24"/>
              </w:rPr>
              <w:t>数据库</w:t>
            </w:r>
            <w:r w:rsidRPr="005B3C8D">
              <w:rPr>
                <w:rFonts w:hint="eastAsia"/>
                <w:sz w:val="24"/>
              </w:rPr>
              <w:t>/</w:t>
            </w:r>
            <w:r w:rsidR="00D9445C">
              <w:rPr>
                <w:rFonts w:hint="eastAsia"/>
                <w:sz w:val="24"/>
              </w:rPr>
              <w:t>校车</w:t>
            </w:r>
            <w:r w:rsidRPr="005B3C8D">
              <w:rPr>
                <w:rFonts w:hint="eastAsia"/>
                <w:sz w:val="24"/>
              </w:rPr>
              <w:t>界面</w:t>
            </w:r>
          </w:p>
        </w:tc>
      </w:tr>
      <w:tr w:rsidR="005A0E63" w:rsidRPr="005B3C8D" w14:paraId="34B206C2" w14:textId="77777777" w:rsidTr="00F2569F">
        <w:tc>
          <w:tcPr>
            <w:tcW w:w="4261" w:type="dxa"/>
          </w:tcPr>
          <w:p w14:paraId="6FD4A314" w14:textId="77777777" w:rsidR="005A0E63" w:rsidRPr="005B3C8D" w:rsidRDefault="005A0E63" w:rsidP="00753DDA">
            <w:pPr>
              <w:rPr>
                <w:sz w:val="24"/>
              </w:rPr>
            </w:pPr>
            <w:r w:rsidRPr="005B3C8D">
              <w:rPr>
                <w:rFonts w:hint="eastAsia"/>
                <w:sz w:val="24"/>
              </w:rPr>
              <w:t>数据流组成</w:t>
            </w:r>
          </w:p>
        </w:tc>
        <w:tc>
          <w:tcPr>
            <w:tcW w:w="4261" w:type="dxa"/>
          </w:tcPr>
          <w:p w14:paraId="4B812695" w14:textId="27D8F86B" w:rsidR="005A0E63" w:rsidRPr="005B3C8D" w:rsidRDefault="005523E5" w:rsidP="00753DDA">
            <w:pPr>
              <w:rPr>
                <w:sz w:val="24"/>
              </w:rPr>
            </w:pPr>
            <w:r>
              <w:rPr>
                <w:rFonts w:hint="eastAsia"/>
                <w:sz w:val="24"/>
              </w:rPr>
              <w:t>文本信息，</w:t>
            </w:r>
            <w:r w:rsidR="00D9445C">
              <w:rPr>
                <w:rFonts w:hint="eastAsia"/>
                <w:sz w:val="24"/>
              </w:rPr>
              <w:t>时间</w:t>
            </w:r>
            <w:r>
              <w:rPr>
                <w:rFonts w:hint="eastAsia"/>
                <w:sz w:val="24"/>
              </w:rPr>
              <w:t>信息</w:t>
            </w:r>
          </w:p>
        </w:tc>
      </w:tr>
    </w:tbl>
    <w:p w14:paraId="2CBA1825" w14:textId="77777777" w:rsidR="00F2569F" w:rsidRDefault="00931238" w:rsidP="00F2569F">
      <w:pPr>
        <w:pStyle w:val="3"/>
      </w:pPr>
      <w:bookmarkStart w:id="49" w:name="_Toc500511724"/>
      <w:bookmarkStart w:id="50" w:name="_Toc28123404"/>
      <w:r>
        <w:rPr>
          <w:rFonts w:hint="eastAsia"/>
        </w:rPr>
        <w:t>3.2.4</w:t>
      </w:r>
      <w:r w:rsidR="00F2569F">
        <w:rPr>
          <w:rFonts w:hint="eastAsia"/>
        </w:rPr>
        <w:t>数据元素词条描述</w:t>
      </w:r>
      <w:bookmarkEnd w:id="49"/>
      <w:bookmarkEnd w:id="50"/>
    </w:p>
    <w:p w14:paraId="7A3D0AD8" w14:textId="77777777" w:rsidR="00F2569F" w:rsidRDefault="00F2569F" w:rsidP="00F2569F">
      <w:pPr>
        <w:rPr>
          <w:sz w:val="28"/>
          <w:szCs w:val="28"/>
        </w:rPr>
      </w:pPr>
      <w:r>
        <w:rPr>
          <w:rFonts w:hint="eastAsia"/>
          <w:sz w:val="28"/>
          <w:szCs w:val="28"/>
        </w:rPr>
        <w:t>（</w:t>
      </w:r>
      <w:r>
        <w:rPr>
          <w:rFonts w:hint="eastAsia"/>
          <w:sz w:val="28"/>
          <w:szCs w:val="28"/>
        </w:rPr>
        <w:t>1</w:t>
      </w:r>
      <w:r>
        <w:rPr>
          <w:rFonts w:hint="eastAsia"/>
          <w:sz w:val="28"/>
          <w:szCs w:val="28"/>
        </w:rPr>
        <w:t>）用户名定义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856600" w:rsidRPr="00856600" w14:paraId="4F41FC20" w14:textId="77777777" w:rsidTr="00856600">
        <w:tc>
          <w:tcPr>
            <w:tcW w:w="2802" w:type="dxa"/>
          </w:tcPr>
          <w:p w14:paraId="12D604A5" w14:textId="77777777" w:rsidR="00F2569F" w:rsidRPr="00856600" w:rsidRDefault="00F2569F" w:rsidP="00753DDA">
            <w:pPr>
              <w:rPr>
                <w:sz w:val="24"/>
              </w:rPr>
            </w:pPr>
            <w:r w:rsidRPr="00856600">
              <w:rPr>
                <w:rFonts w:hint="eastAsia"/>
                <w:sz w:val="24"/>
              </w:rPr>
              <w:t>名称</w:t>
            </w:r>
          </w:p>
        </w:tc>
        <w:tc>
          <w:tcPr>
            <w:tcW w:w="5720" w:type="dxa"/>
          </w:tcPr>
          <w:p w14:paraId="377CF14E" w14:textId="77777777" w:rsidR="00F2569F" w:rsidRPr="00856600" w:rsidRDefault="00F2569F" w:rsidP="00753DDA">
            <w:pPr>
              <w:rPr>
                <w:sz w:val="24"/>
              </w:rPr>
            </w:pPr>
            <w:r w:rsidRPr="00856600">
              <w:rPr>
                <w:rFonts w:hint="eastAsia"/>
                <w:sz w:val="24"/>
              </w:rPr>
              <w:t>用户名</w:t>
            </w:r>
          </w:p>
        </w:tc>
      </w:tr>
      <w:tr w:rsidR="00856600" w:rsidRPr="00856600" w14:paraId="140CBE49" w14:textId="77777777" w:rsidTr="00856600">
        <w:tc>
          <w:tcPr>
            <w:tcW w:w="2802" w:type="dxa"/>
          </w:tcPr>
          <w:p w14:paraId="317239B5" w14:textId="77777777" w:rsidR="00F2569F" w:rsidRPr="00856600" w:rsidRDefault="00F2569F" w:rsidP="00753DDA">
            <w:pPr>
              <w:rPr>
                <w:sz w:val="24"/>
              </w:rPr>
            </w:pPr>
            <w:r w:rsidRPr="00856600">
              <w:rPr>
                <w:rFonts w:hint="eastAsia"/>
                <w:sz w:val="24"/>
              </w:rPr>
              <w:t>描述</w:t>
            </w:r>
          </w:p>
        </w:tc>
        <w:tc>
          <w:tcPr>
            <w:tcW w:w="5720" w:type="dxa"/>
          </w:tcPr>
          <w:p w14:paraId="061CA5AE" w14:textId="77777777" w:rsidR="00F2569F" w:rsidRPr="00856600" w:rsidRDefault="00F2569F" w:rsidP="00753DDA">
            <w:pPr>
              <w:rPr>
                <w:sz w:val="24"/>
              </w:rPr>
            </w:pPr>
            <w:r w:rsidRPr="00856600">
              <w:rPr>
                <w:rFonts w:hint="eastAsia"/>
                <w:sz w:val="24"/>
              </w:rPr>
              <w:t>用户登录时为自己命名的信息</w:t>
            </w:r>
          </w:p>
        </w:tc>
      </w:tr>
      <w:tr w:rsidR="00856600" w:rsidRPr="00856600" w14:paraId="7239E3E1" w14:textId="77777777" w:rsidTr="00856600">
        <w:tc>
          <w:tcPr>
            <w:tcW w:w="2802" w:type="dxa"/>
          </w:tcPr>
          <w:p w14:paraId="47ECA13A" w14:textId="77777777" w:rsidR="00F2569F" w:rsidRPr="00856600" w:rsidRDefault="00F2569F" w:rsidP="00753DDA">
            <w:pPr>
              <w:rPr>
                <w:sz w:val="24"/>
              </w:rPr>
            </w:pPr>
            <w:r w:rsidRPr="00856600">
              <w:rPr>
                <w:rFonts w:hint="eastAsia"/>
                <w:sz w:val="24"/>
              </w:rPr>
              <w:t>格式</w:t>
            </w:r>
          </w:p>
        </w:tc>
        <w:tc>
          <w:tcPr>
            <w:tcW w:w="5720" w:type="dxa"/>
          </w:tcPr>
          <w:p w14:paraId="5BF21C70" w14:textId="77777777" w:rsidR="00F2569F" w:rsidRPr="00856600" w:rsidRDefault="00F2569F" w:rsidP="00753DDA">
            <w:pPr>
              <w:rPr>
                <w:sz w:val="24"/>
              </w:rPr>
            </w:pPr>
            <w:r w:rsidRPr="00856600">
              <w:rPr>
                <w:rFonts w:hint="eastAsia"/>
                <w:sz w:val="24"/>
              </w:rPr>
              <w:t>字符串（允许数字和字母结合）</w:t>
            </w:r>
          </w:p>
        </w:tc>
      </w:tr>
      <w:tr w:rsidR="00856600" w:rsidRPr="00856600" w14:paraId="73E4E5E5" w14:textId="77777777" w:rsidTr="00856600">
        <w:tc>
          <w:tcPr>
            <w:tcW w:w="2802" w:type="dxa"/>
          </w:tcPr>
          <w:p w14:paraId="31E81DDC" w14:textId="77777777" w:rsidR="00F2569F" w:rsidRPr="00856600" w:rsidRDefault="00F2569F" w:rsidP="00753DDA">
            <w:pPr>
              <w:rPr>
                <w:sz w:val="24"/>
              </w:rPr>
            </w:pPr>
            <w:r w:rsidRPr="00856600">
              <w:rPr>
                <w:rFonts w:hint="eastAsia"/>
                <w:sz w:val="24"/>
              </w:rPr>
              <w:t>长度</w:t>
            </w:r>
          </w:p>
        </w:tc>
        <w:tc>
          <w:tcPr>
            <w:tcW w:w="5720" w:type="dxa"/>
          </w:tcPr>
          <w:p w14:paraId="30CE42C9" w14:textId="77777777" w:rsidR="00F2569F" w:rsidRPr="00856600" w:rsidRDefault="00F2569F" w:rsidP="00753DDA">
            <w:pPr>
              <w:rPr>
                <w:sz w:val="24"/>
              </w:rPr>
            </w:pPr>
            <w:r w:rsidRPr="00856600">
              <w:rPr>
                <w:rFonts w:hint="eastAsia"/>
                <w:sz w:val="24"/>
              </w:rPr>
              <w:t>不低于</w:t>
            </w:r>
            <w:r w:rsidRPr="00856600">
              <w:rPr>
                <w:rFonts w:hint="eastAsia"/>
                <w:sz w:val="24"/>
              </w:rPr>
              <w:t>6</w:t>
            </w:r>
            <w:r w:rsidRPr="00856600">
              <w:rPr>
                <w:rFonts w:hint="eastAsia"/>
                <w:sz w:val="24"/>
              </w:rPr>
              <w:t>个字符不少于</w:t>
            </w:r>
            <w:r w:rsidRPr="00856600">
              <w:rPr>
                <w:rFonts w:hint="eastAsia"/>
                <w:sz w:val="24"/>
              </w:rPr>
              <w:t>20</w:t>
            </w:r>
            <w:r w:rsidRPr="00856600">
              <w:rPr>
                <w:rFonts w:hint="eastAsia"/>
                <w:sz w:val="24"/>
              </w:rPr>
              <w:t>个字符</w:t>
            </w:r>
          </w:p>
        </w:tc>
      </w:tr>
      <w:tr w:rsidR="00856600" w:rsidRPr="00856600" w14:paraId="382686B1" w14:textId="77777777" w:rsidTr="00856600">
        <w:tc>
          <w:tcPr>
            <w:tcW w:w="2802" w:type="dxa"/>
          </w:tcPr>
          <w:p w14:paraId="2F5469F8" w14:textId="77777777" w:rsidR="00F2569F" w:rsidRPr="00856600" w:rsidRDefault="00F2569F" w:rsidP="00753DDA">
            <w:pPr>
              <w:rPr>
                <w:sz w:val="24"/>
              </w:rPr>
            </w:pPr>
            <w:r w:rsidRPr="00856600">
              <w:rPr>
                <w:rFonts w:hint="eastAsia"/>
                <w:sz w:val="24"/>
              </w:rPr>
              <w:lastRenderedPageBreak/>
              <w:t>用途</w:t>
            </w:r>
          </w:p>
        </w:tc>
        <w:tc>
          <w:tcPr>
            <w:tcW w:w="5720" w:type="dxa"/>
          </w:tcPr>
          <w:p w14:paraId="54721899" w14:textId="77777777" w:rsidR="00F2569F" w:rsidRPr="00856600" w:rsidRDefault="00F2569F" w:rsidP="00753DDA">
            <w:pPr>
              <w:rPr>
                <w:sz w:val="24"/>
              </w:rPr>
            </w:pPr>
            <w:r w:rsidRPr="00856600">
              <w:rPr>
                <w:rFonts w:hint="eastAsia"/>
                <w:sz w:val="24"/>
              </w:rPr>
              <w:t>记录用户的账号名称，作为连接用户数据库的关键信息</w:t>
            </w:r>
          </w:p>
        </w:tc>
      </w:tr>
      <w:tr w:rsidR="00856600" w:rsidRPr="00856600" w14:paraId="58687C60" w14:textId="77777777" w:rsidTr="00856600">
        <w:tc>
          <w:tcPr>
            <w:tcW w:w="2802" w:type="dxa"/>
          </w:tcPr>
          <w:p w14:paraId="3909F75D" w14:textId="77777777" w:rsidR="00F2569F" w:rsidRPr="00856600" w:rsidRDefault="00F2569F" w:rsidP="00753DDA">
            <w:pPr>
              <w:rPr>
                <w:sz w:val="24"/>
              </w:rPr>
            </w:pPr>
            <w:r w:rsidRPr="00856600">
              <w:rPr>
                <w:rFonts w:hint="eastAsia"/>
                <w:sz w:val="24"/>
              </w:rPr>
              <w:t>如何使用</w:t>
            </w:r>
          </w:p>
        </w:tc>
        <w:tc>
          <w:tcPr>
            <w:tcW w:w="5720" w:type="dxa"/>
          </w:tcPr>
          <w:p w14:paraId="4E637411" w14:textId="77777777" w:rsidR="00F2569F" w:rsidRPr="00856600" w:rsidRDefault="00F2569F" w:rsidP="00753DDA">
            <w:pPr>
              <w:rPr>
                <w:sz w:val="24"/>
              </w:rPr>
            </w:pPr>
            <w:r w:rsidRPr="00856600">
              <w:rPr>
                <w:rFonts w:hint="eastAsia"/>
                <w:sz w:val="24"/>
              </w:rPr>
              <w:t>用户在注册时命名，在后续的登录中填入在用户名的输入框中</w:t>
            </w:r>
          </w:p>
        </w:tc>
      </w:tr>
    </w:tbl>
    <w:p w14:paraId="3B7864AA" w14:textId="77777777" w:rsidR="00F2569F" w:rsidRDefault="00F2569F" w:rsidP="00F2569F">
      <w:pPr>
        <w:rPr>
          <w:sz w:val="28"/>
          <w:szCs w:val="28"/>
        </w:rPr>
      </w:pPr>
      <w:r>
        <w:rPr>
          <w:rFonts w:hint="eastAsia"/>
          <w:sz w:val="28"/>
          <w:szCs w:val="28"/>
        </w:rPr>
        <w:t>（</w:t>
      </w:r>
      <w:r>
        <w:rPr>
          <w:rFonts w:hint="eastAsia"/>
          <w:sz w:val="28"/>
          <w:szCs w:val="28"/>
        </w:rPr>
        <w:t>2</w:t>
      </w:r>
      <w:r>
        <w:rPr>
          <w:rFonts w:hint="eastAsia"/>
          <w:sz w:val="28"/>
          <w:szCs w:val="28"/>
        </w:rPr>
        <w:t>）密码定义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856600" w:rsidRPr="00856600" w14:paraId="495B7ACE" w14:textId="77777777" w:rsidTr="00856600">
        <w:tc>
          <w:tcPr>
            <w:tcW w:w="2802" w:type="dxa"/>
          </w:tcPr>
          <w:p w14:paraId="14BA95EB" w14:textId="77777777" w:rsidR="00F2569F" w:rsidRPr="00856600" w:rsidRDefault="00F2569F" w:rsidP="00753DDA">
            <w:pPr>
              <w:rPr>
                <w:sz w:val="24"/>
              </w:rPr>
            </w:pPr>
            <w:r w:rsidRPr="00856600">
              <w:rPr>
                <w:rFonts w:hint="eastAsia"/>
                <w:sz w:val="24"/>
              </w:rPr>
              <w:t>名称</w:t>
            </w:r>
          </w:p>
        </w:tc>
        <w:tc>
          <w:tcPr>
            <w:tcW w:w="5720" w:type="dxa"/>
          </w:tcPr>
          <w:p w14:paraId="551608C6" w14:textId="77777777" w:rsidR="00F2569F" w:rsidRPr="00856600" w:rsidRDefault="00F2569F" w:rsidP="00753DDA">
            <w:pPr>
              <w:rPr>
                <w:sz w:val="24"/>
              </w:rPr>
            </w:pPr>
            <w:r w:rsidRPr="00856600">
              <w:rPr>
                <w:rFonts w:hint="eastAsia"/>
                <w:sz w:val="24"/>
              </w:rPr>
              <w:t>密码</w:t>
            </w:r>
          </w:p>
        </w:tc>
      </w:tr>
      <w:tr w:rsidR="00856600" w:rsidRPr="00856600" w14:paraId="25F5CBBB" w14:textId="77777777" w:rsidTr="00856600">
        <w:tc>
          <w:tcPr>
            <w:tcW w:w="2802" w:type="dxa"/>
          </w:tcPr>
          <w:p w14:paraId="558319BC" w14:textId="77777777" w:rsidR="00F2569F" w:rsidRPr="00856600" w:rsidRDefault="00F2569F" w:rsidP="00753DDA">
            <w:pPr>
              <w:rPr>
                <w:sz w:val="24"/>
              </w:rPr>
            </w:pPr>
            <w:r w:rsidRPr="00856600">
              <w:rPr>
                <w:rFonts w:hint="eastAsia"/>
                <w:sz w:val="24"/>
              </w:rPr>
              <w:t>描述</w:t>
            </w:r>
          </w:p>
        </w:tc>
        <w:tc>
          <w:tcPr>
            <w:tcW w:w="5720" w:type="dxa"/>
          </w:tcPr>
          <w:p w14:paraId="217F2687" w14:textId="77777777" w:rsidR="00F2569F" w:rsidRPr="00856600" w:rsidRDefault="00F2569F" w:rsidP="00753DDA">
            <w:pPr>
              <w:rPr>
                <w:sz w:val="24"/>
              </w:rPr>
            </w:pPr>
            <w:r w:rsidRPr="00856600">
              <w:rPr>
                <w:rFonts w:hint="eastAsia"/>
                <w:sz w:val="24"/>
              </w:rPr>
              <w:t>和用户名共同组成用户信息的一串字符</w:t>
            </w:r>
          </w:p>
        </w:tc>
      </w:tr>
      <w:tr w:rsidR="00856600" w:rsidRPr="00856600" w14:paraId="4A646B5C" w14:textId="77777777" w:rsidTr="00856600">
        <w:tc>
          <w:tcPr>
            <w:tcW w:w="2802" w:type="dxa"/>
          </w:tcPr>
          <w:p w14:paraId="619591BC" w14:textId="77777777" w:rsidR="00F2569F" w:rsidRPr="00856600" w:rsidRDefault="00F2569F" w:rsidP="00753DDA">
            <w:pPr>
              <w:rPr>
                <w:sz w:val="24"/>
              </w:rPr>
            </w:pPr>
            <w:r w:rsidRPr="00856600">
              <w:rPr>
                <w:rFonts w:hint="eastAsia"/>
                <w:sz w:val="24"/>
              </w:rPr>
              <w:t>格式</w:t>
            </w:r>
          </w:p>
        </w:tc>
        <w:tc>
          <w:tcPr>
            <w:tcW w:w="5720" w:type="dxa"/>
          </w:tcPr>
          <w:p w14:paraId="4204BA1B" w14:textId="77777777" w:rsidR="00F2569F" w:rsidRPr="00856600" w:rsidRDefault="00F2569F" w:rsidP="00753DDA">
            <w:pPr>
              <w:rPr>
                <w:sz w:val="24"/>
              </w:rPr>
            </w:pPr>
            <w:r w:rsidRPr="00856600">
              <w:rPr>
                <w:rFonts w:hint="eastAsia"/>
                <w:sz w:val="24"/>
              </w:rPr>
              <w:t>字符串（允许数字和字母结合）</w:t>
            </w:r>
          </w:p>
        </w:tc>
      </w:tr>
      <w:tr w:rsidR="00856600" w:rsidRPr="00856600" w14:paraId="108BE098" w14:textId="77777777" w:rsidTr="00856600">
        <w:tc>
          <w:tcPr>
            <w:tcW w:w="2802" w:type="dxa"/>
          </w:tcPr>
          <w:p w14:paraId="09778231" w14:textId="77777777" w:rsidR="00F2569F" w:rsidRPr="00856600" w:rsidRDefault="00F2569F" w:rsidP="00753DDA">
            <w:pPr>
              <w:rPr>
                <w:sz w:val="24"/>
              </w:rPr>
            </w:pPr>
            <w:r w:rsidRPr="00856600">
              <w:rPr>
                <w:rFonts w:hint="eastAsia"/>
                <w:sz w:val="24"/>
              </w:rPr>
              <w:t>长度</w:t>
            </w:r>
          </w:p>
        </w:tc>
        <w:tc>
          <w:tcPr>
            <w:tcW w:w="5720" w:type="dxa"/>
          </w:tcPr>
          <w:p w14:paraId="48CA3624" w14:textId="77777777" w:rsidR="00F2569F" w:rsidRPr="00856600" w:rsidRDefault="00F2569F" w:rsidP="00753DDA">
            <w:pPr>
              <w:rPr>
                <w:sz w:val="24"/>
              </w:rPr>
            </w:pPr>
            <w:r w:rsidRPr="00856600">
              <w:rPr>
                <w:rFonts w:hint="eastAsia"/>
                <w:sz w:val="24"/>
              </w:rPr>
              <w:t>不低于</w:t>
            </w:r>
            <w:r w:rsidRPr="00856600">
              <w:rPr>
                <w:rFonts w:hint="eastAsia"/>
                <w:sz w:val="24"/>
              </w:rPr>
              <w:t>6</w:t>
            </w:r>
            <w:r w:rsidRPr="00856600">
              <w:rPr>
                <w:rFonts w:hint="eastAsia"/>
                <w:sz w:val="24"/>
              </w:rPr>
              <w:t>个字符不少于</w:t>
            </w:r>
            <w:r w:rsidRPr="00856600">
              <w:rPr>
                <w:rFonts w:hint="eastAsia"/>
                <w:sz w:val="24"/>
              </w:rPr>
              <w:t>20</w:t>
            </w:r>
            <w:r w:rsidRPr="00856600">
              <w:rPr>
                <w:rFonts w:hint="eastAsia"/>
                <w:sz w:val="24"/>
              </w:rPr>
              <w:t>个字符</w:t>
            </w:r>
          </w:p>
        </w:tc>
      </w:tr>
      <w:tr w:rsidR="00856600" w:rsidRPr="00856600" w14:paraId="28CC7E21" w14:textId="77777777" w:rsidTr="00856600">
        <w:tc>
          <w:tcPr>
            <w:tcW w:w="2802" w:type="dxa"/>
          </w:tcPr>
          <w:p w14:paraId="6133CEB4" w14:textId="77777777" w:rsidR="00F2569F" w:rsidRPr="00856600" w:rsidRDefault="00F2569F" w:rsidP="00753DDA">
            <w:pPr>
              <w:rPr>
                <w:sz w:val="24"/>
              </w:rPr>
            </w:pPr>
            <w:r w:rsidRPr="00856600">
              <w:rPr>
                <w:rFonts w:hint="eastAsia"/>
                <w:sz w:val="24"/>
              </w:rPr>
              <w:t>用途</w:t>
            </w:r>
          </w:p>
        </w:tc>
        <w:tc>
          <w:tcPr>
            <w:tcW w:w="5720" w:type="dxa"/>
          </w:tcPr>
          <w:p w14:paraId="1B8DC508" w14:textId="77777777" w:rsidR="00F2569F" w:rsidRPr="00856600" w:rsidRDefault="00F2569F" w:rsidP="00753DDA">
            <w:pPr>
              <w:rPr>
                <w:sz w:val="24"/>
              </w:rPr>
            </w:pPr>
            <w:r w:rsidRPr="00856600">
              <w:rPr>
                <w:rFonts w:hint="eastAsia"/>
                <w:sz w:val="24"/>
              </w:rPr>
              <w:t>记录用户的账号密码，作为连接用户数据库的关键信息</w:t>
            </w:r>
          </w:p>
        </w:tc>
      </w:tr>
      <w:tr w:rsidR="00856600" w:rsidRPr="00856600" w14:paraId="060A52C4" w14:textId="77777777" w:rsidTr="00856600">
        <w:tc>
          <w:tcPr>
            <w:tcW w:w="2802" w:type="dxa"/>
          </w:tcPr>
          <w:p w14:paraId="480F70A2" w14:textId="77777777" w:rsidR="00F2569F" w:rsidRPr="00856600" w:rsidRDefault="00F2569F" w:rsidP="00753DDA">
            <w:pPr>
              <w:rPr>
                <w:sz w:val="24"/>
              </w:rPr>
            </w:pPr>
            <w:r w:rsidRPr="00856600">
              <w:rPr>
                <w:rFonts w:hint="eastAsia"/>
                <w:sz w:val="24"/>
              </w:rPr>
              <w:t>如何使用</w:t>
            </w:r>
          </w:p>
        </w:tc>
        <w:tc>
          <w:tcPr>
            <w:tcW w:w="5720" w:type="dxa"/>
          </w:tcPr>
          <w:p w14:paraId="1360DCFB" w14:textId="77777777" w:rsidR="00F2569F" w:rsidRPr="00856600" w:rsidRDefault="00F2569F" w:rsidP="00753DDA">
            <w:pPr>
              <w:rPr>
                <w:sz w:val="24"/>
              </w:rPr>
            </w:pPr>
            <w:r w:rsidRPr="00856600">
              <w:rPr>
                <w:rFonts w:hint="eastAsia"/>
                <w:sz w:val="24"/>
              </w:rPr>
              <w:t>用户在注册时输入，在后续的登录中填入在用户密码的输入框中</w:t>
            </w:r>
          </w:p>
        </w:tc>
      </w:tr>
    </w:tbl>
    <w:p w14:paraId="415B4EE8" w14:textId="1BF4B86B" w:rsidR="00E33E58" w:rsidRDefault="00E33E58" w:rsidP="00E33E58">
      <w:pPr>
        <w:pStyle w:val="3"/>
      </w:pPr>
      <w:bookmarkStart w:id="51" w:name="_Toc500511725"/>
      <w:bookmarkStart w:id="52" w:name="_Toc28123405"/>
      <w:r>
        <w:rPr>
          <w:rFonts w:hint="eastAsia"/>
        </w:rPr>
        <w:t>3.2.5</w:t>
      </w:r>
      <w:r>
        <w:rPr>
          <w:rFonts w:hint="eastAsia"/>
        </w:rPr>
        <w:t>加工逻辑词条描述</w:t>
      </w:r>
      <w:bookmarkEnd w:id="51"/>
      <w:bookmarkEnd w:id="52"/>
    </w:p>
    <w:p w14:paraId="66EEE9C7" w14:textId="77777777" w:rsidR="00E33E58" w:rsidRDefault="00E33E58" w:rsidP="00E33E58">
      <w:pPr>
        <w:rPr>
          <w:sz w:val="28"/>
          <w:szCs w:val="28"/>
        </w:rPr>
      </w:pPr>
      <w:r>
        <w:rPr>
          <w:rFonts w:hint="eastAsia"/>
          <w:sz w:val="28"/>
          <w:szCs w:val="28"/>
        </w:rPr>
        <w:t>（</w:t>
      </w:r>
      <w:r>
        <w:rPr>
          <w:rFonts w:hint="eastAsia"/>
          <w:sz w:val="28"/>
          <w:szCs w:val="28"/>
        </w:rPr>
        <w:t>1</w:t>
      </w:r>
      <w:r>
        <w:rPr>
          <w:rFonts w:hint="eastAsia"/>
          <w:sz w:val="28"/>
          <w:szCs w:val="28"/>
        </w:rPr>
        <w:t>）检验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3E58" w:rsidRPr="00E63044" w14:paraId="69F9FC4C" w14:textId="77777777" w:rsidTr="00753DDA">
        <w:tc>
          <w:tcPr>
            <w:tcW w:w="4261" w:type="dxa"/>
          </w:tcPr>
          <w:p w14:paraId="768B6CC7" w14:textId="77777777" w:rsidR="00E33E58" w:rsidRPr="00E63044" w:rsidRDefault="00E33E58" w:rsidP="00753DDA">
            <w:pPr>
              <w:rPr>
                <w:sz w:val="24"/>
              </w:rPr>
            </w:pPr>
            <w:r w:rsidRPr="00E63044">
              <w:rPr>
                <w:rFonts w:hint="eastAsia"/>
                <w:sz w:val="24"/>
              </w:rPr>
              <w:t>加工名</w:t>
            </w:r>
          </w:p>
        </w:tc>
        <w:tc>
          <w:tcPr>
            <w:tcW w:w="4261" w:type="dxa"/>
          </w:tcPr>
          <w:p w14:paraId="5DD9074D" w14:textId="77777777" w:rsidR="00E33E58" w:rsidRPr="00E63044" w:rsidRDefault="00E33E58" w:rsidP="00753DDA">
            <w:pPr>
              <w:rPr>
                <w:sz w:val="24"/>
              </w:rPr>
            </w:pPr>
            <w:r w:rsidRPr="00E63044">
              <w:rPr>
                <w:rFonts w:hint="eastAsia"/>
                <w:sz w:val="24"/>
              </w:rPr>
              <w:t>检验</w:t>
            </w:r>
          </w:p>
        </w:tc>
      </w:tr>
      <w:tr w:rsidR="00E33E58" w:rsidRPr="00E63044" w14:paraId="11B9CA2A" w14:textId="77777777" w:rsidTr="00753DDA">
        <w:tc>
          <w:tcPr>
            <w:tcW w:w="4261" w:type="dxa"/>
          </w:tcPr>
          <w:p w14:paraId="3650DBF5" w14:textId="77777777" w:rsidR="00E33E58" w:rsidRPr="00E63044" w:rsidRDefault="00E33E58" w:rsidP="00753DDA">
            <w:pPr>
              <w:rPr>
                <w:sz w:val="24"/>
              </w:rPr>
            </w:pPr>
            <w:r w:rsidRPr="00E63044">
              <w:rPr>
                <w:rFonts w:hint="eastAsia"/>
                <w:sz w:val="24"/>
              </w:rPr>
              <w:t>简要描述</w:t>
            </w:r>
          </w:p>
        </w:tc>
        <w:tc>
          <w:tcPr>
            <w:tcW w:w="4261" w:type="dxa"/>
          </w:tcPr>
          <w:p w14:paraId="57131281" w14:textId="77777777" w:rsidR="00E33E58" w:rsidRPr="00E63044" w:rsidRDefault="00E33E58" w:rsidP="00753DDA">
            <w:pPr>
              <w:rPr>
                <w:sz w:val="24"/>
              </w:rPr>
            </w:pPr>
            <w:r w:rsidRPr="00E63044">
              <w:rPr>
                <w:rFonts w:hint="eastAsia"/>
                <w:sz w:val="24"/>
              </w:rPr>
              <w:t>判断用户的许可性</w:t>
            </w:r>
          </w:p>
        </w:tc>
      </w:tr>
      <w:tr w:rsidR="00E33E58" w:rsidRPr="00E63044" w14:paraId="73EB765C" w14:textId="77777777" w:rsidTr="00753DDA">
        <w:tc>
          <w:tcPr>
            <w:tcW w:w="4261" w:type="dxa"/>
          </w:tcPr>
          <w:p w14:paraId="1F8D64EF" w14:textId="77777777" w:rsidR="00E33E58" w:rsidRPr="00E63044" w:rsidRDefault="00E33E58" w:rsidP="00753DDA">
            <w:pPr>
              <w:rPr>
                <w:sz w:val="24"/>
              </w:rPr>
            </w:pPr>
            <w:r w:rsidRPr="00E63044">
              <w:rPr>
                <w:rFonts w:hint="eastAsia"/>
                <w:sz w:val="24"/>
              </w:rPr>
              <w:t>输入数据流</w:t>
            </w:r>
          </w:p>
        </w:tc>
        <w:tc>
          <w:tcPr>
            <w:tcW w:w="4261" w:type="dxa"/>
          </w:tcPr>
          <w:p w14:paraId="0E65D6BB" w14:textId="77777777" w:rsidR="00E33E58" w:rsidRPr="00E63044" w:rsidRDefault="00E33E58" w:rsidP="00753DDA">
            <w:pPr>
              <w:rPr>
                <w:sz w:val="24"/>
              </w:rPr>
            </w:pPr>
            <w:r w:rsidRPr="00E63044">
              <w:rPr>
                <w:rFonts w:hint="eastAsia"/>
                <w:sz w:val="24"/>
              </w:rPr>
              <w:t>登录信息</w:t>
            </w:r>
          </w:p>
        </w:tc>
      </w:tr>
      <w:tr w:rsidR="00E33E58" w:rsidRPr="00E63044" w14:paraId="386F35D0" w14:textId="77777777" w:rsidTr="00753DDA">
        <w:tc>
          <w:tcPr>
            <w:tcW w:w="4261" w:type="dxa"/>
          </w:tcPr>
          <w:p w14:paraId="2B288AA1" w14:textId="77777777" w:rsidR="00E33E58" w:rsidRPr="00E63044" w:rsidRDefault="00E33E58" w:rsidP="00753DDA">
            <w:pPr>
              <w:rPr>
                <w:sz w:val="24"/>
              </w:rPr>
            </w:pPr>
            <w:r w:rsidRPr="00E63044">
              <w:rPr>
                <w:rFonts w:hint="eastAsia"/>
                <w:sz w:val="24"/>
              </w:rPr>
              <w:t>输出数据流</w:t>
            </w:r>
          </w:p>
        </w:tc>
        <w:tc>
          <w:tcPr>
            <w:tcW w:w="4261" w:type="dxa"/>
          </w:tcPr>
          <w:p w14:paraId="4D5B08D8" w14:textId="77777777" w:rsidR="00E33E58" w:rsidRPr="00E63044" w:rsidRDefault="00E33E58" w:rsidP="00753DDA">
            <w:pPr>
              <w:rPr>
                <w:sz w:val="24"/>
              </w:rPr>
            </w:pPr>
            <w:r w:rsidRPr="00E63044">
              <w:rPr>
                <w:rFonts w:hint="eastAsia"/>
                <w:sz w:val="24"/>
              </w:rPr>
              <w:t>登录结果</w:t>
            </w:r>
          </w:p>
        </w:tc>
      </w:tr>
      <w:tr w:rsidR="00E33E58" w:rsidRPr="00E63044" w14:paraId="49417F56" w14:textId="77777777" w:rsidTr="00753DDA">
        <w:tc>
          <w:tcPr>
            <w:tcW w:w="4261" w:type="dxa"/>
          </w:tcPr>
          <w:p w14:paraId="1D704342" w14:textId="77777777" w:rsidR="00E33E58" w:rsidRPr="00E63044" w:rsidRDefault="00E33E58" w:rsidP="00753DDA">
            <w:pPr>
              <w:rPr>
                <w:sz w:val="24"/>
              </w:rPr>
            </w:pPr>
            <w:r w:rsidRPr="00E63044">
              <w:rPr>
                <w:rFonts w:hint="eastAsia"/>
                <w:sz w:val="24"/>
              </w:rPr>
              <w:lastRenderedPageBreak/>
              <w:t>加工逻辑词条</w:t>
            </w:r>
          </w:p>
        </w:tc>
        <w:tc>
          <w:tcPr>
            <w:tcW w:w="4261" w:type="dxa"/>
          </w:tcPr>
          <w:p w14:paraId="76D0F485" w14:textId="77777777" w:rsidR="00E33E58" w:rsidRPr="00E63044" w:rsidRDefault="00E33E58" w:rsidP="00753DDA">
            <w:pPr>
              <w:rPr>
                <w:sz w:val="24"/>
              </w:rPr>
            </w:pPr>
            <w:r w:rsidRPr="00E63044">
              <w:rPr>
                <w:rFonts w:hint="eastAsia"/>
                <w:sz w:val="24"/>
              </w:rPr>
              <w:t>判断是否与数据库内部信息相匹配</w:t>
            </w:r>
          </w:p>
        </w:tc>
      </w:tr>
    </w:tbl>
    <w:p w14:paraId="70BEEB2B" w14:textId="77777777" w:rsidR="00E33E58" w:rsidRDefault="00E33E58" w:rsidP="00E33E58">
      <w:pPr>
        <w:rPr>
          <w:sz w:val="28"/>
          <w:szCs w:val="28"/>
        </w:rPr>
      </w:pPr>
      <w:r>
        <w:rPr>
          <w:rFonts w:hint="eastAsia"/>
          <w:sz w:val="28"/>
          <w:szCs w:val="28"/>
        </w:rPr>
        <w:t>（</w:t>
      </w:r>
      <w:r>
        <w:rPr>
          <w:rFonts w:hint="eastAsia"/>
          <w:sz w:val="28"/>
          <w:szCs w:val="28"/>
        </w:rPr>
        <w:t>2</w:t>
      </w:r>
      <w:r>
        <w:rPr>
          <w:rFonts w:hint="eastAsia"/>
          <w:sz w:val="28"/>
          <w:szCs w:val="28"/>
        </w:rPr>
        <w:t>）添加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3E58" w:rsidRPr="00E63044" w14:paraId="3E6B21C3" w14:textId="77777777" w:rsidTr="00753DDA">
        <w:tc>
          <w:tcPr>
            <w:tcW w:w="4261" w:type="dxa"/>
          </w:tcPr>
          <w:p w14:paraId="6750C429" w14:textId="77777777" w:rsidR="00E33E58" w:rsidRPr="00E63044" w:rsidRDefault="00E33E58" w:rsidP="00753DDA">
            <w:pPr>
              <w:rPr>
                <w:sz w:val="24"/>
              </w:rPr>
            </w:pPr>
            <w:r w:rsidRPr="00E63044">
              <w:rPr>
                <w:rFonts w:hint="eastAsia"/>
                <w:sz w:val="24"/>
              </w:rPr>
              <w:t>加工名</w:t>
            </w:r>
          </w:p>
        </w:tc>
        <w:tc>
          <w:tcPr>
            <w:tcW w:w="4261" w:type="dxa"/>
          </w:tcPr>
          <w:p w14:paraId="20823655" w14:textId="77777777" w:rsidR="00E33E58" w:rsidRPr="00E63044" w:rsidRDefault="00E33E58" w:rsidP="00753DDA">
            <w:pPr>
              <w:rPr>
                <w:sz w:val="24"/>
              </w:rPr>
            </w:pPr>
            <w:r w:rsidRPr="00E63044">
              <w:rPr>
                <w:rFonts w:hint="eastAsia"/>
                <w:sz w:val="24"/>
              </w:rPr>
              <w:t>添加</w:t>
            </w:r>
          </w:p>
        </w:tc>
      </w:tr>
      <w:tr w:rsidR="00E33E58" w:rsidRPr="00E63044" w14:paraId="20B1BFE5" w14:textId="77777777" w:rsidTr="00E63044">
        <w:trPr>
          <w:trHeight w:val="334"/>
        </w:trPr>
        <w:tc>
          <w:tcPr>
            <w:tcW w:w="4261" w:type="dxa"/>
          </w:tcPr>
          <w:p w14:paraId="2EFB093D" w14:textId="77777777" w:rsidR="00E33E58" w:rsidRPr="00E63044" w:rsidRDefault="00E33E58" w:rsidP="00753DDA">
            <w:pPr>
              <w:rPr>
                <w:sz w:val="24"/>
              </w:rPr>
            </w:pPr>
            <w:r w:rsidRPr="00E63044">
              <w:rPr>
                <w:rFonts w:hint="eastAsia"/>
                <w:sz w:val="24"/>
              </w:rPr>
              <w:t>简要描述</w:t>
            </w:r>
          </w:p>
        </w:tc>
        <w:tc>
          <w:tcPr>
            <w:tcW w:w="4261" w:type="dxa"/>
          </w:tcPr>
          <w:p w14:paraId="6F9E2301" w14:textId="77777777" w:rsidR="00E33E58" w:rsidRPr="00E63044" w:rsidRDefault="00E33E58" w:rsidP="00753DDA">
            <w:pPr>
              <w:rPr>
                <w:sz w:val="24"/>
              </w:rPr>
            </w:pPr>
            <w:r w:rsidRPr="00E63044">
              <w:rPr>
                <w:rFonts w:hint="eastAsia"/>
                <w:sz w:val="24"/>
              </w:rPr>
              <w:t>增添数据库中的信息</w:t>
            </w:r>
          </w:p>
        </w:tc>
      </w:tr>
      <w:tr w:rsidR="00E33E58" w:rsidRPr="00E63044" w14:paraId="2D7D3107" w14:textId="77777777" w:rsidTr="00753DDA">
        <w:tc>
          <w:tcPr>
            <w:tcW w:w="4261" w:type="dxa"/>
          </w:tcPr>
          <w:p w14:paraId="5E1B88A2" w14:textId="77777777" w:rsidR="00E33E58" w:rsidRPr="00E63044" w:rsidRDefault="00E33E58" w:rsidP="00753DDA">
            <w:pPr>
              <w:rPr>
                <w:sz w:val="24"/>
              </w:rPr>
            </w:pPr>
            <w:r w:rsidRPr="00E63044">
              <w:rPr>
                <w:rFonts w:hint="eastAsia"/>
                <w:sz w:val="24"/>
              </w:rPr>
              <w:t>输入数据流</w:t>
            </w:r>
          </w:p>
        </w:tc>
        <w:tc>
          <w:tcPr>
            <w:tcW w:w="4261" w:type="dxa"/>
          </w:tcPr>
          <w:p w14:paraId="6155A3E3" w14:textId="77777777" w:rsidR="00E33E58" w:rsidRPr="00E63044" w:rsidRDefault="00E33E58" w:rsidP="00753DDA">
            <w:pPr>
              <w:rPr>
                <w:sz w:val="24"/>
              </w:rPr>
            </w:pPr>
            <w:r w:rsidRPr="00E63044">
              <w:rPr>
                <w:rFonts w:hint="eastAsia"/>
                <w:sz w:val="24"/>
              </w:rPr>
              <w:t>输入添加信息</w:t>
            </w:r>
          </w:p>
        </w:tc>
      </w:tr>
      <w:tr w:rsidR="00E33E58" w:rsidRPr="00E63044" w14:paraId="6DD98125" w14:textId="77777777" w:rsidTr="00753DDA">
        <w:tc>
          <w:tcPr>
            <w:tcW w:w="4261" w:type="dxa"/>
          </w:tcPr>
          <w:p w14:paraId="36CEB328" w14:textId="77777777" w:rsidR="00E33E58" w:rsidRPr="00E63044" w:rsidRDefault="00E33E58" w:rsidP="00753DDA">
            <w:pPr>
              <w:rPr>
                <w:sz w:val="24"/>
              </w:rPr>
            </w:pPr>
            <w:r w:rsidRPr="00E63044">
              <w:rPr>
                <w:rFonts w:hint="eastAsia"/>
                <w:sz w:val="24"/>
              </w:rPr>
              <w:t>输出数据流</w:t>
            </w:r>
          </w:p>
        </w:tc>
        <w:tc>
          <w:tcPr>
            <w:tcW w:w="4261" w:type="dxa"/>
          </w:tcPr>
          <w:p w14:paraId="32BBE8AA" w14:textId="77777777" w:rsidR="00E33E58" w:rsidRPr="00E63044" w:rsidRDefault="00E33E58" w:rsidP="00753DDA">
            <w:pPr>
              <w:rPr>
                <w:sz w:val="24"/>
              </w:rPr>
            </w:pPr>
            <w:r w:rsidRPr="00E63044">
              <w:rPr>
                <w:rFonts w:hint="eastAsia"/>
                <w:sz w:val="24"/>
              </w:rPr>
              <w:t>更新数据库和界面显示</w:t>
            </w:r>
          </w:p>
        </w:tc>
      </w:tr>
      <w:tr w:rsidR="00E33E58" w:rsidRPr="00E63044" w14:paraId="5BE015E2" w14:textId="77777777" w:rsidTr="00753DDA">
        <w:tc>
          <w:tcPr>
            <w:tcW w:w="4261" w:type="dxa"/>
          </w:tcPr>
          <w:p w14:paraId="4C3C5BE8" w14:textId="77777777" w:rsidR="00E33E58" w:rsidRPr="00E63044" w:rsidRDefault="00E33E58" w:rsidP="00753DDA">
            <w:pPr>
              <w:rPr>
                <w:sz w:val="24"/>
              </w:rPr>
            </w:pPr>
            <w:r w:rsidRPr="00E63044">
              <w:rPr>
                <w:rFonts w:hint="eastAsia"/>
                <w:sz w:val="24"/>
              </w:rPr>
              <w:t>加工逻辑词条</w:t>
            </w:r>
          </w:p>
        </w:tc>
        <w:tc>
          <w:tcPr>
            <w:tcW w:w="4261" w:type="dxa"/>
          </w:tcPr>
          <w:p w14:paraId="429EA9AC" w14:textId="77777777" w:rsidR="00E33E58" w:rsidRPr="00E63044" w:rsidRDefault="00E33E58" w:rsidP="00753DDA">
            <w:pPr>
              <w:rPr>
                <w:sz w:val="24"/>
              </w:rPr>
            </w:pPr>
            <w:r w:rsidRPr="00E63044">
              <w:rPr>
                <w:rFonts w:hint="eastAsia"/>
                <w:sz w:val="24"/>
              </w:rPr>
              <w:t>用户操作</w:t>
            </w:r>
            <w:r w:rsidRPr="00E63044">
              <w:rPr>
                <w:rFonts w:hint="eastAsia"/>
                <w:sz w:val="24"/>
              </w:rPr>
              <w:t>-&gt;</w:t>
            </w:r>
            <w:r w:rsidRPr="00E63044">
              <w:rPr>
                <w:rFonts w:hint="eastAsia"/>
                <w:sz w:val="24"/>
              </w:rPr>
              <w:t>调用数据库</w:t>
            </w:r>
            <w:r w:rsidRPr="00E63044">
              <w:rPr>
                <w:rFonts w:hint="eastAsia"/>
                <w:sz w:val="24"/>
              </w:rPr>
              <w:t>-&gt;</w:t>
            </w:r>
            <w:r w:rsidRPr="00E63044">
              <w:rPr>
                <w:rFonts w:hint="eastAsia"/>
                <w:sz w:val="24"/>
              </w:rPr>
              <w:t>增添相应的信息词条</w:t>
            </w:r>
            <w:r w:rsidRPr="00E63044">
              <w:rPr>
                <w:rFonts w:hint="eastAsia"/>
                <w:sz w:val="24"/>
              </w:rPr>
              <w:t>-&gt;</w:t>
            </w:r>
            <w:r w:rsidRPr="00E63044">
              <w:rPr>
                <w:rFonts w:hint="eastAsia"/>
                <w:sz w:val="24"/>
              </w:rPr>
              <w:t>更新数据库和界面</w:t>
            </w:r>
          </w:p>
        </w:tc>
      </w:tr>
    </w:tbl>
    <w:p w14:paraId="3EB4563E" w14:textId="77777777" w:rsidR="00E33E58" w:rsidRDefault="00AF4E7C" w:rsidP="00AF4E7C">
      <w:pPr>
        <w:rPr>
          <w:sz w:val="28"/>
          <w:szCs w:val="28"/>
        </w:rPr>
      </w:pPr>
      <w:r>
        <w:rPr>
          <w:sz w:val="28"/>
          <w:szCs w:val="28"/>
        </w:rPr>
        <w:t>（</w:t>
      </w:r>
      <w:r>
        <w:rPr>
          <w:sz w:val="28"/>
          <w:szCs w:val="28"/>
        </w:rPr>
        <w:t>3</w:t>
      </w:r>
      <w:r>
        <w:rPr>
          <w:sz w:val="28"/>
          <w:szCs w:val="28"/>
        </w:rPr>
        <w:t>）</w:t>
      </w:r>
      <w:r w:rsidR="00E33E58">
        <w:rPr>
          <w:rFonts w:hint="eastAsia"/>
          <w:sz w:val="28"/>
          <w:szCs w:val="28"/>
        </w:rPr>
        <w:t>录入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3E58" w:rsidRPr="009F49CC" w14:paraId="1916F903" w14:textId="77777777" w:rsidTr="00E63044">
        <w:trPr>
          <w:trHeight w:val="320"/>
        </w:trPr>
        <w:tc>
          <w:tcPr>
            <w:tcW w:w="4261" w:type="dxa"/>
          </w:tcPr>
          <w:p w14:paraId="275D6BE1" w14:textId="77777777" w:rsidR="00E33E58" w:rsidRPr="009F49CC" w:rsidRDefault="00E33E58" w:rsidP="00753DDA">
            <w:pPr>
              <w:rPr>
                <w:sz w:val="24"/>
              </w:rPr>
            </w:pPr>
            <w:r w:rsidRPr="009F49CC">
              <w:rPr>
                <w:rFonts w:hint="eastAsia"/>
                <w:sz w:val="24"/>
              </w:rPr>
              <w:t>加工名</w:t>
            </w:r>
          </w:p>
        </w:tc>
        <w:tc>
          <w:tcPr>
            <w:tcW w:w="4261" w:type="dxa"/>
          </w:tcPr>
          <w:p w14:paraId="46006B08" w14:textId="77777777" w:rsidR="00E33E58" w:rsidRPr="009F49CC" w:rsidRDefault="00E33E58" w:rsidP="00753DDA">
            <w:pPr>
              <w:rPr>
                <w:sz w:val="24"/>
              </w:rPr>
            </w:pPr>
            <w:r w:rsidRPr="009F49CC">
              <w:rPr>
                <w:rFonts w:hint="eastAsia"/>
                <w:sz w:val="24"/>
              </w:rPr>
              <w:t>录入</w:t>
            </w:r>
          </w:p>
        </w:tc>
      </w:tr>
      <w:tr w:rsidR="00E33E58" w:rsidRPr="009F49CC" w14:paraId="45FD8238" w14:textId="77777777" w:rsidTr="00753DDA">
        <w:tc>
          <w:tcPr>
            <w:tcW w:w="4261" w:type="dxa"/>
          </w:tcPr>
          <w:p w14:paraId="215B992C" w14:textId="77777777" w:rsidR="00E33E58" w:rsidRPr="009F49CC" w:rsidRDefault="00E33E58" w:rsidP="00753DDA">
            <w:pPr>
              <w:rPr>
                <w:sz w:val="24"/>
              </w:rPr>
            </w:pPr>
            <w:r w:rsidRPr="009F49CC">
              <w:rPr>
                <w:rFonts w:hint="eastAsia"/>
                <w:sz w:val="24"/>
              </w:rPr>
              <w:t>简要描述</w:t>
            </w:r>
          </w:p>
        </w:tc>
        <w:tc>
          <w:tcPr>
            <w:tcW w:w="4261" w:type="dxa"/>
          </w:tcPr>
          <w:p w14:paraId="520FDF7C" w14:textId="77777777" w:rsidR="00E33E58" w:rsidRPr="009F49CC" w:rsidRDefault="00E33E58" w:rsidP="00753DDA">
            <w:pPr>
              <w:rPr>
                <w:sz w:val="24"/>
              </w:rPr>
            </w:pPr>
            <w:r w:rsidRPr="009F49CC">
              <w:rPr>
                <w:rFonts w:hint="eastAsia"/>
                <w:sz w:val="24"/>
              </w:rPr>
              <w:t>从屏幕读取信息，采集信息</w:t>
            </w:r>
          </w:p>
        </w:tc>
      </w:tr>
      <w:tr w:rsidR="00E33E58" w:rsidRPr="009F49CC" w14:paraId="062F193E" w14:textId="77777777" w:rsidTr="00753DDA">
        <w:tc>
          <w:tcPr>
            <w:tcW w:w="4261" w:type="dxa"/>
          </w:tcPr>
          <w:p w14:paraId="297986F2" w14:textId="77777777" w:rsidR="00E33E58" w:rsidRPr="009F49CC" w:rsidRDefault="00E33E58" w:rsidP="00753DDA">
            <w:pPr>
              <w:rPr>
                <w:sz w:val="24"/>
              </w:rPr>
            </w:pPr>
            <w:r w:rsidRPr="009F49CC">
              <w:rPr>
                <w:rFonts w:hint="eastAsia"/>
                <w:sz w:val="24"/>
              </w:rPr>
              <w:t>输入数据流</w:t>
            </w:r>
          </w:p>
        </w:tc>
        <w:tc>
          <w:tcPr>
            <w:tcW w:w="4261" w:type="dxa"/>
          </w:tcPr>
          <w:p w14:paraId="363ABB45" w14:textId="77777777" w:rsidR="00E33E58" w:rsidRPr="009F49CC" w:rsidRDefault="00E33E58" w:rsidP="00753DDA">
            <w:pPr>
              <w:rPr>
                <w:sz w:val="24"/>
              </w:rPr>
            </w:pPr>
            <w:r w:rsidRPr="009F49CC">
              <w:rPr>
                <w:rFonts w:hint="eastAsia"/>
                <w:sz w:val="24"/>
              </w:rPr>
              <w:t>屏幕上的信息内容</w:t>
            </w:r>
          </w:p>
        </w:tc>
      </w:tr>
      <w:tr w:rsidR="00E33E58" w:rsidRPr="009F49CC" w14:paraId="4CB63916" w14:textId="77777777" w:rsidTr="00753DDA">
        <w:tc>
          <w:tcPr>
            <w:tcW w:w="4261" w:type="dxa"/>
          </w:tcPr>
          <w:p w14:paraId="57E80476" w14:textId="77777777" w:rsidR="00E33E58" w:rsidRPr="009F49CC" w:rsidRDefault="00E33E58" w:rsidP="00753DDA">
            <w:pPr>
              <w:rPr>
                <w:sz w:val="24"/>
              </w:rPr>
            </w:pPr>
            <w:r w:rsidRPr="009F49CC">
              <w:rPr>
                <w:rFonts w:hint="eastAsia"/>
                <w:sz w:val="24"/>
              </w:rPr>
              <w:t>输出数据流</w:t>
            </w:r>
          </w:p>
        </w:tc>
        <w:tc>
          <w:tcPr>
            <w:tcW w:w="4261" w:type="dxa"/>
          </w:tcPr>
          <w:p w14:paraId="7B0011C2" w14:textId="77777777" w:rsidR="00E33E58" w:rsidRPr="009F49CC" w:rsidRDefault="00E33E58" w:rsidP="00753DDA">
            <w:pPr>
              <w:rPr>
                <w:sz w:val="24"/>
              </w:rPr>
            </w:pPr>
            <w:r w:rsidRPr="009F49CC">
              <w:rPr>
                <w:rFonts w:hint="eastAsia"/>
                <w:sz w:val="24"/>
              </w:rPr>
              <w:t>数据库信息更新</w:t>
            </w:r>
          </w:p>
        </w:tc>
      </w:tr>
      <w:tr w:rsidR="00E33E58" w:rsidRPr="009F49CC" w14:paraId="27F1420C" w14:textId="77777777" w:rsidTr="00753DDA">
        <w:tc>
          <w:tcPr>
            <w:tcW w:w="4261" w:type="dxa"/>
          </w:tcPr>
          <w:p w14:paraId="05B8D358" w14:textId="77777777" w:rsidR="00E33E58" w:rsidRPr="009F49CC" w:rsidRDefault="00E33E58" w:rsidP="00753DDA">
            <w:pPr>
              <w:rPr>
                <w:sz w:val="24"/>
              </w:rPr>
            </w:pPr>
            <w:r w:rsidRPr="009F49CC">
              <w:rPr>
                <w:rFonts w:hint="eastAsia"/>
                <w:sz w:val="24"/>
              </w:rPr>
              <w:t>加工逻辑词条</w:t>
            </w:r>
          </w:p>
        </w:tc>
        <w:tc>
          <w:tcPr>
            <w:tcW w:w="4261" w:type="dxa"/>
          </w:tcPr>
          <w:p w14:paraId="1E907BFC" w14:textId="77777777" w:rsidR="00E33E58" w:rsidRPr="009F49CC" w:rsidRDefault="00E33E58" w:rsidP="00753DDA">
            <w:pPr>
              <w:rPr>
                <w:sz w:val="24"/>
              </w:rPr>
            </w:pPr>
            <w:r w:rsidRPr="009F49CC">
              <w:rPr>
                <w:rFonts w:hint="eastAsia"/>
                <w:sz w:val="24"/>
              </w:rPr>
              <w:t>读取屏幕</w:t>
            </w:r>
            <w:r w:rsidRPr="009F49CC">
              <w:rPr>
                <w:rFonts w:hint="eastAsia"/>
                <w:sz w:val="24"/>
              </w:rPr>
              <w:t>-&gt;</w:t>
            </w:r>
            <w:r w:rsidRPr="009F49CC">
              <w:rPr>
                <w:rFonts w:hint="eastAsia"/>
                <w:sz w:val="24"/>
              </w:rPr>
              <w:t>调用数据库</w:t>
            </w:r>
            <w:r w:rsidRPr="009F49CC">
              <w:rPr>
                <w:rFonts w:hint="eastAsia"/>
                <w:sz w:val="24"/>
              </w:rPr>
              <w:t>-&gt;</w:t>
            </w:r>
            <w:r w:rsidRPr="009F49CC">
              <w:rPr>
                <w:rFonts w:hint="eastAsia"/>
                <w:sz w:val="24"/>
              </w:rPr>
              <w:t>录入相应的信息词条</w:t>
            </w:r>
            <w:r w:rsidRPr="009F49CC">
              <w:rPr>
                <w:rFonts w:hint="eastAsia"/>
                <w:sz w:val="24"/>
              </w:rPr>
              <w:t>-&gt;</w:t>
            </w:r>
            <w:r w:rsidRPr="009F49CC">
              <w:rPr>
                <w:rFonts w:hint="eastAsia"/>
                <w:sz w:val="24"/>
              </w:rPr>
              <w:t>更新数据库和界面</w:t>
            </w:r>
          </w:p>
        </w:tc>
      </w:tr>
    </w:tbl>
    <w:p w14:paraId="6D7F957B" w14:textId="77777777" w:rsidR="00E33E58" w:rsidRDefault="00E33E58" w:rsidP="00E33E58">
      <w:pPr>
        <w:ind w:left="720"/>
        <w:rPr>
          <w:sz w:val="28"/>
          <w:szCs w:val="28"/>
        </w:rPr>
      </w:pPr>
    </w:p>
    <w:p w14:paraId="529688B1" w14:textId="77777777" w:rsidR="00E33E58" w:rsidRDefault="00E33E58" w:rsidP="00E33E58">
      <w:pPr>
        <w:rPr>
          <w:sz w:val="28"/>
          <w:szCs w:val="28"/>
        </w:rPr>
      </w:pPr>
      <w:r>
        <w:rPr>
          <w:rFonts w:hint="eastAsia"/>
          <w:sz w:val="28"/>
          <w:szCs w:val="28"/>
        </w:rPr>
        <w:t>（</w:t>
      </w:r>
      <w:r>
        <w:rPr>
          <w:rFonts w:hint="eastAsia"/>
          <w:sz w:val="28"/>
          <w:szCs w:val="28"/>
        </w:rPr>
        <w:t>4</w:t>
      </w:r>
      <w:r>
        <w:rPr>
          <w:rFonts w:hint="eastAsia"/>
          <w:sz w:val="28"/>
          <w:szCs w:val="28"/>
        </w:rPr>
        <w:t>）删除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3E58" w:rsidRPr="00B91F4B" w14:paraId="0148B99D" w14:textId="77777777" w:rsidTr="00753DDA">
        <w:tc>
          <w:tcPr>
            <w:tcW w:w="4261" w:type="dxa"/>
          </w:tcPr>
          <w:p w14:paraId="7406D5A0" w14:textId="77777777" w:rsidR="00E33E58" w:rsidRPr="00B91F4B" w:rsidRDefault="00E33E58" w:rsidP="00753DDA">
            <w:pPr>
              <w:rPr>
                <w:sz w:val="24"/>
              </w:rPr>
            </w:pPr>
            <w:r w:rsidRPr="00B91F4B">
              <w:rPr>
                <w:rFonts w:hint="eastAsia"/>
                <w:sz w:val="24"/>
              </w:rPr>
              <w:t>加工名</w:t>
            </w:r>
          </w:p>
        </w:tc>
        <w:tc>
          <w:tcPr>
            <w:tcW w:w="4261" w:type="dxa"/>
          </w:tcPr>
          <w:p w14:paraId="453E4779" w14:textId="77777777" w:rsidR="00E33E58" w:rsidRPr="00B91F4B" w:rsidRDefault="00E33E58" w:rsidP="00753DDA">
            <w:pPr>
              <w:rPr>
                <w:sz w:val="24"/>
              </w:rPr>
            </w:pPr>
            <w:r w:rsidRPr="00B91F4B">
              <w:rPr>
                <w:rFonts w:hint="eastAsia"/>
                <w:sz w:val="24"/>
              </w:rPr>
              <w:t>删除</w:t>
            </w:r>
          </w:p>
        </w:tc>
      </w:tr>
      <w:tr w:rsidR="00E33E58" w:rsidRPr="00B91F4B" w14:paraId="5D95655C" w14:textId="77777777" w:rsidTr="00753DDA">
        <w:tc>
          <w:tcPr>
            <w:tcW w:w="4261" w:type="dxa"/>
          </w:tcPr>
          <w:p w14:paraId="5E05688B" w14:textId="77777777" w:rsidR="00E33E58" w:rsidRPr="00B91F4B" w:rsidRDefault="00E33E58" w:rsidP="00753DDA">
            <w:pPr>
              <w:rPr>
                <w:sz w:val="24"/>
              </w:rPr>
            </w:pPr>
            <w:r w:rsidRPr="00B91F4B">
              <w:rPr>
                <w:rFonts w:hint="eastAsia"/>
                <w:sz w:val="24"/>
              </w:rPr>
              <w:t>简要描述</w:t>
            </w:r>
          </w:p>
        </w:tc>
        <w:tc>
          <w:tcPr>
            <w:tcW w:w="4261" w:type="dxa"/>
          </w:tcPr>
          <w:p w14:paraId="1088724B" w14:textId="77777777" w:rsidR="00E33E58" w:rsidRPr="00B91F4B" w:rsidRDefault="00E33E58" w:rsidP="00753DDA">
            <w:pPr>
              <w:rPr>
                <w:sz w:val="24"/>
              </w:rPr>
            </w:pPr>
            <w:r w:rsidRPr="00B91F4B">
              <w:rPr>
                <w:rFonts w:hint="eastAsia"/>
                <w:sz w:val="24"/>
              </w:rPr>
              <w:t>增添数据库中的信息</w:t>
            </w:r>
          </w:p>
        </w:tc>
      </w:tr>
      <w:tr w:rsidR="00E33E58" w:rsidRPr="00B91F4B" w14:paraId="1FC80602" w14:textId="77777777" w:rsidTr="00753DDA">
        <w:tc>
          <w:tcPr>
            <w:tcW w:w="4261" w:type="dxa"/>
          </w:tcPr>
          <w:p w14:paraId="475E6A84" w14:textId="77777777" w:rsidR="00E33E58" w:rsidRPr="00B91F4B" w:rsidRDefault="00E33E58" w:rsidP="00753DDA">
            <w:pPr>
              <w:rPr>
                <w:sz w:val="24"/>
              </w:rPr>
            </w:pPr>
            <w:r w:rsidRPr="00B91F4B">
              <w:rPr>
                <w:rFonts w:hint="eastAsia"/>
                <w:sz w:val="24"/>
              </w:rPr>
              <w:t>输入数据流</w:t>
            </w:r>
          </w:p>
        </w:tc>
        <w:tc>
          <w:tcPr>
            <w:tcW w:w="4261" w:type="dxa"/>
          </w:tcPr>
          <w:p w14:paraId="0C29199B" w14:textId="77777777" w:rsidR="00E33E58" w:rsidRPr="00B91F4B" w:rsidRDefault="00E33E58" w:rsidP="00753DDA">
            <w:pPr>
              <w:rPr>
                <w:sz w:val="24"/>
              </w:rPr>
            </w:pPr>
            <w:r w:rsidRPr="00B91F4B">
              <w:rPr>
                <w:rFonts w:hint="eastAsia"/>
                <w:sz w:val="24"/>
              </w:rPr>
              <w:t>选择删除内容并确定</w:t>
            </w:r>
          </w:p>
        </w:tc>
      </w:tr>
      <w:tr w:rsidR="00E33E58" w:rsidRPr="00B91F4B" w14:paraId="7CBECA3E" w14:textId="77777777" w:rsidTr="00753DDA">
        <w:tc>
          <w:tcPr>
            <w:tcW w:w="4261" w:type="dxa"/>
          </w:tcPr>
          <w:p w14:paraId="579B4521" w14:textId="77777777" w:rsidR="00E33E58" w:rsidRPr="00B91F4B" w:rsidRDefault="00E33E58" w:rsidP="00753DDA">
            <w:pPr>
              <w:rPr>
                <w:sz w:val="24"/>
              </w:rPr>
            </w:pPr>
            <w:r w:rsidRPr="00B91F4B">
              <w:rPr>
                <w:rFonts w:hint="eastAsia"/>
                <w:sz w:val="24"/>
              </w:rPr>
              <w:lastRenderedPageBreak/>
              <w:t>输出数据流</w:t>
            </w:r>
          </w:p>
        </w:tc>
        <w:tc>
          <w:tcPr>
            <w:tcW w:w="4261" w:type="dxa"/>
          </w:tcPr>
          <w:p w14:paraId="7AB7EAFC" w14:textId="77777777" w:rsidR="00E33E58" w:rsidRPr="00B91F4B" w:rsidRDefault="00E33E58" w:rsidP="00753DDA">
            <w:pPr>
              <w:rPr>
                <w:sz w:val="24"/>
              </w:rPr>
            </w:pPr>
            <w:r w:rsidRPr="00B91F4B">
              <w:rPr>
                <w:rFonts w:hint="eastAsia"/>
                <w:sz w:val="24"/>
              </w:rPr>
              <w:t>更新数据库和界面显示</w:t>
            </w:r>
          </w:p>
        </w:tc>
      </w:tr>
      <w:tr w:rsidR="00E33E58" w:rsidRPr="00B91F4B" w14:paraId="01D12E48" w14:textId="77777777" w:rsidTr="00753DDA">
        <w:tc>
          <w:tcPr>
            <w:tcW w:w="4261" w:type="dxa"/>
          </w:tcPr>
          <w:p w14:paraId="3E61A0BD" w14:textId="77777777" w:rsidR="00E33E58" w:rsidRPr="00B91F4B" w:rsidRDefault="00E33E58" w:rsidP="00753DDA">
            <w:pPr>
              <w:rPr>
                <w:sz w:val="24"/>
              </w:rPr>
            </w:pPr>
            <w:r w:rsidRPr="00B91F4B">
              <w:rPr>
                <w:rFonts w:hint="eastAsia"/>
                <w:sz w:val="24"/>
              </w:rPr>
              <w:t>加工逻辑词条</w:t>
            </w:r>
          </w:p>
        </w:tc>
        <w:tc>
          <w:tcPr>
            <w:tcW w:w="4261" w:type="dxa"/>
          </w:tcPr>
          <w:p w14:paraId="42604202" w14:textId="77777777" w:rsidR="00E33E58" w:rsidRPr="00B91F4B" w:rsidRDefault="00E33E58" w:rsidP="00753DDA">
            <w:pPr>
              <w:rPr>
                <w:sz w:val="24"/>
              </w:rPr>
            </w:pPr>
            <w:r w:rsidRPr="00B91F4B">
              <w:rPr>
                <w:rFonts w:hint="eastAsia"/>
                <w:sz w:val="24"/>
              </w:rPr>
              <w:t>用户操作</w:t>
            </w:r>
            <w:r w:rsidRPr="00B91F4B">
              <w:rPr>
                <w:rFonts w:hint="eastAsia"/>
                <w:sz w:val="24"/>
              </w:rPr>
              <w:t>-&gt;</w:t>
            </w:r>
            <w:r w:rsidRPr="00B91F4B">
              <w:rPr>
                <w:rFonts w:hint="eastAsia"/>
                <w:sz w:val="24"/>
              </w:rPr>
              <w:t>调用数据库</w:t>
            </w:r>
            <w:r w:rsidRPr="00B91F4B">
              <w:rPr>
                <w:rFonts w:hint="eastAsia"/>
                <w:sz w:val="24"/>
              </w:rPr>
              <w:t>-&gt;</w:t>
            </w:r>
            <w:r w:rsidRPr="00B91F4B">
              <w:rPr>
                <w:rFonts w:hint="eastAsia"/>
                <w:sz w:val="24"/>
              </w:rPr>
              <w:t>删除相应的信息词条</w:t>
            </w:r>
            <w:r w:rsidRPr="00B91F4B">
              <w:rPr>
                <w:rFonts w:hint="eastAsia"/>
                <w:sz w:val="24"/>
              </w:rPr>
              <w:t>-&gt;</w:t>
            </w:r>
            <w:r w:rsidRPr="00B91F4B">
              <w:rPr>
                <w:rFonts w:hint="eastAsia"/>
                <w:sz w:val="24"/>
              </w:rPr>
              <w:t>更新数据库和界面</w:t>
            </w:r>
          </w:p>
        </w:tc>
      </w:tr>
    </w:tbl>
    <w:p w14:paraId="50E934AE" w14:textId="77777777" w:rsidR="00E33E58" w:rsidRDefault="00E33E58" w:rsidP="00E33E58">
      <w:pPr>
        <w:rPr>
          <w:sz w:val="28"/>
          <w:szCs w:val="28"/>
        </w:rPr>
      </w:pPr>
    </w:p>
    <w:p w14:paraId="1D96DDB8" w14:textId="77777777" w:rsidR="00E33E58" w:rsidRDefault="00E33E58" w:rsidP="00E33E58">
      <w:pPr>
        <w:rPr>
          <w:sz w:val="28"/>
          <w:szCs w:val="28"/>
        </w:rPr>
      </w:pPr>
      <w:r>
        <w:rPr>
          <w:rFonts w:hint="eastAsia"/>
          <w:sz w:val="28"/>
          <w:szCs w:val="28"/>
        </w:rPr>
        <w:t>（</w:t>
      </w:r>
      <w:r>
        <w:rPr>
          <w:rFonts w:hint="eastAsia"/>
          <w:sz w:val="28"/>
          <w:szCs w:val="28"/>
        </w:rPr>
        <w:t>5</w:t>
      </w:r>
      <w:r>
        <w:rPr>
          <w:rFonts w:hint="eastAsia"/>
          <w:sz w:val="28"/>
          <w:szCs w:val="28"/>
        </w:rPr>
        <w:t>）修改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3E58" w:rsidRPr="00C81BBC" w14:paraId="12FA678F" w14:textId="77777777" w:rsidTr="00C81BBC">
        <w:trPr>
          <w:trHeight w:val="335"/>
        </w:trPr>
        <w:tc>
          <w:tcPr>
            <w:tcW w:w="4261" w:type="dxa"/>
          </w:tcPr>
          <w:p w14:paraId="3FC4928B" w14:textId="77777777" w:rsidR="00E33E58" w:rsidRPr="00C81BBC" w:rsidRDefault="00E33E58" w:rsidP="00753DDA">
            <w:pPr>
              <w:rPr>
                <w:sz w:val="24"/>
              </w:rPr>
            </w:pPr>
            <w:r w:rsidRPr="00C81BBC">
              <w:rPr>
                <w:rFonts w:hint="eastAsia"/>
                <w:sz w:val="24"/>
              </w:rPr>
              <w:t>加工名</w:t>
            </w:r>
          </w:p>
        </w:tc>
        <w:tc>
          <w:tcPr>
            <w:tcW w:w="4261" w:type="dxa"/>
          </w:tcPr>
          <w:p w14:paraId="7336A8E6" w14:textId="77777777" w:rsidR="00E33E58" w:rsidRPr="00C81BBC" w:rsidRDefault="00E33E58" w:rsidP="00753DDA">
            <w:pPr>
              <w:rPr>
                <w:sz w:val="24"/>
              </w:rPr>
            </w:pPr>
            <w:r w:rsidRPr="00C81BBC">
              <w:rPr>
                <w:rFonts w:hint="eastAsia"/>
                <w:sz w:val="24"/>
              </w:rPr>
              <w:t>修改</w:t>
            </w:r>
          </w:p>
        </w:tc>
      </w:tr>
      <w:tr w:rsidR="00E33E58" w:rsidRPr="00C81BBC" w14:paraId="247E18E6" w14:textId="77777777" w:rsidTr="00C81BBC">
        <w:trPr>
          <w:trHeight w:val="321"/>
        </w:trPr>
        <w:tc>
          <w:tcPr>
            <w:tcW w:w="4261" w:type="dxa"/>
          </w:tcPr>
          <w:p w14:paraId="2B6390EC" w14:textId="77777777" w:rsidR="00E33E58" w:rsidRPr="00C81BBC" w:rsidRDefault="00E33E58" w:rsidP="00753DDA">
            <w:pPr>
              <w:rPr>
                <w:sz w:val="24"/>
              </w:rPr>
            </w:pPr>
            <w:r w:rsidRPr="00C81BBC">
              <w:rPr>
                <w:rFonts w:hint="eastAsia"/>
                <w:sz w:val="24"/>
              </w:rPr>
              <w:t>简要描述</w:t>
            </w:r>
          </w:p>
        </w:tc>
        <w:tc>
          <w:tcPr>
            <w:tcW w:w="4261" w:type="dxa"/>
          </w:tcPr>
          <w:p w14:paraId="25BB7B83" w14:textId="77777777" w:rsidR="00E33E58" w:rsidRPr="00C81BBC" w:rsidRDefault="00E33E58" w:rsidP="00753DDA">
            <w:pPr>
              <w:rPr>
                <w:sz w:val="24"/>
              </w:rPr>
            </w:pPr>
            <w:r w:rsidRPr="00C81BBC">
              <w:rPr>
                <w:rFonts w:hint="eastAsia"/>
                <w:sz w:val="24"/>
              </w:rPr>
              <w:t>修改界面上还未被录入数据库的信息</w:t>
            </w:r>
          </w:p>
        </w:tc>
      </w:tr>
      <w:tr w:rsidR="00E33E58" w:rsidRPr="00C81BBC" w14:paraId="3AB2B04D" w14:textId="77777777" w:rsidTr="00753DDA">
        <w:tc>
          <w:tcPr>
            <w:tcW w:w="4261" w:type="dxa"/>
          </w:tcPr>
          <w:p w14:paraId="148DEDE6" w14:textId="77777777" w:rsidR="00E33E58" w:rsidRPr="00C81BBC" w:rsidRDefault="00E33E58" w:rsidP="00753DDA">
            <w:pPr>
              <w:rPr>
                <w:sz w:val="24"/>
              </w:rPr>
            </w:pPr>
            <w:r w:rsidRPr="00C81BBC">
              <w:rPr>
                <w:rFonts w:hint="eastAsia"/>
                <w:sz w:val="24"/>
              </w:rPr>
              <w:t>输入数据流</w:t>
            </w:r>
          </w:p>
        </w:tc>
        <w:tc>
          <w:tcPr>
            <w:tcW w:w="4261" w:type="dxa"/>
          </w:tcPr>
          <w:p w14:paraId="23EC48D4" w14:textId="77777777" w:rsidR="00E33E58" w:rsidRPr="00C81BBC" w:rsidRDefault="00E33E58" w:rsidP="00753DDA">
            <w:pPr>
              <w:rPr>
                <w:sz w:val="24"/>
              </w:rPr>
            </w:pPr>
            <w:r w:rsidRPr="00C81BBC">
              <w:rPr>
                <w:rFonts w:hint="eastAsia"/>
                <w:sz w:val="24"/>
              </w:rPr>
              <w:t>输入修改信息</w:t>
            </w:r>
          </w:p>
        </w:tc>
      </w:tr>
      <w:tr w:rsidR="00E33E58" w:rsidRPr="00C81BBC" w14:paraId="70CCE8D8" w14:textId="77777777" w:rsidTr="00753DDA">
        <w:tc>
          <w:tcPr>
            <w:tcW w:w="4261" w:type="dxa"/>
          </w:tcPr>
          <w:p w14:paraId="74225828" w14:textId="77777777" w:rsidR="00E33E58" w:rsidRPr="00C81BBC" w:rsidRDefault="00E33E58" w:rsidP="00753DDA">
            <w:pPr>
              <w:rPr>
                <w:sz w:val="24"/>
              </w:rPr>
            </w:pPr>
            <w:r w:rsidRPr="00C81BBC">
              <w:rPr>
                <w:rFonts w:hint="eastAsia"/>
                <w:sz w:val="24"/>
              </w:rPr>
              <w:t>输出数据流</w:t>
            </w:r>
          </w:p>
        </w:tc>
        <w:tc>
          <w:tcPr>
            <w:tcW w:w="4261" w:type="dxa"/>
          </w:tcPr>
          <w:p w14:paraId="649CDCBB" w14:textId="77777777" w:rsidR="00E33E58" w:rsidRPr="00C81BBC" w:rsidRDefault="00E33E58" w:rsidP="00753DDA">
            <w:pPr>
              <w:rPr>
                <w:sz w:val="24"/>
              </w:rPr>
            </w:pPr>
            <w:r w:rsidRPr="00C81BBC">
              <w:rPr>
                <w:rFonts w:hint="eastAsia"/>
                <w:sz w:val="24"/>
              </w:rPr>
              <w:t>更新界面显示</w:t>
            </w:r>
          </w:p>
        </w:tc>
      </w:tr>
      <w:tr w:rsidR="00E33E58" w:rsidRPr="00C81BBC" w14:paraId="454134E2" w14:textId="77777777" w:rsidTr="00753DDA">
        <w:tc>
          <w:tcPr>
            <w:tcW w:w="4261" w:type="dxa"/>
          </w:tcPr>
          <w:p w14:paraId="000D8A6D" w14:textId="77777777" w:rsidR="00E33E58" w:rsidRPr="00C81BBC" w:rsidRDefault="00E33E58" w:rsidP="00753DDA">
            <w:pPr>
              <w:rPr>
                <w:sz w:val="24"/>
              </w:rPr>
            </w:pPr>
            <w:r w:rsidRPr="00C81BBC">
              <w:rPr>
                <w:rFonts w:hint="eastAsia"/>
                <w:sz w:val="24"/>
              </w:rPr>
              <w:t>加工逻辑词条</w:t>
            </w:r>
          </w:p>
        </w:tc>
        <w:tc>
          <w:tcPr>
            <w:tcW w:w="4261" w:type="dxa"/>
          </w:tcPr>
          <w:p w14:paraId="22843710" w14:textId="77777777" w:rsidR="00E33E58" w:rsidRPr="00C81BBC" w:rsidRDefault="00E33E58" w:rsidP="00753DDA">
            <w:pPr>
              <w:rPr>
                <w:sz w:val="24"/>
              </w:rPr>
            </w:pPr>
            <w:r w:rsidRPr="00C81BBC">
              <w:rPr>
                <w:rFonts w:hint="eastAsia"/>
                <w:sz w:val="24"/>
              </w:rPr>
              <w:t>用户操作</w:t>
            </w:r>
            <w:r w:rsidRPr="00C81BBC">
              <w:rPr>
                <w:rFonts w:hint="eastAsia"/>
                <w:sz w:val="24"/>
              </w:rPr>
              <w:t>-&gt;</w:t>
            </w:r>
            <w:r w:rsidRPr="00C81BBC">
              <w:rPr>
                <w:rFonts w:hint="eastAsia"/>
                <w:sz w:val="24"/>
              </w:rPr>
              <w:t>删除</w:t>
            </w:r>
            <w:proofErr w:type="gramStart"/>
            <w:r w:rsidRPr="00C81BBC">
              <w:rPr>
                <w:rFonts w:hint="eastAsia"/>
                <w:sz w:val="24"/>
              </w:rPr>
              <w:t>旧信息</w:t>
            </w:r>
            <w:proofErr w:type="gramEnd"/>
            <w:r w:rsidRPr="00C81BBC">
              <w:rPr>
                <w:rFonts w:hint="eastAsia"/>
                <w:sz w:val="24"/>
              </w:rPr>
              <w:t>-&gt;</w:t>
            </w:r>
            <w:r w:rsidRPr="00C81BBC">
              <w:rPr>
                <w:rFonts w:hint="eastAsia"/>
                <w:sz w:val="24"/>
              </w:rPr>
              <w:t>增添新信息</w:t>
            </w:r>
            <w:r w:rsidRPr="00C81BBC">
              <w:rPr>
                <w:rFonts w:hint="eastAsia"/>
                <w:sz w:val="24"/>
              </w:rPr>
              <w:t>-&gt;</w:t>
            </w:r>
            <w:r w:rsidRPr="00C81BBC">
              <w:rPr>
                <w:rFonts w:hint="eastAsia"/>
                <w:sz w:val="24"/>
              </w:rPr>
              <w:t>更新界面</w:t>
            </w:r>
          </w:p>
        </w:tc>
      </w:tr>
    </w:tbl>
    <w:p w14:paraId="7196A1EF" w14:textId="77777777" w:rsidR="00E33E58" w:rsidRDefault="00E33E58" w:rsidP="00E33E58">
      <w:pPr>
        <w:rPr>
          <w:sz w:val="28"/>
          <w:szCs w:val="28"/>
        </w:rPr>
      </w:pPr>
    </w:p>
    <w:p w14:paraId="3ACF33E1" w14:textId="77777777" w:rsidR="00E33E58" w:rsidRDefault="00E33E58" w:rsidP="00E33E58">
      <w:pPr>
        <w:rPr>
          <w:sz w:val="28"/>
          <w:szCs w:val="28"/>
        </w:rPr>
      </w:pPr>
      <w:r>
        <w:rPr>
          <w:rFonts w:hint="eastAsia"/>
          <w:sz w:val="28"/>
          <w:szCs w:val="28"/>
        </w:rPr>
        <w:t>（</w:t>
      </w:r>
      <w:r>
        <w:rPr>
          <w:rFonts w:hint="eastAsia"/>
          <w:sz w:val="28"/>
          <w:szCs w:val="28"/>
        </w:rPr>
        <w:t>6</w:t>
      </w:r>
      <w:r>
        <w:rPr>
          <w:rFonts w:hint="eastAsia"/>
          <w:sz w:val="28"/>
          <w:szCs w:val="28"/>
        </w:rPr>
        <w:t>）处理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3E58" w:rsidRPr="009D3235" w14:paraId="7277B6C0" w14:textId="77777777" w:rsidTr="00753DDA">
        <w:tc>
          <w:tcPr>
            <w:tcW w:w="4261" w:type="dxa"/>
          </w:tcPr>
          <w:p w14:paraId="3A060180" w14:textId="77777777" w:rsidR="00E33E58" w:rsidRPr="009D3235" w:rsidRDefault="00E33E58" w:rsidP="00753DDA">
            <w:pPr>
              <w:rPr>
                <w:sz w:val="24"/>
              </w:rPr>
            </w:pPr>
            <w:r w:rsidRPr="009D3235">
              <w:rPr>
                <w:rFonts w:hint="eastAsia"/>
                <w:sz w:val="24"/>
              </w:rPr>
              <w:t>加工名</w:t>
            </w:r>
          </w:p>
        </w:tc>
        <w:tc>
          <w:tcPr>
            <w:tcW w:w="4261" w:type="dxa"/>
          </w:tcPr>
          <w:p w14:paraId="13745F46" w14:textId="77777777" w:rsidR="00E33E58" w:rsidRPr="009D3235" w:rsidRDefault="00E33E58" w:rsidP="00753DDA">
            <w:pPr>
              <w:rPr>
                <w:sz w:val="24"/>
              </w:rPr>
            </w:pPr>
            <w:r w:rsidRPr="009D3235">
              <w:rPr>
                <w:rFonts w:hint="eastAsia"/>
                <w:sz w:val="24"/>
              </w:rPr>
              <w:t>处理</w:t>
            </w:r>
          </w:p>
        </w:tc>
      </w:tr>
      <w:tr w:rsidR="00E33E58" w:rsidRPr="009D3235" w14:paraId="3C9CE6E9" w14:textId="77777777" w:rsidTr="00753DDA">
        <w:tc>
          <w:tcPr>
            <w:tcW w:w="4261" w:type="dxa"/>
          </w:tcPr>
          <w:p w14:paraId="75AAD809" w14:textId="77777777" w:rsidR="00E33E58" w:rsidRPr="009D3235" w:rsidRDefault="00E33E58" w:rsidP="00753DDA">
            <w:pPr>
              <w:rPr>
                <w:sz w:val="24"/>
              </w:rPr>
            </w:pPr>
            <w:r w:rsidRPr="009D3235">
              <w:rPr>
                <w:rFonts w:hint="eastAsia"/>
                <w:sz w:val="24"/>
              </w:rPr>
              <w:t>简要描述</w:t>
            </w:r>
          </w:p>
        </w:tc>
        <w:tc>
          <w:tcPr>
            <w:tcW w:w="4261" w:type="dxa"/>
          </w:tcPr>
          <w:p w14:paraId="362ECDE0" w14:textId="77777777" w:rsidR="00E33E58" w:rsidRPr="009D3235" w:rsidRDefault="00E33E58" w:rsidP="00753DDA">
            <w:pPr>
              <w:rPr>
                <w:sz w:val="24"/>
              </w:rPr>
            </w:pPr>
            <w:r w:rsidRPr="009D3235">
              <w:rPr>
                <w:rFonts w:hint="eastAsia"/>
                <w:sz w:val="24"/>
              </w:rPr>
              <w:t>项目的基本设置信息</w:t>
            </w:r>
          </w:p>
        </w:tc>
      </w:tr>
      <w:tr w:rsidR="00E33E58" w:rsidRPr="009D3235" w14:paraId="3B98EFF9" w14:textId="77777777" w:rsidTr="00753DDA">
        <w:tc>
          <w:tcPr>
            <w:tcW w:w="4261" w:type="dxa"/>
          </w:tcPr>
          <w:p w14:paraId="6A535EFF" w14:textId="77777777" w:rsidR="00E33E58" w:rsidRPr="009D3235" w:rsidRDefault="00E33E58" w:rsidP="00753DDA">
            <w:pPr>
              <w:rPr>
                <w:sz w:val="24"/>
              </w:rPr>
            </w:pPr>
            <w:r w:rsidRPr="009D3235">
              <w:rPr>
                <w:rFonts w:hint="eastAsia"/>
                <w:sz w:val="24"/>
              </w:rPr>
              <w:t>输入数据流</w:t>
            </w:r>
          </w:p>
        </w:tc>
        <w:tc>
          <w:tcPr>
            <w:tcW w:w="4261" w:type="dxa"/>
          </w:tcPr>
          <w:p w14:paraId="1B703B20" w14:textId="77777777" w:rsidR="00E33E58" w:rsidRPr="009D3235" w:rsidRDefault="00E33E58" w:rsidP="00753DDA">
            <w:pPr>
              <w:rPr>
                <w:sz w:val="24"/>
              </w:rPr>
            </w:pPr>
            <w:r w:rsidRPr="009D3235">
              <w:rPr>
                <w:rFonts w:hint="eastAsia"/>
                <w:sz w:val="24"/>
              </w:rPr>
              <w:t>输入处理内容好具体数据</w:t>
            </w:r>
          </w:p>
        </w:tc>
      </w:tr>
      <w:tr w:rsidR="00E33E58" w:rsidRPr="009D3235" w14:paraId="44100754" w14:textId="77777777" w:rsidTr="00753DDA">
        <w:tc>
          <w:tcPr>
            <w:tcW w:w="4261" w:type="dxa"/>
          </w:tcPr>
          <w:p w14:paraId="753B09E2" w14:textId="77777777" w:rsidR="00E33E58" w:rsidRPr="009D3235" w:rsidRDefault="00E33E58" w:rsidP="00753DDA">
            <w:pPr>
              <w:rPr>
                <w:sz w:val="24"/>
              </w:rPr>
            </w:pPr>
            <w:r w:rsidRPr="009D3235">
              <w:rPr>
                <w:rFonts w:hint="eastAsia"/>
                <w:sz w:val="24"/>
              </w:rPr>
              <w:t>输出数据流</w:t>
            </w:r>
          </w:p>
        </w:tc>
        <w:tc>
          <w:tcPr>
            <w:tcW w:w="4261" w:type="dxa"/>
          </w:tcPr>
          <w:p w14:paraId="74F7088D" w14:textId="77777777" w:rsidR="00E33E58" w:rsidRPr="009D3235" w:rsidRDefault="00E33E58" w:rsidP="00753DDA">
            <w:pPr>
              <w:rPr>
                <w:sz w:val="24"/>
              </w:rPr>
            </w:pPr>
            <w:r w:rsidRPr="009D3235">
              <w:rPr>
                <w:rFonts w:hint="eastAsia"/>
                <w:sz w:val="24"/>
              </w:rPr>
              <w:t>更新数据库和界面显示</w:t>
            </w:r>
          </w:p>
        </w:tc>
      </w:tr>
      <w:tr w:rsidR="00E33E58" w:rsidRPr="009D3235" w14:paraId="249F36F2" w14:textId="77777777" w:rsidTr="00753DDA">
        <w:tc>
          <w:tcPr>
            <w:tcW w:w="4261" w:type="dxa"/>
          </w:tcPr>
          <w:p w14:paraId="35F5EFF7" w14:textId="77777777" w:rsidR="00E33E58" w:rsidRPr="009D3235" w:rsidRDefault="00E33E58" w:rsidP="00753DDA">
            <w:pPr>
              <w:rPr>
                <w:sz w:val="24"/>
              </w:rPr>
            </w:pPr>
            <w:r w:rsidRPr="009D3235">
              <w:rPr>
                <w:rFonts w:hint="eastAsia"/>
                <w:sz w:val="24"/>
              </w:rPr>
              <w:t>加工逻辑词条</w:t>
            </w:r>
          </w:p>
        </w:tc>
        <w:tc>
          <w:tcPr>
            <w:tcW w:w="4261" w:type="dxa"/>
          </w:tcPr>
          <w:p w14:paraId="3703B764" w14:textId="77777777" w:rsidR="00E33E58" w:rsidRPr="009D3235" w:rsidRDefault="00E33E58" w:rsidP="00753DDA">
            <w:pPr>
              <w:rPr>
                <w:sz w:val="24"/>
              </w:rPr>
            </w:pPr>
            <w:r w:rsidRPr="009D3235">
              <w:rPr>
                <w:rFonts w:hint="eastAsia"/>
                <w:sz w:val="24"/>
              </w:rPr>
              <w:t>用户操作</w:t>
            </w:r>
            <w:r w:rsidRPr="009D3235">
              <w:rPr>
                <w:rFonts w:hint="eastAsia"/>
                <w:sz w:val="24"/>
              </w:rPr>
              <w:t>-&gt;</w:t>
            </w:r>
            <w:r w:rsidRPr="009D3235">
              <w:rPr>
                <w:rFonts w:hint="eastAsia"/>
                <w:sz w:val="24"/>
              </w:rPr>
              <w:t>调用数据库</w:t>
            </w:r>
            <w:r w:rsidRPr="009D3235">
              <w:rPr>
                <w:rFonts w:hint="eastAsia"/>
                <w:sz w:val="24"/>
              </w:rPr>
              <w:t>-&gt;</w:t>
            </w:r>
            <w:r w:rsidRPr="009D3235">
              <w:rPr>
                <w:rFonts w:hint="eastAsia"/>
                <w:sz w:val="24"/>
              </w:rPr>
              <w:t>增添相应的信息词条</w:t>
            </w:r>
            <w:r w:rsidRPr="009D3235">
              <w:rPr>
                <w:rFonts w:hint="eastAsia"/>
                <w:sz w:val="24"/>
              </w:rPr>
              <w:t>-&gt;</w:t>
            </w:r>
            <w:r w:rsidRPr="009D3235">
              <w:rPr>
                <w:rFonts w:hint="eastAsia"/>
                <w:sz w:val="24"/>
              </w:rPr>
              <w:t>更新数据库和界面</w:t>
            </w:r>
          </w:p>
        </w:tc>
      </w:tr>
    </w:tbl>
    <w:p w14:paraId="0B0B9D8F" w14:textId="77777777" w:rsidR="00CD0432" w:rsidRPr="005F3F65" w:rsidRDefault="00CD0432" w:rsidP="00C54466"/>
    <w:p w14:paraId="57A840E7" w14:textId="512A0FFA" w:rsidR="00CD0432" w:rsidRDefault="00CD0432" w:rsidP="00CD0432">
      <w:pPr>
        <w:pStyle w:val="1"/>
      </w:pPr>
      <w:bookmarkStart w:id="53" w:name="_Toc389420027"/>
      <w:bookmarkStart w:id="54" w:name="_Toc405321192"/>
      <w:bookmarkStart w:id="55" w:name="_Toc406504177"/>
      <w:bookmarkStart w:id="56" w:name="_Toc28123406"/>
      <w:r>
        <w:rPr>
          <w:rFonts w:hint="eastAsia"/>
        </w:rPr>
        <w:lastRenderedPageBreak/>
        <w:t>4</w:t>
      </w:r>
      <w:r>
        <w:rPr>
          <w:rFonts w:hint="eastAsia"/>
        </w:rPr>
        <w:t>．功能性需求</w:t>
      </w:r>
      <w:bookmarkEnd w:id="53"/>
      <w:bookmarkEnd w:id="54"/>
      <w:bookmarkEnd w:id="55"/>
      <w:bookmarkEnd w:id="56"/>
    </w:p>
    <w:p w14:paraId="6CCEC278" w14:textId="529866FB" w:rsidR="00CD0432" w:rsidRDefault="00CD0432" w:rsidP="009865B0">
      <w:pPr>
        <w:pStyle w:val="2"/>
      </w:pPr>
      <w:bookmarkStart w:id="57" w:name="_Toc389420028"/>
      <w:bookmarkStart w:id="58" w:name="_Toc405321193"/>
      <w:bookmarkStart w:id="59" w:name="_Toc406504178"/>
      <w:bookmarkStart w:id="60" w:name="_Toc28123407"/>
      <w:r>
        <w:rPr>
          <w:rFonts w:hint="eastAsia"/>
        </w:rPr>
        <w:t>4.1</w:t>
      </w:r>
      <w:r>
        <w:rPr>
          <w:rFonts w:hint="eastAsia"/>
        </w:rPr>
        <w:t>功能划分</w:t>
      </w:r>
      <w:bookmarkEnd w:id="57"/>
      <w:bookmarkEnd w:id="58"/>
      <w:bookmarkEnd w:id="59"/>
      <w:bookmarkEnd w:id="60"/>
    </w:p>
    <w:p w14:paraId="3995A261" w14:textId="04F8D437" w:rsidR="00BF2B89" w:rsidRPr="00BF2B89" w:rsidRDefault="00BF2B89" w:rsidP="00BF2B89">
      <w:pPr>
        <w:rPr>
          <w:sz w:val="24"/>
        </w:rPr>
      </w:pPr>
      <w:r>
        <w:rPr>
          <w:rFonts w:hint="eastAsia"/>
        </w:rPr>
        <w:tab/>
      </w:r>
      <w:r w:rsidRPr="00BF2B89">
        <w:rPr>
          <w:rFonts w:hint="eastAsia"/>
          <w:sz w:val="24"/>
        </w:rPr>
        <w:t>系统</w:t>
      </w:r>
      <w:r>
        <w:rPr>
          <w:rFonts w:hint="eastAsia"/>
          <w:sz w:val="24"/>
        </w:rPr>
        <w:t>中</w:t>
      </w:r>
      <w:r>
        <w:rPr>
          <w:sz w:val="24"/>
        </w:rPr>
        <w:t>的功能划分入下图所示，</w:t>
      </w:r>
      <w:r w:rsidR="00DC69F7">
        <w:rPr>
          <w:rFonts w:hint="eastAsia"/>
          <w:sz w:val="24"/>
        </w:rPr>
        <w:t>首先将系统分为三大模块，一是客户端，二是管理员端，三是服务器</w:t>
      </w:r>
      <w:r w:rsidR="00423937">
        <w:rPr>
          <w:sz w:val="24"/>
        </w:rPr>
        <w:t>。</w:t>
      </w:r>
      <w:r w:rsidR="00DC69F7">
        <w:rPr>
          <w:rFonts w:hint="eastAsia"/>
          <w:sz w:val="24"/>
        </w:rPr>
        <w:t>紧接着再细分各大模块的主要功能，一些较为基础的功能，例如登录、更改密码便没有列出。</w:t>
      </w:r>
    </w:p>
    <w:p w14:paraId="57DD4873" w14:textId="0BD2D723" w:rsidR="00BF2B89" w:rsidRPr="00BF2B89" w:rsidRDefault="00DC69F7" w:rsidP="00BF2B89">
      <w:r>
        <w:rPr>
          <w:noProof/>
        </w:rPr>
        <w:drawing>
          <wp:inline distT="0" distB="0" distL="0" distR="0" wp14:anchorId="32940FF7" wp14:editId="1E0D8827">
            <wp:extent cx="4796155" cy="2574290"/>
            <wp:effectExtent l="0" t="0" r="444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6155" cy="2574290"/>
                    </a:xfrm>
                    <a:prstGeom prst="rect">
                      <a:avLst/>
                    </a:prstGeom>
                  </pic:spPr>
                </pic:pic>
              </a:graphicData>
            </a:graphic>
          </wp:inline>
        </w:drawing>
      </w:r>
    </w:p>
    <w:p w14:paraId="53076CA7" w14:textId="11EB0BF1" w:rsidR="009865B0" w:rsidRDefault="009865B0" w:rsidP="009865B0">
      <w:pPr>
        <w:pStyle w:val="3"/>
      </w:pPr>
      <w:bookmarkStart w:id="61" w:name="_Toc500511730"/>
      <w:bookmarkStart w:id="62" w:name="_Toc28123408"/>
      <w:r>
        <w:rPr>
          <w:rFonts w:hint="eastAsia"/>
        </w:rPr>
        <w:t>4.1.1</w:t>
      </w:r>
      <w:bookmarkEnd w:id="61"/>
      <w:r w:rsidR="00C31708">
        <w:rPr>
          <w:rFonts w:hint="eastAsia"/>
        </w:rPr>
        <w:t>设置提醒</w:t>
      </w:r>
      <w:bookmarkEnd w:id="62"/>
    </w:p>
    <w:p w14:paraId="5EE034A2" w14:textId="2271BA35" w:rsidR="009865B0" w:rsidRDefault="00C31708" w:rsidP="009D2F67">
      <w:pPr>
        <w:ind w:firstLine="420"/>
      </w:pPr>
      <w:r w:rsidRPr="00C31708">
        <w:rPr>
          <w:rFonts w:hint="eastAsia"/>
          <w:sz w:val="24"/>
        </w:rPr>
        <w:t>学生登录软件后，可对校车、课程、计划、任务等一切事情设置提醒，并设置提醒的时刻，然后系统会自动的根据提醒的内容，在指定的时间发送提醒的邮件信息</w:t>
      </w:r>
      <w:r w:rsidR="009865B0">
        <w:t>。</w:t>
      </w:r>
    </w:p>
    <w:p w14:paraId="345586CD" w14:textId="69A8975E" w:rsidR="009D2F67" w:rsidRDefault="00C31708" w:rsidP="009D2F67">
      <w:r>
        <w:rPr>
          <w:noProof/>
        </w:rPr>
        <w:lastRenderedPageBreak/>
        <w:drawing>
          <wp:inline distT="0" distB="0" distL="0" distR="0" wp14:anchorId="03C3F22E" wp14:editId="712A2DF1">
            <wp:extent cx="4796155" cy="4942245"/>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6155" cy="4942245"/>
                    </a:xfrm>
                    <a:prstGeom prst="rect">
                      <a:avLst/>
                    </a:prstGeom>
                    <a:noFill/>
                    <a:ln>
                      <a:noFill/>
                    </a:ln>
                  </pic:spPr>
                </pic:pic>
              </a:graphicData>
            </a:graphic>
          </wp:inline>
        </w:drawing>
      </w:r>
    </w:p>
    <w:p w14:paraId="29D3E793" w14:textId="5E1DBF19" w:rsidR="00E63B9A" w:rsidRDefault="00C31708" w:rsidP="008222BE">
      <w:pPr>
        <w:spacing w:line="400" w:lineRule="exact"/>
        <w:jc w:val="center"/>
      </w:pPr>
      <w:r>
        <w:rPr>
          <w:rFonts w:hint="eastAsia"/>
        </w:rPr>
        <w:t>设置提醒</w:t>
      </w:r>
      <w:r w:rsidR="009F40BF">
        <w:t>活动图</w:t>
      </w:r>
    </w:p>
    <w:p w14:paraId="0C56F24F" w14:textId="6FC4CDAF" w:rsidR="00C31708" w:rsidRDefault="00C31708" w:rsidP="00C31708">
      <w:r>
        <w:rPr>
          <w:noProof/>
        </w:rPr>
        <w:lastRenderedPageBreak/>
        <w:drawing>
          <wp:inline distT="0" distB="0" distL="114300" distR="114300" wp14:anchorId="6C1398C6" wp14:editId="46D8DAD7">
            <wp:extent cx="1691640" cy="3538220"/>
            <wp:effectExtent l="0" t="0" r="0" b="12700"/>
            <wp:docPr id="87" name="图片 87" descr="2ZVA9MXH~R$M`%Y8~YP]O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ZVA9MXH~R$M`%Y8~YP]OC3"/>
                    <pic:cNvPicPr>
                      <a:picLocks noChangeAspect="1"/>
                    </pic:cNvPicPr>
                  </pic:nvPicPr>
                  <pic:blipFill>
                    <a:blip r:embed="rId12"/>
                    <a:stretch>
                      <a:fillRect/>
                    </a:stretch>
                  </pic:blipFill>
                  <pic:spPr>
                    <a:xfrm>
                      <a:off x="0" y="0"/>
                      <a:ext cx="1691640" cy="3538220"/>
                    </a:xfrm>
                    <a:prstGeom prst="rect">
                      <a:avLst/>
                    </a:prstGeom>
                  </pic:spPr>
                </pic:pic>
              </a:graphicData>
            </a:graphic>
          </wp:inline>
        </w:drawing>
      </w:r>
    </w:p>
    <w:p w14:paraId="4823E07E" w14:textId="2E6A9AD7" w:rsidR="00C31708" w:rsidRDefault="00C31708" w:rsidP="00C31708">
      <w:pPr>
        <w:spacing w:line="400" w:lineRule="exact"/>
        <w:jc w:val="center"/>
      </w:pPr>
      <w:r>
        <w:rPr>
          <w:rFonts w:hint="eastAsia"/>
        </w:rPr>
        <w:t>设置提醒流程</w:t>
      </w:r>
      <w:r>
        <w:t>图</w:t>
      </w:r>
    </w:p>
    <w:p w14:paraId="31E6615A" w14:textId="479F077F" w:rsidR="00C31708" w:rsidRDefault="00C31708" w:rsidP="00C31708">
      <w:r>
        <w:rPr>
          <w:noProof/>
        </w:rPr>
        <w:drawing>
          <wp:inline distT="0" distB="0" distL="0" distR="0" wp14:anchorId="3AEF6209" wp14:editId="4A44A525">
            <wp:extent cx="4796155" cy="2106474"/>
            <wp:effectExtent l="0" t="0" r="4445" b="825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155" cy="2106474"/>
                    </a:xfrm>
                    <a:prstGeom prst="rect">
                      <a:avLst/>
                    </a:prstGeom>
                    <a:noFill/>
                    <a:ln>
                      <a:noFill/>
                    </a:ln>
                  </pic:spPr>
                </pic:pic>
              </a:graphicData>
            </a:graphic>
          </wp:inline>
        </w:drawing>
      </w:r>
    </w:p>
    <w:p w14:paraId="5075EE34" w14:textId="0591AC8F" w:rsidR="00C31708" w:rsidRDefault="00C31708" w:rsidP="008222BE">
      <w:pPr>
        <w:spacing w:line="400" w:lineRule="exact"/>
        <w:jc w:val="center"/>
      </w:pPr>
      <w:r>
        <w:rPr>
          <w:rFonts w:hint="eastAsia"/>
        </w:rPr>
        <w:t>设置提醒时序图</w:t>
      </w:r>
    </w:p>
    <w:p w14:paraId="5A500F41" w14:textId="0580DA0F" w:rsidR="009865B0" w:rsidRDefault="009865B0" w:rsidP="009865B0">
      <w:pPr>
        <w:pStyle w:val="3"/>
      </w:pPr>
      <w:bookmarkStart w:id="63" w:name="_Toc500511731"/>
      <w:bookmarkStart w:id="64" w:name="_Toc28123409"/>
      <w:r>
        <w:rPr>
          <w:rFonts w:hint="eastAsia"/>
        </w:rPr>
        <w:t>4.1.2</w:t>
      </w:r>
      <w:bookmarkEnd w:id="63"/>
      <w:r w:rsidR="00C31708">
        <w:rPr>
          <w:rFonts w:hint="eastAsia"/>
        </w:rPr>
        <w:t>安排计划</w:t>
      </w:r>
      <w:bookmarkEnd w:id="64"/>
    </w:p>
    <w:p w14:paraId="4C6619BD" w14:textId="1C2E276D" w:rsidR="009865B0" w:rsidRDefault="00191124" w:rsidP="00D13EA2">
      <w:pPr>
        <w:ind w:firstLine="420"/>
        <w:rPr>
          <w:sz w:val="24"/>
        </w:rPr>
      </w:pPr>
      <w:r w:rsidRPr="00191124">
        <w:rPr>
          <w:rFonts w:hint="eastAsia"/>
          <w:sz w:val="24"/>
        </w:rPr>
        <w:t>安排时间指的是安排自己的计划，即安排课表上的空闲时间，学</w:t>
      </w:r>
      <w:r w:rsidRPr="00191124">
        <w:rPr>
          <w:rFonts w:hint="eastAsia"/>
          <w:sz w:val="24"/>
        </w:rPr>
        <w:lastRenderedPageBreak/>
        <w:t>生需要登录系统，然后输入安排的事情及时间，之后再设置是否需要提醒。只需要这简单的几部，安排事情就结束了，之后完全交给服务器处理，服务器会在适当的时间以邮件的形式来提醒</w:t>
      </w:r>
      <w:r w:rsidR="009865B0" w:rsidRPr="009865B0">
        <w:rPr>
          <w:rFonts w:hint="eastAsia"/>
          <w:sz w:val="24"/>
        </w:rPr>
        <w:t>。</w:t>
      </w:r>
    </w:p>
    <w:p w14:paraId="6795BB3E" w14:textId="39E8A82A" w:rsidR="00C31708" w:rsidRDefault="00C31708" w:rsidP="00C31708">
      <w:bookmarkStart w:id="65" w:name="_Toc500511732"/>
      <w:r>
        <w:rPr>
          <w:noProof/>
        </w:rPr>
        <w:drawing>
          <wp:inline distT="0" distB="0" distL="0" distR="0" wp14:anchorId="2D88351E" wp14:editId="0913DE3B">
            <wp:extent cx="4796155" cy="4255678"/>
            <wp:effectExtent l="0" t="0" r="444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6155" cy="4255678"/>
                    </a:xfrm>
                    <a:prstGeom prst="rect">
                      <a:avLst/>
                    </a:prstGeom>
                    <a:noFill/>
                    <a:ln>
                      <a:noFill/>
                    </a:ln>
                  </pic:spPr>
                </pic:pic>
              </a:graphicData>
            </a:graphic>
          </wp:inline>
        </w:drawing>
      </w:r>
    </w:p>
    <w:p w14:paraId="763D2EC9" w14:textId="12A25666" w:rsidR="00C31708" w:rsidRDefault="00C31708" w:rsidP="00C31708">
      <w:pPr>
        <w:spacing w:line="400" w:lineRule="exact"/>
        <w:jc w:val="center"/>
      </w:pPr>
      <w:r>
        <w:rPr>
          <w:rFonts w:hint="eastAsia"/>
        </w:rPr>
        <w:t>安排计划</w:t>
      </w:r>
      <w:r>
        <w:t>活动图</w:t>
      </w:r>
    </w:p>
    <w:p w14:paraId="2438B920" w14:textId="3710AD4B" w:rsidR="00C31708" w:rsidRDefault="00C31708" w:rsidP="00C31708">
      <w:r>
        <w:rPr>
          <w:noProof/>
        </w:rPr>
        <w:lastRenderedPageBreak/>
        <w:drawing>
          <wp:inline distT="0" distB="0" distL="114300" distR="114300" wp14:anchorId="15D4E72C" wp14:editId="23B53D0E">
            <wp:extent cx="3261360" cy="3952875"/>
            <wp:effectExtent l="0" t="0" r="0" b="9525"/>
            <wp:docPr id="95" name="图片 95" descr="GUD82X0(($_`VUS9QL$I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UD82X0(($_`VUS9QL$IE72"/>
                    <pic:cNvPicPr>
                      <a:picLocks noChangeAspect="1"/>
                    </pic:cNvPicPr>
                  </pic:nvPicPr>
                  <pic:blipFill>
                    <a:blip r:embed="rId15"/>
                    <a:stretch>
                      <a:fillRect/>
                    </a:stretch>
                  </pic:blipFill>
                  <pic:spPr>
                    <a:xfrm>
                      <a:off x="0" y="0"/>
                      <a:ext cx="3261360" cy="3952875"/>
                    </a:xfrm>
                    <a:prstGeom prst="rect">
                      <a:avLst/>
                    </a:prstGeom>
                  </pic:spPr>
                </pic:pic>
              </a:graphicData>
            </a:graphic>
          </wp:inline>
        </w:drawing>
      </w:r>
    </w:p>
    <w:p w14:paraId="2F22CDE1" w14:textId="64917CF0" w:rsidR="00C31708" w:rsidRDefault="00C31708" w:rsidP="00C31708">
      <w:pPr>
        <w:spacing w:line="400" w:lineRule="exact"/>
        <w:jc w:val="center"/>
      </w:pPr>
      <w:r>
        <w:rPr>
          <w:rFonts w:hint="eastAsia"/>
        </w:rPr>
        <w:t>安排计划流程</w:t>
      </w:r>
      <w:r>
        <w:t>图</w:t>
      </w:r>
    </w:p>
    <w:p w14:paraId="6540EEA1" w14:textId="23DD352F" w:rsidR="00C31708" w:rsidRDefault="00C31708" w:rsidP="00C31708">
      <w:r>
        <w:rPr>
          <w:noProof/>
        </w:rPr>
        <w:drawing>
          <wp:inline distT="0" distB="0" distL="0" distR="0" wp14:anchorId="784E2217" wp14:editId="19534F6F">
            <wp:extent cx="4796155" cy="2429259"/>
            <wp:effectExtent l="0" t="0" r="444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155" cy="2429259"/>
                    </a:xfrm>
                    <a:prstGeom prst="rect">
                      <a:avLst/>
                    </a:prstGeom>
                    <a:noFill/>
                    <a:ln>
                      <a:noFill/>
                    </a:ln>
                  </pic:spPr>
                </pic:pic>
              </a:graphicData>
            </a:graphic>
          </wp:inline>
        </w:drawing>
      </w:r>
    </w:p>
    <w:p w14:paraId="070F71AE" w14:textId="713C5535" w:rsidR="00C31708" w:rsidRDefault="00C31708" w:rsidP="00C31708">
      <w:pPr>
        <w:spacing w:line="400" w:lineRule="exact"/>
        <w:jc w:val="center"/>
      </w:pPr>
      <w:r>
        <w:rPr>
          <w:rFonts w:hint="eastAsia"/>
        </w:rPr>
        <w:t>安排计划时序图</w:t>
      </w:r>
    </w:p>
    <w:p w14:paraId="03F63B6F" w14:textId="78602250" w:rsidR="00666EF3" w:rsidRDefault="00666EF3" w:rsidP="00666EF3">
      <w:pPr>
        <w:pStyle w:val="3"/>
        <w:rPr>
          <w:shd w:val="clear" w:color="auto" w:fill="FFFFFF"/>
        </w:rPr>
      </w:pPr>
      <w:bookmarkStart w:id="66" w:name="_Toc28123410"/>
      <w:r>
        <w:rPr>
          <w:rFonts w:hint="eastAsia"/>
          <w:shd w:val="clear" w:color="auto" w:fill="FFFFFF"/>
        </w:rPr>
        <w:lastRenderedPageBreak/>
        <w:t xml:space="preserve">4.1.3 </w:t>
      </w:r>
      <w:bookmarkEnd w:id="65"/>
      <w:r w:rsidR="006A0E5E">
        <w:rPr>
          <w:rFonts w:hint="eastAsia"/>
          <w:shd w:val="clear" w:color="auto" w:fill="FFFFFF"/>
        </w:rPr>
        <w:t>任务互动</w:t>
      </w:r>
      <w:bookmarkEnd w:id="66"/>
    </w:p>
    <w:p w14:paraId="1852C7A6" w14:textId="3748E719" w:rsidR="00666EF3" w:rsidRDefault="006A0E5E" w:rsidP="00D13EA2">
      <w:pPr>
        <w:ind w:firstLine="420"/>
        <w:rPr>
          <w:rFonts w:ascii="宋体" w:hAnsi="宋体" w:cs="Arial"/>
          <w:sz w:val="24"/>
          <w:shd w:val="clear" w:color="auto" w:fill="FFFFFF"/>
        </w:rPr>
      </w:pPr>
      <w:r w:rsidRPr="006A0E5E">
        <w:rPr>
          <w:rFonts w:ascii="宋体" w:hAnsi="宋体" w:cs="Arial" w:hint="eastAsia"/>
          <w:sz w:val="24"/>
          <w:shd w:val="clear" w:color="auto" w:fill="FFFFFF"/>
        </w:rPr>
        <w:t>学生登录系统之后，在搜索栏，输入自己的目前目标，便会匹配到拥有相似目标的人之后和那个拥有相同目标的人共同制定一个学习计划，此处称之为任务，之后共同监督，共同完成</w:t>
      </w:r>
      <w:r w:rsidR="00666EF3" w:rsidRPr="00666EF3">
        <w:rPr>
          <w:rFonts w:ascii="宋体" w:hAnsi="宋体" w:cs="Arial" w:hint="eastAsia"/>
          <w:sz w:val="24"/>
          <w:shd w:val="clear" w:color="auto" w:fill="FFFFFF"/>
        </w:rPr>
        <w:t>。</w:t>
      </w:r>
    </w:p>
    <w:p w14:paraId="6AFFFA45" w14:textId="5B70EB14" w:rsidR="006A0E5E" w:rsidRDefault="006A0E5E" w:rsidP="006A0E5E">
      <w:bookmarkStart w:id="67" w:name="_Toc500511733"/>
      <w:r>
        <w:rPr>
          <w:noProof/>
        </w:rPr>
        <w:drawing>
          <wp:inline distT="0" distB="0" distL="0" distR="0" wp14:anchorId="15F753E8" wp14:editId="19BFB718">
            <wp:extent cx="4796155" cy="4874054"/>
            <wp:effectExtent l="0" t="0" r="4445" b="317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6155" cy="4874054"/>
                    </a:xfrm>
                    <a:prstGeom prst="rect">
                      <a:avLst/>
                    </a:prstGeom>
                    <a:noFill/>
                    <a:ln>
                      <a:noFill/>
                    </a:ln>
                  </pic:spPr>
                </pic:pic>
              </a:graphicData>
            </a:graphic>
          </wp:inline>
        </w:drawing>
      </w:r>
    </w:p>
    <w:p w14:paraId="7931243F" w14:textId="47245D18" w:rsidR="006A0E5E" w:rsidRDefault="006A0E5E" w:rsidP="006A0E5E">
      <w:pPr>
        <w:spacing w:line="400" w:lineRule="exact"/>
        <w:jc w:val="center"/>
      </w:pPr>
      <w:r>
        <w:rPr>
          <w:rFonts w:hint="eastAsia"/>
        </w:rPr>
        <w:t>任务互动</w:t>
      </w:r>
      <w:r>
        <w:t>活动图</w:t>
      </w:r>
    </w:p>
    <w:p w14:paraId="6D487667" w14:textId="5308CB26" w:rsidR="006A0E5E" w:rsidRDefault="006A0E5E" w:rsidP="006A0E5E">
      <w:r>
        <w:rPr>
          <w:noProof/>
        </w:rPr>
        <w:lastRenderedPageBreak/>
        <w:drawing>
          <wp:inline distT="0" distB="0" distL="114300" distR="114300" wp14:anchorId="1366433B" wp14:editId="552DDA6A">
            <wp:extent cx="3692525" cy="4443730"/>
            <wp:effectExtent l="0" t="0" r="10795" b="6350"/>
            <wp:docPr id="101" name="图片 101" descr="Q57KU5Q`6D}MF`A6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57KU5Q`6D}MF`A641~%)93"/>
                    <pic:cNvPicPr>
                      <a:picLocks noChangeAspect="1"/>
                    </pic:cNvPicPr>
                  </pic:nvPicPr>
                  <pic:blipFill>
                    <a:blip r:embed="rId18"/>
                    <a:stretch>
                      <a:fillRect/>
                    </a:stretch>
                  </pic:blipFill>
                  <pic:spPr>
                    <a:xfrm>
                      <a:off x="0" y="0"/>
                      <a:ext cx="3692525" cy="4443730"/>
                    </a:xfrm>
                    <a:prstGeom prst="rect">
                      <a:avLst/>
                    </a:prstGeom>
                  </pic:spPr>
                </pic:pic>
              </a:graphicData>
            </a:graphic>
          </wp:inline>
        </w:drawing>
      </w:r>
    </w:p>
    <w:p w14:paraId="0FF32E74" w14:textId="7339AC2C" w:rsidR="006A0E5E" w:rsidRDefault="006A0E5E" w:rsidP="006A0E5E">
      <w:pPr>
        <w:spacing w:line="400" w:lineRule="exact"/>
        <w:jc w:val="center"/>
      </w:pPr>
      <w:r>
        <w:rPr>
          <w:rFonts w:hint="eastAsia"/>
        </w:rPr>
        <w:t>任务互动流程</w:t>
      </w:r>
      <w:r>
        <w:t>图</w:t>
      </w:r>
    </w:p>
    <w:p w14:paraId="7F49D44E" w14:textId="45CC64FE" w:rsidR="006A0E5E" w:rsidRDefault="006A0E5E" w:rsidP="006A0E5E">
      <w:r>
        <w:rPr>
          <w:noProof/>
        </w:rPr>
        <w:drawing>
          <wp:inline distT="0" distB="0" distL="0" distR="0" wp14:anchorId="4D4B5078" wp14:editId="72C7B6F1">
            <wp:extent cx="4796155" cy="2105897"/>
            <wp:effectExtent l="0" t="0" r="4445" b="889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155" cy="2105897"/>
                    </a:xfrm>
                    <a:prstGeom prst="rect">
                      <a:avLst/>
                    </a:prstGeom>
                    <a:noFill/>
                    <a:ln>
                      <a:noFill/>
                    </a:ln>
                  </pic:spPr>
                </pic:pic>
              </a:graphicData>
            </a:graphic>
          </wp:inline>
        </w:drawing>
      </w:r>
    </w:p>
    <w:p w14:paraId="4E62AF11" w14:textId="6DDAB63D" w:rsidR="006A0E5E" w:rsidRDefault="006A0E5E" w:rsidP="006A0E5E">
      <w:pPr>
        <w:spacing w:line="400" w:lineRule="exact"/>
        <w:jc w:val="center"/>
      </w:pPr>
      <w:r>
        <w:rPr>
          <w:rFonts w:hint="eastAsia"/>
        </w:rPr>
        <w:t>任务互动时序图</w:t>
      </w:r>
    </w:p>
    <w:p w14:paraId="3AC1F93B" w14:textId="6A5DD597" w:rsidR="00666EF3" w:rsidRDefault="00666EF3" w:rsidP="00666EF3">
      <w:pPr>
        <w:pStyle w:val="3"/>
        <w:rPr>
          <w:shd w:val="clear" w:color="auto" w:fill="FFFFFF"/>
        </w:rPr>
      </w:pPr>
      <w:bookmarkStart w:id="68" w:name="_Toc28123411"/>
      <w:r>
        <w:rPr>
          <w:rFonts w:hint="eastAsia"/>
          <w:shd w:val="clear" w:color="auto" w:fill="FFFFFF"/>
        </w:rPr>
        <w:lastRenderedPageBreak/>
        <w:t xml:space="preserve">4.1.4 </w:t>
      </w:r>
      <w:bookmarkEnd w:id="67"/>
      <w:r w:rsidR="006A0E5E">
        <w:rPr>
          <w:rFonts w:hint="eastAsia"/>
          <w:shd w:val="clear" w:color="auto" w:fill="FFFFFF"/>
        </w:rPr>
        <w:t>课程导入</w:t>
      </w:r>
      <w:bookmarkEnd w:id="68"/>
    </w:p>
    <w:p w14:paraId="3E8322AD" w14:textId="099C88F2" w:rsidR="00666EF3" w:rsidRDefault="006A0E5E" w:rsidP="006A0E5E">
      <w:pPr>
        <w:ind w:firstLine="420"/>
        <w:rPr>
          <w:sz w:val="24"/>
        </w:rPr>
      </w:pPr>
      <w:r w:rsidRPr="006A0E5E">
        <w:rPr>
          <w:rFonts w:hint="eastAsia"/>
          <w:sz w:val="24"/>
        </w:rPr>
        <w:t>课表的导入需要学生先登录教务处，导出相应的</w:t>
      </w:r>
      <w:r w:rsidRPr="006A0E5E">
        <w:rPr>
          <w:rFonts w:hint="eastAsia"/>
          <w:sz w:val="24"/>
        </w:rPr>
        <w:t>pdf</w:t>
      </w:r>
      <w:r w:rsidRPr="006A0E5E">
        <w:rPr>
          <w:rFonts w:hint="eastAsia"/>
          <w:sz w:val="24"/>
        </w:rPr>
        <w:t>文件，然后再登录该软件系统，选择之前的导出的</w:t>
      </w:r>
      <w:r w:rsidRPr="006A0E5E">
        <w:rPr>
          <w:rFonts w:hint="eastAsia"/>
          <w:sz w:val="24"/>
        </w:rPr>
        <w:t>pdf</w:t>
      </w:r>
      <w:r w:rsidRPr="006A0E5E">
        <w:rPr>
          <w:rFonts w:hint="eastAsia"/>
          <w:sz w:val="24"/>
        </w:rPr>
        <w:t>文件，该系统会自动识别出</w:t>
      </w:r>
      <w:r w:rsidRPr="006A0E5E">
        <w:rPr>
          <w:rFonts w:hint="eastAsia"/>
          <w:sz w:val="24"/>
        </w:rPr>
        <w:t>pdf</w:t>
      </w:r>
      <w:r w:rsidRPr="006A0E5E">
        <w:rPr>
          <w:rFonts w:hint="eastAsia"/>
          <w:sz w:val="24"/>
        </w:rPr>
        <w:t>文件中的课表信息，之后便完成信息的导入，最后设置提醒即可</w:t>
      </w:r>
      <w:r w:rsidR="00E97159">
        <w:rPr>
          <w:sz w:val="24"/>
        </w:rPr>
        <w:t>。</w:t>
      </w:r>
    </w:p>
    <w:p w14:paraId="65174609" w14:textId="17F3BECC" w:rsidR="006A0E5E" w:rsidRDefault="006A0E5E" w:rsidP="006A0E5E">
      <w:bookmarkStart w:id="69" w:name="_Toc500511734"/>
      <w:r>
        <w:rPr>
          <w:noProof/>
        </w:rPr>
        <w:drawing>
          <wp:inline distT="0" distB="0" distL="0" distR="0" wp14:anchorId="7CEB46A3" wp14:editId="2C8615CA">
            <wp:extent cx="4796155" cy="3853208"/>
            <wp:effectExtent l="0" t="0" r="444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96155" cy="3853208"/>
                    </a:xfrm>
                    <a:prstGeom prst="rect">
                      <a:avLst/>
                    </a:prstGeom>
                    <a:noFill/>
                    <a:ln>
                      <a:noFill/>
                    </a:ln>
                  </pic:spPr>
                </pic:pic>
              </a:graphicData>
            </a:graphic>
          </wp:inline>
        </w:drawing>
      </w:r>
    </w:p>
    <w:p w14:paraId="48E6C23A" w14:textId="01D58AE5" w:rsidR="006A0E5E" w:rsidRDefault="006A0E5E" w:rsidP="006A0E5E">
      <w:pPr>
        <w:spacing w:line="400" w:lineRule="exact"/>
        <w:jc w:val="center"/>
      </w:pPr>
      <w:r>
        <w:rPr>
          <w:rFonts w:hint="eastAsia"/>
        </w:rPr>
        <w:t>课程导入</w:t>
      </w:r>
      <w:r>
        <w:t>活动图</w:t>
      </w:r>
    </w:p>
    <w:p w14:paraId="57B607AE" w14:textId="23031989" w:rsidR="006A0E5E" w:rsidRDefault="006A0E5E" w:rsidP="006A0E5E">
      <w:r>
        <w:rPr>
          <w:noProof/>
        </w:rPr>
        <w:lastRenderedPageBreak/>
        <w:drawing>
          <wp:inline distT="0" distB="0" distL="114300" distR="114300" wp14:anchorId="48F77050" wp14:editId="579C9B35">
            <wp:extent cx="2633980" cy="4751705"/>
            <wp:effectExtent l="0" t="0" r="2540" b="3175"/>
            <wp:docPr id="107" name="图片 107" descr="9DAD%%_%O$D$JRW~N2(_H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DAD%%_%O$D$JRW~N2(_H52"/>
                    <pic:cNvPicPr>
                      <a:picLocks noChangeAspect="1"/>
                    </pic:cNvPicPr>
                  </pic:nvPicPr>
                  <pic:blipFill>
                    <a:blip r:embed="rId21"/>
                    <a:stretch>
                      <a:fillRect/>
                    </a:stretch>
                  </pic:blipFill>
                  <pic:spPr>
                    <a:xfrm>
                      <a:off x="0" y="0"/>
                      <a:ext cx="2633980" cy="4751705"/>
                    </a:xfrm>
                    <a:prstGeom prst="rect">
                      <a:avLst/>
                    </a:prstGeom>
                  </pic:spPr>
                </pic:pic>
              </a:graphicData>
            </a:graphic>
          </wp:inline>
        </w:drawing>
      </w:r>
    </w:p>
    <w:p w14:paraId="7D518B87" w14:textId="3F809584" w:rsidR="006A0E5E" w:rsidRDefault="006A0E5E" w:rsidP="006A0E5E">
      <w:pPr>
        <w:spacing w:line="400" w:lineRule="exact"/>
        <w:jc w:val="center"/>
      </w:pPr>
      <w:r>
        <w:rPr>
          <w:rFonts w:hint="eastAsia"/>
        </w:rPr>
        <w:t>课程导入流程</w:t>
      </w:r>
      <w:r>
        <w:t>图</w:t>
      </w:r>
    </w:p>
    <w:p w14:paraId="3C62BAC5" w14:textId="2A973DBE" w:rsidR="006A0E5E" w:rsidRDefault="006A0E5E" w:rsidP="006A0E5E">
      <w:r>
        <w:rPr>
          <w:noProof/>
        </w:rPr>
        <w:drawing>
          <wp:inline distT="0" distB="0" distL="0" distR="0" wp14:anchorId="07287EA3" wp14:editId="4BE6A303">
            <wp:extent cx="4796155" cy="2410204"/>
            <wp:effectExtent l="0" t="0" r="4445"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6155" cy="2410204"/>
                    </a:xfrm>
                    <a:prstGeom prst="rect">
                      <a:avLst/>
                    </a:prstGeom>
                    <a:noFill/>
                    <a:ln>
                      <a:noFill/>
                    </a:ln>
                  </pic:spPr>
                </pic:pic>
              </a:graphicData>
            </a:graphic>
          </wp:inline>
        </w:drawing>
      </w:r>
    </w:p>
    <w:p w14:paraId="32A3F3CE" w14:textId="3C02C988" w:rsidR="006A0E5E" w:rsidRDefault="006A0E5E" w:rsidP="006A0E5E">
      <w:pPr>
        <w:spacing w:line="400" w:lineRule="exact"/>
        <w:jc w:val="center"/>
      </w:pPr>
      <w:r>
        <w:rPr>
          <w:rFonts w:hint="eastAsia"/>
        </w:rPr>
        <w:lastRenderedPageBreak/>
        <w:t>课程导入时序图</w:t>
      </w:r>
    </w:p>
    <w:p w14:paraId="47D6234F" w14:textId="7B4BEF9E" w:rsidR="003D76E3" w:rsidRDefault="003D76E3" w:rsidP="003D76E3">
      <w:pPr>
        <w:pStyle w:val="3"/>
      </w:pPr>
      <w:bookmarkStart w:id="70" w:name="_Toc28123412"/>
      <w:r>
        <w:rPr>
          <w:rFonts w:hint="eastAsia"/>
        </w:rPr>
        <w:t>4.1.5</w:t>
      </w:r>
      <w:bookmarkEnd w:id="69"/>
      <w:r w:rsidR="006A0E5E">
        <w:rPr>
          <w:rFonts w:hint="eastAsia"/>
        </w:rPr>
        <w:t>消息、公告</w:t>
      </w:r>
      <w:bookmarkEnd w:id="70"/>
    </w:p>
    <w:p w14:paraId="7D156D14" w14:textId="233E8D59" w:rsidR="003D76E3" w:rsidRDefault="006A0E5E" w:rsidP="00D13EA2">
      <w:pPr>
        <w:ind w:firstLine="420"/>
        <w:rPr>
          <w:rFonts w:ascii="宋体" w:hAnsi="宋体" w:cs="Arial"/>
          <w:sz w:val="24"/>
          <w:shd w:val="clear" w:color="auto" w:fill="FFFFFF"/>
        </w:rPr>
      </w:pPr>
      <w:r>
        <w:rPr>
          <w:rFonts w:ascii="宋体" w:hAnsi="宋体" w:cs="Arial" w:hint="eastAsia"/>
          <w:sz w:val="24"/>
          <w:shd w:val="clear" w:color="auto" w:fill="FFFFFF"/>
        </w:rPr>
        <w:t>消息公告由管理员负责编辑和推送，学生用户在学生端进行登录，之后便可查看新闻、公告，仍旧可以对该新闻和公告进行提醒设置，这些公告和新闻会根据内容的不同，推送到不同的人群，使得该条新闻和公告更有价值。</w:t>
      </w:r>
    </w:p>
    <w:p w14:paraId="0D0BB488" w14:textId="277D2D76" w:rsidR="006A0E5E" w:rsidRDefault="006A0E5E" w:rsidP="006A0E5E">
      <w:bookmarkStart w:id="71" w:name="_Toc500511735"/>
      <w:r>
        <w:rPr>
          <w:noProof/>
        </w:rPr>
        <w:drawing>
          <wp:inline distT="0" distB="0" distL="0" distR="0" wp14:anchorId="2DCBD66F" wp14:editId="7D2AE75A">
            <wp:extent cx="4796155" cy="3262630"/>
            <wp:effectExtent l="0" t="0" r="444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6155" cy="3262630"/>
                    </a:xfrm>
                    <a:prstGeom prst="rect">
                      <a:avLst/>
                    </a:prstGeom>
                    <a:noFill/>
                    <a:ln>
                      <a:noFill/>
                    </a:ln>
                  </pic:spPr>
                </pic:pic>
              </a:graphicData>
            </a:graphic>
          </wp:inline>
        </w:drawing>
      </w:r>
    </w:p>
    <w:p w14:paraId="15197DFB" w14:textId="50B80BC6" w:rsidR="006A0E5E" w:rsidRDefault="006A0E5E" w:rsidP="006A0E5E">
      <w:pPr>
        <w:spacing w:line="400" w:lineRule="exact"/>
        <w:jc w:val="center"/>
      </w:pPr>
      <w:r>
        <w:rPr>
          <w:rFonts w:hint="eastAsia"/>
        </w:rPr>
        <w:t>消息公告</w:t>
      </w:r>
      <w:r>
        <w:t>活动图</w:t>
      </w:r>
    </w:p>
    <w:p w14:paraId="0E02BEFC" w14:textId="77777777" w:rsidR="006A0E5E" w:rsidRDefault="006A0E5E" w:rsidP="006A0E5E">
      <w:r>
        <w:rPr>
          <w:noProof/>
        </w:rPr>
        <w:lastRenderedPageBreak/>
        <w:drawing>
          <wp:inline distT="0" distB="0" distL="114300" distR="114300" wp14:anchorId="047EC4B8" wp14:editId="0E4D84D0">
            <wp:extent cx="2633980" cy="4751705"/>
            <wp:effectExtent l="0" t="0" r="2540" b="3175"/>
            <wp:docPr id="111" name="图片 111" descr="9DAD%%_%O$D$JRW~N2(_H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DAD%%_%O$D$JRW~N2(_H52"/>
                    <pic:cNvPicPr>
                      <a:picLocks noChangeAspect="1"/>
                    </pic:cNvPicPr>
                  </pic:nvPicPr>
                  <pic:blipFill>
                    <a:blip r:embed="rId21"/>
                    <a:stretch>
                      <a:fillRect/>
                    </a:stretch>
                  </pic:blipFill>
                  <pic:spPr>
                    <a:xfrm>
                      <a:off x="0" y="0"/>
                      <a:ext cx="2633980" cy="4751705"/>
                    </a:xfrm>
                    <a:prstGeom prst="rect">
                      <a:avLst/>
                    </a:prstGeom>
                  </pic:spPr>
                </pic:pic>
              </a:graphicData>
            </a:graphic>
          </wp:inline>
        </w:drawing>
      </w:r>
    </w:p>
    <w:p w14:paraId="1A6570E3" w14:textId="71EA8235" w:rsidR="006A0E5E" w:rsidRDefault="006A0E5E" w:rsidP="006A0E5E">
      <w:pPr>
        <w:spacing w:line="400" w:lineRule="exact"/>
        <w:jc w:val="center"/>
      </w:pPr>
      <w:r>
        <w:rPr>
          <w:rFonts w:hint="eastAsia"/>
        </w:rPr>
        <w:t>消息公告流程</w:t>
      </w:r>
      <w:r>
        <w:t>图</w:t>
      </w:r>
    </w:p>
    <w:p w14:paraId="40A875CD" w14:textId="2C605909" w:rsidR="006A0E5E" w:rsidRDefault="006A0E5E" w:rsidP="006A0E5E">
      <w:r>
        <w:rPr>
          <w:noProof/>
        </w:rPr>
        <w:drawing>
          <wp:inline distT="0" distB="0" distL="0" distR="0" wp14:anchorId="24D3DB3C" wp14:editId="615E2724">
            <wp:extent cx="4796155" cy="2137410"/>
            <wp:effectExtent l="0" t="0" r="444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6155" cy="2137410"/>
                    </a:xfrm>
                    <a:prstGeom prst="rect">
                      <a:avLst/>
                    </a:prstGeom>
                    <a:noFill/>
                    <a:ln>
                      <a:noFill/>
                    </a:ln>
                  </pic:spPr>
                </pic:pic>
              </a:graphicData>
            </a:graphic>
          </wp:inline>
        </w:drawing>
      </w:r>
    </w:p>
    <w:p w14:paraId="4C53C208" w14:textId="7AF94062" w:rsidR="00A2772D" w:rsidRPr="006A0E5E" w:rsidRDefault="006A0E5E" w:rsidP="006A0E5E">
      <w:pPr>
        <w:spacing w:line="400" w:lineRule="exact"/>
        <w:jc w:val="center"/>
      </w:pPr>
      <w:r>
        <w:rPr>
          <w:rFonts w:hint="eastAsia"/>
        </w:rPr>
        <w:t>消息公告时序图</w:t>
      </w:r>
      <w:bookmarkEnd w:id="71"/>
    </w:p>
    <w:p w14:paraId="4349404D" w14:textId="744F1A1A" w:rsidR="00CD0432" w:rsidRDefault="00CD0432" w:rsidP="00CD0432">
      <w:pPr>
        <w:pStyle w:val="2"/>
      </w:pPr>
      <w:bookmarkStart w:id="72" w:name="_Toc389420029"/>
      <w:bookmarkStart w:id="73" w:name="_Toc405321194"/>
      <w:bookmarkStart w:id="74" w:name="_Toc406504179"/>
      <w:bookmarkStart w:id="75" w:name="_Toc28123413"/>
      <w:r>
        <w:rPr>
          <w:rFonts w:hint="eastAsia"/>
        </w:rPr>
        <w:lastRenderedPageBreak/>
        <w:t>4.2</w:t>
      </w:r>
      <w:r>
        <w:rPr>
          <w:rFonts w:hint="eastAsia"/>
        </w:rPr>
        <w:t>功能描述</w:t>
      </w:r>
      <w:bookmarkEnd w:id="72"/>
      <w:bookmarkEnd w:id="73"/>
      <w:bookmarkEnd w:id="74"/>
      <w:bookmarkEnd w:id="75"/>
    </w:p>
    <w:tbl>
      <w:tblPr>
        <w:tblStyle w:val="ad"/>
        <w:tblW w:w="5050" w:type="pct"/>
        <w:tblLook w:val="04A0" w:firstRow="1" w:lastRow="0" w:firstColumn="1" w:lastColumn="0" w:noHBand="0" w:noVBand="1"/>
      </w:tblPr>
      <w:tblGrid>
        <w:gridCol w:w="1090"/>
        <w:gridCol w:w="631"/>
        <w:gridCol w:w="2155"/>
        <w:gridCol w:w="1328"/>
        <w:gridCol w:w="1821"/>
        <w:gridCol w:w="822"/>
      </w:tblGrid>
      <w:tr w:rsidR="00413FD4" w:rsidRPr="00E317BF" w14:paraId="707A7AE4" w14:textId="77777777" w:rsidTr="002B0580">
        <w:trPr>
          <w:trHeight w:val="320"/>
        </w:trPr>
        <w:tc>
          <w:tcPr>
            <w:tcW w:w="695" w:type="pct"/>
            <w:hideMark/>
          </w:tcPr>
          <w:p w14:paraId="6C349DAA" w14:textId="77777777"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功能名称</w:t>
            </w:r>
          </w:p>
        </w:tc>
        <w:tc>
          <w:tcPr>
            <w:tcW w:w="402" w:type="pct"/>
            <w:hideMark/>
          </w:tcPr>
          <w:p w14:paraId="39917ED7" w14:textId="77777777"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功能标识符</w:t>
            </w:r>
          </w:p>
        </w:tc>
        <w:tc>
          <w:tcPr>
            <w:tcW w:w="1373" w:type="pct"/>
            <w:hideMark/>
          </w:tcPr>
          <w:p w14:paraId="1DBBD028" w14:textId="77777777"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功能详细描述</w:t>
            </w:r>
          </w:p>
        </w:tc>
        <w:tc>
          <w:tcPr>
            <w:tcW w:w="846" w:type="pct"/>
            <w:hideMark/>
          </w:tcPr>
          <w:p w14:paraId="492D3E09" w14:textId="77777777"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输入数据</w:t>
            </w:r>
          </w:p>
        </w:tc>
        <w:tc>
          <w:tcPr>
            <w:tcW w:w="1160" w:type="pct"/>
            <w:hideMark/>
          </w:tcPr>
          <w:p w14:paraId="67B1BF40" w14:textId="77777777"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需求的输入数据概述</w:t>
            </w:r>
          </w:p>
        </w:tc>
        <w:tc>
          <w:tcPr>
            <w:tcW w:w="524" w:type="pct"/>
            <w:hideMark/>
          </w:tcPr>
          <w:p w14:paraId="2902EE3E" w14:textId="77777777"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输出结果描述</w:t>
            </w:r>
          </w:p>
        </w:tc>
      </w:tr>
      <w:tr w:rsidR="00413FD4" w:rsidRPr="00E317BF" w14:paraId="567FA5E8" w14:textId="77777777" w:rsidTr="002B0580">
        <w:trPr>
          <w:trHeight w:val="860"/>
        </w:trPr>
        <w:tc>
          <w:tcPr>
            <w:tcW w:w="695" w:type="pct"/>
            <w:hideMark/>
          </w:tcPr>
          <w:p w14:paraId="25C969C7" w14:textId="295952B2" w:rsidR="00E317BF" w:rsidRPr="00E317BF" w:rsidRDefault="006A0E5E" w:rsidP="00E317BF">
            <w:pPr>
              <w:widowControl/>
              <w:rPr>
                <w:rFonts w:ascii="宋体" w:hAnsi="宋体"/>
                <w:color w:val="000000"/>
                <w:kern w:val="0"/>
                <w:szCs w:val="21"/>
              </w:rPr>
            </w:pPr>
            <w:r>
              <w:rPr>
                <w:rFonts w:ascii="宋体" w:hAnsi="宋体" w:hint="eastAsia"/>
                <w:color w:val="000000"/>
                <w:kern w:val="0"/>
                <w:szCs w:val="21"/>
              </w:rPr>
              <w:t>操作课表</w:t>
            </w:r>
          </w:p>
        </w:tc>
        <w:tc>
          <w:tcPr>
            <w:tcW w:w="402" w:type="pct"/>
            <w:hideMark/>
          </w:tcPr>
          <w:p w14:paraId="3AEBAEF7" w14:textId="77777777" w:rsidR="00E317BF" w:rsidRPr="00E317BF" w:rsidRDefault="00E317BF" w:rsidP="00E317BF">
            <w:pPr>
              <w:widowControl/>
              <w:rPr>
                <w:color w:val="000000"/>
                <w:kern w:val="0"/>
                <w:szCs w:val="21"/>
              </w:rPr>
            </w:pPr>
            <w:r w:rsidRPr="00E317BF">
              <w:rPr>
                <w:color w:val="000000"/>
                <w:kern w:val="0"/>
                <w:szCs w:val="21"/>
              </w:rPr>
              <w:t>1</w:t>
            </w:r>
          </w:p>
        </w:tc>
        <w:tc>
          <w:tcPr>
            <w:tcW w:w="1373" w:type="pct"/>
            <w:hideMark/>
          </w:tcPr>
          <w:p w14:paraId="7EA411FE" w14:textId="30AB4772" w:rsidR="00E317BF" w:rsidRPr="00E317BF" w:rsidRDefault="006A0E5E" w:rsidP="00E317BF">
            <w:pPr>
              <w:widowControl/>
              <w:rPr>
                <w:rFonts w:ascii="宋体" w:hAnsi="宋体"/>
                <w:color w:val="000000"/>
                <w:kern w:val="0"/>
                <w:szCs w:val="21"/>
              </w:rPr>
            </w:pPr>
            <w:r>
              <w:rPr>
                <w:rFonts w:ascii="宋体" w:hAnsi="宋体" w:hint="eastAsia"/>
                <w:color w:val="000000"/>
                <w:kern w:val="0"/>
                <w:szCs w:val="21"/>
              </w:rPr>
              <w:t>用户选择本地的文件，之后系统识别文件中的内容，提取课表的信息并导入数据库中。</w:t>
            </w:r>
          </w:p>
        </w:tc>
        <w:tc>
          <w:tcPr>
            <w:tcW w:w="846" w:type="pct"/>
            <w:hideMark/>
          </w:tcPr>
          <w:p w14:paraId="77533C6C" w14:textId="0F72683A" w:rsidR="00E317BF" w:rsidRPr="00E317BF" w:rsidRDefault="006A0E5E" w:rsidP="00E317BF">
            <w:pPr>
              <w:widowControl/>
              <w:rPr>
                <w:rFonts w:ascii="宋体" w:hAnsi="宋体"/>
                <w:color w:val="000000"/>
                <w:kern w:val="0"/>
                <w:szCs w:val="21"/>
              </w:rPr>
            </w:pPr>
            <w:r>
              <w:rPr>
                <w:rFonts w:ascii="宋体" w:hAnsi="宋体" w:hint="eastAsia"/>
                <w:color w:val="000000"/>
                <w:kern w:val="0"/>
                <w:szCs w:val="21"/>
              </w:rPr>
              <w:t>含有课程信息的文件</w:t>
            </w:r>
          </w:p>
        </w:tc>
        <w:tc>
          <w:tcPr>
            <w:tcW w:w="1160" w:type="pct"/>
            <w:hideMark/>
          </w:tcPr>
          <w:p w14:paraId="4F4204E1" w14:textId="73CECFBE"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文件的格式为pdf，且含有正确的格式的课表信息的文件</w:t>
            </w:r>
          </w:p>
        </w:tc>
        <w:tc>
          <w:tcPr>
            <w:tcW w:w="524" w:type="pct"/>
            <w:hideMark/>
          </w:tcPr>
          <w:p w14:paraId="32C1F924" w14:textId="6B62275B"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课表的详细信息</w:t>
            </w:r>
          </w:p>
        </w:tc>
      </w:tr>
      <w:tr w:rsidR="00413FD4" w:rsidRPr="00E317BF" w14:paraId="2C3DD2CD" w14:textId="77777777" w:rsidTr="002B0580">
        <w:trPr>
          <w:trHeight w:val="1420"/>
        </w:trPr>
        <w:tc>
          <w:tcPr>
            <w:tcW w:w="695" w:type="pct"/>
            <w:hideMark/>
          </w:tcPr>
          <w:p w14:paraId="7A0C8839" w14:textId="3E895F39"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查看信息</w:t>
            </w:r>
          </w:p>
        </w:tc>
        <w:tc>
          <w:tcPr>
            <w:tcW w:w="402" w:type="pct"/>
            <w:hideMark/>
          </w:tcPr>
          <w:p w14:paraId="4DD2F5D5" w14:textId="77777777" w:rsidR="00E317BF" w:rsidRPr="00E317BF" w:rsidRDefault="00E317BF" w:rsidP="00E317BF">
            <w:pPr>
              <w:widowControl/>
              <w:rPr>
                <w:color w:val="000000"/>
                <w:kern w:val="0"/>
                <w:szCs w:val="21"/>
              </w:rPr>
            </w:pPr>
            <w:r w:rsidRPr="00E317BF">
              <w:rPr>
                <w:color w:val="000000"/>
                <w:kern w:val="0"/>
                <w:szCs w:val="21"/>
              </w:rPr>
              <w:t>2</w:t>
            </w:r>
          </w:p>
        </w:tc>
        <w:tc>
          <w:tcPr>
            <w:tcW w:w="1373" w:type="pct"/>
            <w:hideMark/>
          </w:tcPr>
          <w:p w14:paraId="312DC16C" w14:textId="76B78141"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w:t>
            </w:r>
            <w:r w:rsidR="00B35D84">
              <w:rPr>
                <w:rFonts w:ascii="宋体" w:hAnsi="宋体" w:hint="eastAsia"/>
                <w:color w:val="000000"/>
                <w:kern w:val="0"/>
                <w:szCs w:val="21"/>
              </w:rPr>
              <w:t>登录系统之后，点击新闻、公告栏目，主动的查看内容</w:t>
            </w:r>
          </w:p>
        </w:tc>
        <w:tc>
          <w:tcPr>
            <w:tcW w:w="846" w:type="pct"/>
            <w:hideMark/>
          </w:tcPr>
          <w:p w14:paraId="43622C4B" w14:textId="7242994C"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w:t>
            </w:r>
            <w:r w:rsidR="00B35D84">
              <w:rPr>
                <w:rFonts w:ascii="宋体" w:hAnsi="宋体" w:hint="eastAsia"/>
                <w:color w:val="000000"/>
                <w:kern w:val="0"/>
                <w:szCs w:val="21"/>
              </w:rPr>
              <w:t>没有输入数据</w:t>
            </w:r>
          </w:p>
        </w:tc>
        <w:tc>
          <w:tcPr>
            <w:tcW w:w="1160" w:type="pct"/>
            <w:hideMark/>
          </w:tcPr>
          <w:p w14:paraId="284A0DD8" w14:textId="4E47D967"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没有相关的输入数据，所以并没有描述，只有点击按钮的动作</w:t>
            </w:r>
          </w:p>
        </w:tc>
        <w:tc>
          <w:tcPr>
            <w:tcW w:w="524" w:type="pct"/>
            <w:hideMark/>
          </w:tcPr>
          <w:p w14:paraId="3C01CDB8" w14:textId="5645CC35"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公告、新闻的详细信息，包括标题、内容、时间等等</w:t>
            </w:r>
          </w:p>
        </w:tc>
      </w:tr>
      <w:tr w:rsidR="00413FD4" w:rsidRPr="00E317BF" w14:paraId="44C63826" w14:textId="77777777" w:rsidTr="002B0580">
        <w:trPr>
          <w:trHeight w:val="580"/>
        </w:trPr>
        <w:tc>
          <w:tcPr>
            <w:tcW w:w="695" w:type="pct"/>
            <w:hideMark/>
          </w:tcPr>
          <w:p w14:paraId="5ACCDCD6" w14:textId="708A9E19"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注册与登录</w:t>
            </w:r>
          </w:p>
        </w:tc>
        <w:tc>
          <w:tcPr>
            <w:tcW w:w="402" w:type="pct"/>
            <w:hideMark/>
          </w:tcPr>
          <w:p w14:paraId="0040D9D5" w14:textId="77777777" w:rsidR="00E317BF" w:rsidRPr="00E317BF" w:rsidRDefault="00E317BF" w:rsidP="00E317BF">
            <w:pPr>
              <w:widowControl/>
              <w:rPr>
                <w:color w:val="000000"/>
                <w:kern w:val="0"/>
                <w:szCs w:val="21"/>
              </w:rPr>
            </w:pPr>
            <w:r w:rsidRPr="00E317BF">
              <w:rPr>
                <w:color w:val="000000"/>
                <w:kern w:val="0"/>
                <w:szCs w:val="21"/>
              </w:rPr>
              <w:t>3</w:t>
            </w:r>
          </w:p>
        </w:tc>
        <w:tc>
          <w:tcPr>
            <w:tcW w:w="1373" w:type="pct"/>
            <w:hideMark/>
          </w:tcPr>
          <w:p w14:paraId="52F17CEC" w14:textId="197918A2"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w:t>
            </w:r>
            <w:r w:rsidR="00B35D84">
              <w:rPr>
                <w:rFonts w:ascii="宋体" w:hAnsi="宋体" w:hint="eastAsia"/>
                <w:color w:val="000000"/>
                <w:kern w:val="0"/>
                <w:szCs w:val="21"/>
              </w:rPr>
              <w:t>输入账号、密码和邮箱信息</w:t>
            </w:r>
          </w:p>
        </w:tc>
        <w:tc>
          <w:tcPr>
            <w:tcW w:w="846" w:type="pct"/>
            <w:hideMark/>
          </w:tcPr>
          <w:p w14:paraId="15523A96" w14:textId="135901FC"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用户名、密码、邮箱</w:t>
            </w:r>
          </w:p>
        </w:tc>
        <w:tc>
          <w:tcPr>
            <w:tcW w:w="1160" w:type="pct"/>
            <w:hideMark/>
          </w:tcPr>
          <w:p w14:paraId="0E9E4DFC" w14:textId="52139DF6" w:rsidR="00E317BF" w:rsidRPr="00E317BF" w:rsidRDefault="00B35D84" w:rsidP="00E317BF">
            <w:pPr>
              <w:widowControl/>
              <w:rPr>
                <w:rFonts w:ascii="宋体" w:hAnsi="宋体"/>
                <w:color w:val="000000"/>
                <w:kern w:val="0"/>
                <w:szCs w:val="21"/>
              </w:rPr>
            </w:pPr>
            <w:r w:rsidRPr="00E317BF">
              <w:rPr>
                <w:rFonts w:ascii="宋体" w:hAnsi="宋体" w:hint="eastAsia"/>
                <w:color w:val="000000"/>
                <w:kern w:val="0"/>
                <w:szCs w:val="21"/>
              </w:rPr>
              <w:t>输入的用户名和密码都为字符串，用户名字符串必须大于等于</w:t>
            </w:r>
            <w:r w:rsidRPr="00E317BF">
              <w:rPr>
                <w:color w:val="000000"/>
                <w:kern w:val="0"/>
                <w:szCs w:val="21"/>
              </w:rPr>
              <w:t>4</w:t>
            </w:r>
            <w:r w:rsidRPr="00E317BF">
              <w:rPr>
                <w:rFonts w:ascii="宋体" w:hAnsi="宋体" w:hint="eastAsia"/>
                <w:color w:val="000000"/>
                <w:kern w:val="0"/>
                <w:szCs w:val="21"/>
              </w:rPr>
              <w:t>，密码长度必须大于等于</w:t>
            </w:r>
            <w:r w:rsidRPr="00E317BF">
              <w:rPr>
                <w:color w:val="000000"/>
                <w:kern w:val="0"/>
                <w:szCs w:val="21"/>
              </w:rPr>
              <w:t>6</w:t>
            </w:r>
            <w:r w:rsidR="00E317BF" w:rsidRPr="00E317BF">
              <w:rPr>
                <w:rFonts w:ascii="宋体" w:hAnsi="宋体" w:hint="eastAsia"/>
                <w:color w:val="000000"/>
                <w:kern w:val="0"/>
                <w:szCs w:val="21"/>
              </w:rPr>
              <w:t>。</w:t>
            </w:r>
            <w:r>
              <w:rPr>
                <w:rFonts w:ascii="宋体" w:hAnsi="宋体" w:hint="eastAsia"/>
                <w:color w:val="000000"/>
                <w:kern w:val="0"/>
                <w:szCs w:val="21"/>
              </w:rPr>
              <w:t>邮箱也必须符合邮箱的格式</w:t>
            </w:r>
          </w:p>
        </w:tc>
        <w:tc>
          <w:tcPr>
            <w:tcW w:w="524" w:type="pct"/>
            <w:hideMark/>
          </w:tcPr>
          <w:p w14:paraId="6A226694" w14:textId="24ABBDCD"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进入系统，若未注册的用户便注册。</w:t>
            </w:r>
          </w:p>
        </w:tc>
      </w:tr>
      <w:tr w:rsidR="00413FD4" w:rsidRPr="00E317BF" w14:paraId="6A980D9D" w14:textId="77777777" w:rsidTr="002B0580">
        <w:trPr>
          <w:trHeight w:val="860"/>
        </w:trPr>
        <w:tc>
          <w:tcPr>
            <w:tcW w:w="695" w:type="pct"/>
            <w:hideMark/>
          </w:tcPr>
          <w:p w14:paraId="0364D15D" w14:textId="3DED4E36"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录入</w:t>
            </w:r>
            <w:r w:rsidR="00B35D84">
              <w:rPr>
                <w:rFonts w:ascii="宋体" w:hAnsi="宋体" w:hint="eastAsia"/>
                <w:color w:val="000000"/>
                <w:kern w:val="0"/>
                <w:szCs w:val="21"/>
              </w:rPr>
              <w:t>信息</w:t>
            </w:r>
          </w:p>
        </w:tc>
        <w:tc>
          <w:tcPr>
            <w:tcW w:w="402" w:type="pct"/>
            <w:hideMark/>
          </w:tcPr>
          <w:p w14:paraId="4DC0A22B" w14:textId="77777777" w:rsidR="00E317BF" w:rsidRPr="00E317BF" w:rsidRDefault="00E317BF" w:rsidP="00E317BF">
            <w:pPr>
              <w:widowControl/>
              <w:rPr>
                <w:color w:val="000000"/>
                <w:kern w:val="0"/>
                <w:szCs w:val="21"/>
              </w:rPr>
            </w:pPr>
            <w:r w:rsidRPr="00E317BF">
              <w:rPr>
                <w:color w:val="000000"/>
                <w:kern w:val="0"/>
                <w:szCs w:val="21"/>
              </w:rPr>
              <w:t>4</w:t>
            </w:r>
          </w:p>
        </w:tc>
        <w:tc>
          <w:tcPr>
            <w:tcW w:w="1373" w:type="pct"/>
            <w:hideMark/>
          </w:tcPr>
          <w:p w14:paraId="721A2D1A" w14:textId="148F1F29"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管理员将公告、新闻、校车等信息录入到系统中</w:t>
            </w:r>
          </w:p>
        </w:tc>
        <w:tc>
          <w:tcPr>
            <w:tcW w:w="846" w:type="pct"/>
            <w:hideMark/>
          </w:tcPr>
          <w:p w14:paraId="71412458" w14:textId="7AACBACA"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文本内容和时间</w:t>
            </w:r>
          </w:p>
        </w:tc>
        <w:tc>
          <w:tcPr>
            <w:tcW w:w="1160" w:type="pct"/>
            <w:hideMark/>
          </w:tcPr>
          <w:p w14:paraId="6B1C455E" w14:textId="47EBF0AF"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管理员进入相关页面进行相应的操作，录入相应的文本信息和时间</w:t>
            </w:r>
            <w:r w:rsidR="00E317BF" w:rsidRPr="00E317BF">
              <w:rPr>
                <w:rFonts w:ascii="宋体" w:hAnsi="宋体" w:hint="eastAsia"/>
                <w:color w:val="000000"/>
                <w:kern w:val="0"/>
                <w:szCs w:val="21"/>
              </w:rPr>
              <w:t>。</w:t>
            </w:r>
          </w:p>
        </w:tc>
        <w:tc>
          <w:tcPr>
            <w:tcW w:w="524" w:type="pct"/>
            <w:hideMark/>
          </w:tcPr>
          <w:p w14:paraId="369E1BAA" w14:textId="41ADD4F1"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信息被保存到数据库中，并在指定的时间推送给</w:t>
            </w:r>
            <w:r>
              <w:rPr>
                <w:rFonts w:ascii="宋体" w:hAnsi="宋体" w:hint="eastAsia"/>
                <w:color w:val="000000"/>
                <w:kern w:val="0"/>
                <w:szCs w:val="21"/>
              </w:rPr>
              <w:lastRenderedPageBreak/>
              <w:t>学生。</w:t>
            </w:r>
          </w:p>
        </w:tc>
      </w:tr>
      <w:tr w:rsidR="00413FD4" w:rsidRPr="00E317BF" w14:paraId="3F731890" w14:textId="77777777" w:rsidTr="002B0580">
        <w:trPr>
          <w:trHeight w:val="860"/>
        </w:trPr>
        <w:tc>
          <w:tcPr>
            <w:tcW w:w="695" w:type="pct"/>
            <w:hideMark/>
          </w:tcPr>
          <w:p w14:paraId="664F3D77" w14:textId="064A5762"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lastRenderedPageBreak/>
              <w:t>操作用户</w:t>
            </w:r>
          </w:p>
        </w:tc>
        <w:tc>
          <w:tcPr>
            <w:tcW w:w="402" w:type="pct"/>
            <w:hideMark/>
          </w:tcPr>
          <w:p w14:paraId="08F5DA9F" w14:textId="77777777" w:rsidR="00E317BF" w:rsidRPr="00E317BF" w:rsidRDefault="00E317BF" w:rsidP="00E317BF">
            <w:pPr>
              <w:widowControl/>
              <w:rPr>
                <w:color w:val="000000"/>
                <w:kern w:val="0"/>
                <w:szCs w:val="21"/>
              </w:rPr>
            </w:pPr>
            <w:r w:rsidRPr="00E317BF">
              <w:rPr>
                <w:color w:val="000000"/>
                <w:kern w:val="0"/>
                <w:szCs w:val="21"/>
              </w:rPr>
              <w:t>5</w:t>
            </w:r>
          </w:p>
        </w:tc>
        <w:tc>
          <w:tcPr>
            <w:tcW w:w="1373" w:type="pct"/>
            <w:hideMark/>
          </w:tcPr>
          <w:p w14:paraId="5AD0B7D0" w14:textId="00B2427B"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管理员进入系统，对用户的信息进行增、</w:t>
            </w:r>
            <w:proofErr w:type="gramStart"/>
            <w:r>
              <w:rPr>
                <w:rFonts w:ascii="宋体" w:hAnsi="宋体" w:hint="eastAsia"/>
                <w:color w:val="000000"/>
                <w:kern w:val="0"/>
                <w:szCs w:val="21"/>
              </w:rPr>
              <w:t>删</w:t>
            </w:r>
            <w:proofErr w:type="gramEnd"/>
            <w:r>
              <w:rPr>
                <w:rFonts w:ascii="宋体" w:hAnsi="宋体" w:hint="eastAsia"/>
                <w:color w:val="000000"/>
                <w:kern w:val="0"/>
                <w:szCs w:val="21"/>
              </w:rPr>
              <w:t>、改的操作。</w:t>
            </w:r>
          </w:p>
        </w:tc>
        <w:tc>
          <w:tcPr>
            <w:tcW w:w="846" w:type="pct"/>
            <w:hideMark/>
          </w:tcPr>
          <w:p w14:paraId="14288D4B" w14:textId="487A3A24"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用户的信息</w:t>
            </w:r>
          </w:p>
        </w:tc>
        <w:tc>
          <w:tcPr>
            <w:tcW w:w="1160" w:type="pct"/>
            <w:hideMark/>
          </w:tcPr>
          <w:p w14:paraId="72C12AD8" w14:textId="48438F4B" w:rsidR="00E317BF" w:rsidRPr="00E317BF" w:rsidRDefault="00B35D84" w:rsidP="00E317BF">
            <w:pPr>
              <w:widowControl/>
              <w:rPr>
                <w:rFonts w:ascii="宋体" w:hAnsi="宋体"/>
                <w:color w:val="000000"/>
                <w:kern w:val="0"/>
                <w:szCs w:val="21"/>
              </w:rPr>
            </w:pPr>
            <w:r>
              <w:rPr>
                <w:rFonts w:ascii="宋体" w:hAnsi="宋体" w:hint="eastAsia"/>
                <w:color w:val="000000"/>
                <w:kern w:val="0"/>
                <w:szCs w:val="21"/>
              </w:rPr>
              <w:t>用户的相关信息必须符合用户的相关标准，如用户名的长度和形式。</w:t>
            </w:r>
          </w:p>
        </w:tc>
        <w:tc>
          <w:tcPr>
            <w:tcW w:w="524" w:type="pct"/>
            <w:hideMark/>
          </w:tcPr>
          <w:p w14:paraId="77958DF0" w14:textId="0DF64B08"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显示相应的改变。</w:t>
            </w:r>
          </w:p>
        </w:tc>
      </w:tr>
      <w:tr w:rsidR="00413FD4" w:rsidRPr="00E317BF" w14:paraId="6A7AC7FF" w14:textId="77777777" w:rsidTr="002B0580">
        <w:trPr>
          <w:trHeight w:val="860"/>
        </w:trPr>
        <w:tc>
          <w:tcPr>
            <w:tcW w:w="695" w:type="pct"/>
            <w:hideMark/>
          </w:tcPr>
          <w:p w14:paraId="3D822733" w14:textId="2E93000D"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交友功能</w:t>
            </w:r>
          </w:p>
        </w:tc>
        <w:tc>
          <w:tcPr>
            <w:tcW w:w="402" w:type="pct"/>
            <w:hideMark/>
          </w:tcPr>
          <w:p w14:paraId="4526B607" w14:textId="77777777" w:rsidR="00E317BF" w:rsidRPr="00E317BF" w:rsidRDefault="00E317BF" w:rsidP="00E317BF">
            <w:pPr>
              <w:widowControl/>
              <w:rPr>
                <w:color w:val="000000"/>
                <w:kern w:val="0"/>
                <w:szCs w:val="21"/>
              </w:rPr>
            </w:pPr>
            <w:r w:rsidRPr="00E317BF">
              <w:rPr>
                <w:color w:val="000000"/>
                <w:kern w:val="0"/>
                <w:szCs w:val="21"/>
              </w:rPr>
              <w:t>6</w:t>
            </w:r>
          </w:p>
        </w:tc>
        <w:tc>
          <w:tcPr>
            <w:tcW w:w="1373" w:type="pct"/>
            <w:hideMark/>
          </w:tcPr>
          <w:p w14:paraId="792216F6" w14:textId="37A99A4E"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w:t>
            </w:r>
            <w:r w:rsidR="002B0580">
              <w:rPr>
                <w:rFonts w:ascii="宋体" w:hAnsi="宋体" w:hint="eastAsia"/>
                <w:color w:val="000000"/>
                <w:kern w:val="0"/>
                <w:szCs w:val="21"/>
              </w:rPr>
              <w:t>输入近期的目标，系统匹配相关的人，便与之加为好友。</w:t>
            </w:r>
          </w:p>
        </w:tc>
        <w:tc>
          <w:tcPr>
            <w:tcW w:w="846" w:type="pct"/>
            <w:hideMark/>
          </w:tcPr>
          <w:p w14:paraId="2BD7D534" w14:textId="284A8D31"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目标</w:t>
            </w:r>
          </w:p>
        </w:tc>
        <w:tc>
          <w:tcPr>
            <w:tcW w:w="1160" w:type="pct"/>
            <w:hideMark/>
          </w:tcPr>
          <w:p w14:paraId="121AECDB" w14:textId="402B075E"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用户进入</w:t>
            </w:r>
            <w:r w:rsidR="002B0580">
              <w:rPr>
                <w:rFonts w:ascii="宋体" w:hAnsi="宋体" w:hint="eastAsia"/>
                <w:color w:val="000000"/>
                <w:kern w:val="0"/>
                <w:szCs w:val="21"/>
              </w:rPr>
              <w:t>搜索页面，输入近期的目标，要求是字符串，长度不超过2</w:t>
            </w:r>
            <w:r w:rsidR="002B0580">
              <w:rPr>
                <w:rFonts w:ascii="宋体" w:hAnsi="宋体"/>
                <w:color w:val="000000"/>
                <w:kern w:val="0"/>
                <w:szCs w:val="21"/>
              </w:rPr>
              <w:t>0</w:t>
            </w:r>
            <w:r w:rsidR="002B0580">
              <w:rPr>
                <w:rFonts w:ascii="宋体" w:hAnsi="宋体" w:hint="eastAsia"/>
                <w:color w:val="000000"/>
                <w:kern w:val="0"/>
                <w:szCs w:val="21"/>
              </w:rPr>
              <w:t>个字符。</w:t>
            </w:r>
          </w:p>
        </w:tc>
        <w:tc>
          <w:tcPr>
            <w:tcW w:w="524" w:type="pct"/>
            <w:hideMark/>
          </w:tcPr>
          <w:p w14:paraId="2DFD538B" w14:textId="1DBFFDD4"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搜索结果</w:t>
            </w:r>
            <w:proofErr w:type="gramStart"/>
            <w:r>
              <w:rPr>
                <w:rFonts w:ascii="宋体" w:hAnsi="宋体" w:hint="eastAsia"/>
                <w:color w:val="000000"/>
                <w:kern w:val="0"/>
                <w:szCs w:val="21"/>
              </w:rPr>
              <w:t>页显示</w:t>
            </w:r>
            <w:proofErr w:type="gramEnd"/>
            <w:r>
              <w:rPr>
                <w:rFonts w:ascii="宋体" w:hAnsi="宋体" w:hint="eastAsia"/>
                <w:color w:val="000000"/>
                <w:kern w:val="0"/>
                <w:szCs w:val="21"/>
              </w:rPr>
              <w:t>与之相关的学生的信息，包括学生的学号、姓名等等。</w:t>
            </w:r>
          </w:p>
        </w:tc>
      </w:tr>
      <w:tr w:rsidR="00413FD4" w:rsidRPr="00E317BF" w14:paraId="2C39650A" w14:textId="77777777" w:rsidTr="002B0580">
        <w:trPr>
          <w:trHeight w:val="580"/>
        </w:trPr>
        <w:tc>
          <w:tcPr>
            <w:tcW w:w="695" w:type="pct"/>
            <w:hideMark/>
          </w:tcPr>
          <w:p w14:paraId="03576CF0" w14:textId="21BB83F6"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提醒功能</w:t>
            </w:r>
          </w:p>
        </w:tc>
        <w:tc>
          <w:tcPr>
            <w:tcW w:w="402" w:type="pct"/>
            <w:hideMark/>
          </w:tcPr>
          <w:p w14:paraId="4BFAEADC" w14:textId="77777777" w:rsidR="00E317BF" w:rsidRPr="00E317BF" w:rsidRDefault="00E317BF" w:rsidP="00E317BF">
            <w:pPr>
              <w:widowControl/>
              <w:rPr>
                <w:color w:val="000000"/>
                <w:kern w:val="0"/>
                <w:szCs w:val="21"/>
              </w:rPr>
            </w:pPr>
            <w:r w:rsidRPr="00E317BF">
              <w:rPr>
                <w:color w:val="000000"/>
                <w:kern w:val="0"/>
                <w:szCs w:val="21"/>
              </w:rPr>
              <w:t>7</w:t>
            </w:r>
          </w:p>
        </w:tc>
        <w:tc>
          <w:tcPr>
            <w:tcW w:w="1373" w:type="pct"/>
            <w:hideMark/>
          </w:tcPr>
          <w:p w14:paraId="7410D22F" w14:textId="1106CD15"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w:t>
            </w:r>
            <w:r w:rsidR="002B0580">
              <w:rPr>
                <w:rFonts w:ascii="宋体" w:hAnsi="宋体" w:hint="eastAsia"/>
                <w:color w:val="000000"/>
                <w:kern w:val="0"/>
                <w:szCs w:val="21"/>
              </w:rPr>
              <w:t>设置各种事项的提醒，包括计划、任务、校车、新闻等。</w:t>
            </w:r>
          </w:p>
        </w:tc>
        <w:tc>
          <w:tcPr>
            <w:tcW w:w="846" w:type="pct"/>
            <w:hideMark/>
          </w:tcPr>
          <w:p w14:paraId="445C543A" w14:textId="41256F7C"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点击设置按钮</w:t>
            </w:r>
          </w:p>
        </w:tc>
        <w:tc>
          <w:tcPr>
            <w:tcW w:w="1160" w:type="pct"/>
            <w:hideMark/>
          </w:tcPr>
          <w:p w14:paraId="2518185A" w14:textId="23577176"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用户点击</w:t>
            </w:r>
            <w:r w:rsidR="002B0580">
              <w:rPr>
                <w:rFonts w:ascii="宋体" w:hAnsi="宋体" w:hint="eastAsia"/>
                <w:color w:val="000000"/>
                <w:kern w:val="0"/>
                <w:szCs w:val="21"/>
              </w:rPr>
              <w:t>设置按钮</w:t>
            </w:r>
            <w:r w:rsidRPr="00E317BF">
              <w:rPr>
                <w:rFonts w:ascii="宋体" w:hAnsi="宋体" w:hint="eastAsia"/>
                <w:color w:val="000000"/>
                <w:kern w:val="0"/>
                <w:szCs w:val="21"/>
              </w:rPr>
              <w:t>，一次操作只能处理一条</w:t>
            </w:r>
            <w:r w:rsidR="002B0580">
              <w:rPr>
                <w:rFonts w:ascii="宋体" w:hAnsi="宋体" w:hint="eastAsia"/>
                <w:color w:val="000000"/>
                <w:kern w:val="0"/>
                <w:szCs w:val="21"/>
              </w:rPr>
              <w:t>事务</w:t>
            </w:r>
            <w:r w:rsidRPr="00E317BF">
              <w:rPr>
                <w:rFonts w:ascii="宋体" w:hAnsi="宋体" w:hint="eastAsia"/>
                <w:color w:val="000000"/>
                <w:kern w:val="0"/>
                <w:szCs w:val="21"/>
              </w:rPr>
              <w:t>。</w:t>
            </w:r>
          </w:p>
        </w:tc>
        <w:tc>
          <w:tcPr>
            <w:tcW w:w="524" w:type="pct"/>
            <w:hideMark/>
          </w:tcPr>
          <w:p w14:paraId="286B0206" w14:textId="18258DB7"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修改</w:t>
            </w:r>
            <w:r w:rsidR="00E317BF" w:rsidRPr="00E317BF">
              <w:rPr>
                <w:rFonts w:ascii="宋体" w:hAnsi="宋体" w:hint="eastAsia"/>
                <w:color w:val="000000"/>
                <w:kern w:val="0"/>
                <w:szCs w:val="21"/>
              </w:rPr>
              <w:t>被保存，显示在个人界面上</w:t>
            </w:r>
          </w:p>
        </w:tc>
      </w:tr>
      <w:tr w:rsidR="00413FD4" w:rsidRPr="00E317BF" w14:paraId="6DA99858" w14:textId="77777777" w:rsidTr="002B0580">
        <w:trPr>
          <w:trHeight w:val="580"/>
        </w:trPr>
        <w:tc>
          <w:tcPr>
            <w:tcW w:w="695" w:type="pct"/>
            <w:hideMark/>
          </w:tcPr>
          <w:p w14:paraId="30E607B3" w14:textId="798F8B08"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提供反馈</w:t>
            </w:r>
          </w:p>
        </w:tc>
        <w:tc>
          <w:tcPr>
            <w:tcW w:w="402" w:type="pct"/>
            <w:hideMark/>
          </w:tcPr>
          <w:p w14:paraId="03C23A6B" w14:textId="77777777" w:rsidR="00E317BF" w:rsidRPr="00E317BF" w:rsidRDefault="00E317BF" w:rsidP="00E317BF">
            <w:pPr>
              <w:widowControl/>
              <w:rPr>
                <w:color w:val="000000"/>
                <w:kern w:val="0"/>
                <w:szCs w:val="21"/>
              </w:rPr>
            </w:pPr>
            <w:r w:rsidRPr="00E317BF">
              <w:rPr>
                <w:color w:val="000000"/>
                <w:kern w:val="0"/>
                <w:szCs w:val="21"/>
              </w:rPr>
              <w:t>8</w:t>
            </w:r>
          </w:p>
        </w:tc>
        <w:tc>
          <w:tcPr>
            <w:tcW w:w="1373" w:type="pct"/>
            <w:hideMark/>
          </w:tcPr>
          <w:p w14:paraId="4D47CCEC" w14:textId="6940A30D" w:rsidR="00E317BF" w:rsidRPr="00E317BF" w:rsidRDefault="00E317BF" w:rsidP="00E317BF">
            <w:pPr>
              <w:widowControl/>
              <w:rPr>
                <w:rFonts w:ascii="宋体" w:hAnsi="宋体"/>
                <w:color w:val="000000"/>
                <w:kern w:val="0"/>
                <w:szCs w:val="21"/>
              </w:rPr>
            </w:pPr>
            <w:r w:rsidRPr="00E317BF">
              <w:rPr>
                <w:rFonts w:ascii="宋体" w:hAnsi="宋体" w:hint="eastAsia"/>
                <w:color w:val="000000"/>
                <w:kern w:val="0"/>
                <w:szCs w:val="21"/>
              </w:rPr>
              <w:t>用户</w:t>
            </w:r>
            <w:r w:rsidR="002B0580">
              <w:rPr>
                <w:rFonts w:ascii="宋体" w:hAnsi="宋体" w:hint="eastAsia"/>
                <w:color w:val="000000"/>
                <w:kern w:val="0"/>
                <w:szCs w:val="21"/>
              </w:rPr>
              <w:t>登录</w:t>
            </w:r>
            <w:proofErr w:type="gramStart"/>
            <w:r w:rsidR="002B0580">
              <w:rPr>
                <w:rFonts w:ascii="宋体" w:hAnsi="宋体" w:hint="eastAsia"/>
                <w:color w:val="000000"/>
                <w:kern w:val="0"/>
                <w:szCs w:val="21"/>
              </w:rPr>
              <w:t>系统计入</w:t>
            </w:r>
            <w:proofErr w:type="gramEnd"/>
            <w:r w:rsidR="002B0580">
              <w:rPr>
                <w:rFonts w:ascii="宋体" w:hAnsi="宋体" w:hint="eastAsia"/>
                <w:color w:val="000000"/>
                <w:kern w:val="0"/>
                <w:szCs w:val="21"/>
              </w:rPr>
              <w:t>反馈页，填写反馈信息。</w:t>
            </w:r>
          </w:p>
        </w:tc>
        <w:tc>
          <w:tcPr>
            <w:tcW w:w="846" w:type="pct"/>
            <w:hideMark/>
          </w:tcPr>
          <w:p w14:paraId="568D6076" w14:textId="77ADC828"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反馈内容</w:t>
            </w:r>
          </w:p>
        </w:tc>
        <w:tc>
          <w:tcPr>
            <w:tcW w:w="1160" w:type="pct"/>
            <w:hideMark/>
          </w:tcPr>
          <w:p w14:paraId="08BA69D5" w14:textId="6876473D"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文本信息，要求长度不超过5</w:t>
            </w:r>
            <w:r>
              <w:rPr>
                <w:rFonts w:ascii="宋体" w:hAnsi="宋体"/>
                <w:color w:val="000000"/>
                <w:kern w:val="0"/>
                <w:szCs w:val="21"/>
              </w:rPr>
              <w:t>00</w:t>
            </w:r>
            <w:r>
              <w:rPr>
                <w:rFonts w:ascii="宋体" w:hAnsi="宋体" w:hint="eastAsia"/>
                <w:color w:val="000000"/>
                <w:kern w:val="0"/>
                <w:szCs w:val="21"/>
              </w:rPr>
              <w:t>字，不少于5</w:t>
            </w:r>
            <w:r>
              <w:rPr>
                <w:rFonts w:ascii="宋体" w:hAnsi="宋体"/>
                <w:color w:val="000000"/>
                <w:kern w:val="0"/>
                <w:szCs w:val="21"/>
              </w:rPr>
              <w:t>0</w:t>
            </w:r>
            <w:r>
              <w:rPr>
                <w:rFonts w:ascii="宋体" w:hAnsi="宋体" w:hint="eastAsia"/>
                <w:color w:val="000000"/>
                <w:kern w:val="0"/>
                <w:szCs w:val="21"/>
              </w:rPr>
              <w:t>字</w:t>
            </w:r>
            <w:r w:rsidR="00E317BF" w:rsidRPr="00E317BF">
              <w:rPr>
                <w:rFonts w:ascii="宋体" w:hAnsi="宋体" w:hint="eastAsia"/>
                <w:color w:val="000000"/>
                <w:kern w:val="0"/>
                <w:szCs w:val="21"/>
              </w:rPr>
              <w:t>。</w:t>
            </w:r>
          </w:p>
        </w:tc>
        <w:tc>
          <w:tcPr>
            <w:tcW w:w="524" w:type="pct"/>
            <w:hideMark/>
          </w:tcPr>
          <w:p w14:paraId="727AD77C" w14:textId="654E1879" w:rsidR="00E317BF" w:rsidRPr="00E317BF" w:rsidRDefault="002B0580" w:rsidP="00E317BF">
            <w:pPr>
              <w:widowControl/>
              <w:rPr>
                <w:rFonts w:ascii="宋体" w:hAnsi="宋体"/>
                <w:color w:val="000000"/>
                <w:kern w:val="0"/>
                <w:szCs w:val="21"/>
              </w:rPr>
            </w:pPr>
            <w:r>
              <w:rPr>
                <w:rFonts w:ascii="宋体" w:hAnsi="宋体" w:hint="eastAsia"/>
                <w:color w:val="000000"/>
                <w:kern w:val="0"/>
                <w:szCs w:val="21"/>
              </w:rPr>
              <w:t>反馈信息成功存入到数据库，并被相关人员知道。</w:t>
            </w:r>
          </w:p>
        </w:tc>
      </w:tr>
      <w:tr w:rsidR="002B0580" w:rsidRPr="00E317BF" w14:paraId="561D2B17" w14:textId="77777777" w:rsidTr="002B0580">
        <w:trPr>
          <w:trHeight w:val="320"/>
        </w:trPr>
        <w:tc>
          <w:tcPr>
            <w:tcW w:w="695" w:type="pct"/>
            <w:hideMark/>
          </w:tcPr>
          <w:p w14:paraId="1E46622E" w14:textId="7B8D3DD2" w:rsidR="002B0580" w:rsidRPr="00E317BF" w:rsidRDefault="002B0580" w:rsidP="002B0580">
            <w:pPr>
              <w:widowControl/>
              <w:rPr>
                <w:rFonts w:ascii="宋体" w:hAnsi="宋体"/>
                <w:color w:val="000000"/>
                <w:kern w:val="0"/>
                <w:szCs w:val="21"/>
              </w:rPr>
            </w:pPr>
            <w:r>
              <w:rPr>
                <w:rFonts w:ascii="宋体" w:hAnsi="宋体" w:hint="eastAsia"/>
                <w:color w:val="000000"/>
                <w:kern w:val="0"/>
                <w:szCs w:val="21"/>
              </w:rPr>
              <w:t>计划安排</w:t>
            </w:r>
          </w:p>
        </w:tc>
        <w:tc>
          <w:tcPr>
            <w:tcW w:w="402" w:type="pct"/>
            <w:hideMark/>
          </w:tcPr>
          <w:p w14:paraId="0D313C15" w14:textId="77777777" w:rsidR="002B0580" w:rsidRPr="00E317BF" w:rsidRDefault="002B0580" w:rsidP="002B0580">
            <w:pPr>
              <w:widowControl/>
              <w:rPr>
                <w:color w:val="000000"/>
                <w:kern w:val="0"/>
                <w:szCs w:val="21"/>
              </w:rPr>
            </w:pPr>
            <w:r w:rsidRPr="00E317BF">
              <w:rPr>
                <w:color w:val="000000"/>
                <w:kern w:val="0"/>
                <w:szCs w:val="21"/>
              </w:rPr>
              <w:t>9</w:t>
            </w:r>
          </w:p>
        </w:tc>
        <w:tc>
          <w:tcPr>
            <w:tcW w:w="1373" w:type="pct"/>
            <w:hideMark/>
          </w:tcPr>
          <w:p w14:paraId="34DA9C0A" w14:textId="540A9B9C" w:rsidR="002B0580" w:rsidRPr="00E317BF" w:rsidRDefault="002B0580" w:rsidP="002B0580">
            <w:pPr>
              <w:widowControl/>
              <w:rPr>
                <w:rFonts w:ascii="宋体" w:hAnsi="宋体"/>
                <w:color w:val="000000"/>
                <w:kern w:val="0"/>
                <w:szCs w:val="21"/>
              </w:rPr>
            </w:pPr>
            <w:r w:rsidRPr="00E317BF">
              <w:rPr>
                <w:rFonts w:ascii="宋体" w:hAnsi="宋体" w:hint="eastAsia"/>
                <w:color w:val="000000"/>
                <w:kern w:val="0"/>
                <w:szCs w:val="21"/>
              </w:rPr>
              <w:t>用户</w:t>
            </w:r>
            <w:r>
              <w:rPr>
                <w:rFonts w:ascii="宋体" w:hAnsi="宋体" w:hint="eastAsia"/>
                <w:color w:val="000000"/>
                <w:kern w:val="0"/>
                <w:szCs w:val="21"/>
              </w:rPr>
              <w:t>进入计划安排页，填写自己计划的</w:t>
            </w:r>
            <w:r>
              <w:rPr>
                <w:rFonts w:ascii="宋体" w:hAnsi="宋体" w:hint="eastAsia"/>
                <w:color w:val="000000"/>
                <w:kern w:val="0"/>
                <w:szCs w:val="21"/>
              </w:rPr>
              <w:lastRenderedPageBreak/>
              <w:t>内容、时间、持续时间的信息。</w:t>
            </w:r>
          </w:p>
        </w:tc>
        <w:tc>
          <w:tcPr>
            <w:tcW w:w="846" w:type="pct"/>
            <w:hideMark/>
          </w:tcPr>
          <w:p w14:paraId="7BB37A08" w14:textId="77777777" w:rsidR="002B0580" w:rsidRDefault="002B0580" w:rsidP="002B0580">
            <w:pPr>
              <w:widowControl/>
              <w:rPr>
                <w:rFonts w:ascii="宋体" w:hAnsi="宋体"/>
                <w:color w:val="000000"/>
                <w:kern w:val="0"/>
                <w:szCs w:val="21"/>
              </w:rPr>
            </w:pPr>
            <w:r>
              <w:rPr>
                <w:rFonts w:ascii="宋体" w:hAnsi="宋体" w:hint="eastAsia"/>
                <w:color w:val="000000"/>
                <w:kern w:val="0"/>
                <w:szCs w:val="21"/>
              </w:rPr>
              <w:lastRenderedPageBreak/>
              <w:t>标题</w:t>
            </w:r>
          </w:p>
          <w:p w14:paraId="0AEEE18C" w14:textId="77777777" w:rsidR="002B0580" w:rsidRDefault="002B0580" w:rsidP="002B0580">
            <w:pPr>
              <w:widowControl/>
              <w:rPr>
                <w:rFonts w:ascii="宋体" w:hAnsi="宋体"/>
                <w:color w:val="000000"/>
                <w:kern w:val="0"/>
                <w:szCs w:val="21"/>
              </w:rPr>
            </w:pPr>
            <w:r>
              <w:rPr>
                <w:rFonts w:ascii="宋体" w:hAnsi="宋体" w:hint="eastAsia"/>
                <w:color w:val="000000"/>
                <w:kern w:val="0"/>
                <w:szCs w:val="21"/>
              </w:rPr>
              <w:t>时间</w:t>
            </w:r>
          </w:p>
          <w:p w14:paraId="2856D16D" w14:textId="77777777" w:rsidR="002B0580" w:rsidRDefault="002B0580" w:rsidP="002B0580">
            <w:pPr>
              <w:widowControl/>
              <w:rPr>
                <w:rFonts w:ascii="宋体" w:hAnsi="宋体"/>
                <w:color w:val="000000"/>
                <w:kern w:val="0"/>
                <w:szCs w:val="21"/>
              </w:rPr>
            </w:pPr>
            <w:r>
              <w:rPr>
                <w:rFonts w:ascii="宋体" w:hAnsi="宋体" w:hint="eastAsia"/>
                <w:color w:val="000000"/>
                <w:kern w:val="0"/>
                <w:szCs w:val="21"/>
              </w:rPr>
              <w:lastRenderedPageBreak/>
              <w:t>内容</w:t>
            </w:r>
          </w:p>
          <w:p w14:paraId="41A0FE21" w14:textId="25AD0DFA" w:rsidR="002B0580" w:rsidRPr="00E317BF" w:rsidRDefault="002B0580" w:rsidP="002B0580">
            <w:pPr>
              <w:widowControl/>
              <w:rPr>
                <w:rFonts w:ascii="宋体" w:hAnsi="宋体"/>
                <w:color w:val="000000"/>
                <w:kern w:val="0"/>
                <w:szCs w:val="21"/>
              </w:rPr>
            </w:pPr>
            <w:r>
              <w:rPr>
                <w:rFonts w:ascii="宋体" w:hAnsi="宋体" w:hint="eastAsia"/>
                <w:color w:val="000000"/>
                <w:kern w:val="0"/>
                <w:szCs w:val="21"/>
              </w:rPr>
              <w:t>持续时间</w:t>
            </w:r>
          </w:p>
        </w:tc>
        <w:tc>
          <w:tcPr>
            <w:tcW w:w="1160" w:type="pct"/>
            <w:hideMark/>
          </w:tcPr>
          <w:p w14:paraId="7D38BBE9" w14:textId="77777777" w:rsidR="002B0580" w:rsidRDefault="002B0580" w:rsidP="002B0580">
            <w:pPr>
              <w:widowControl/>
              <w:rPr>
                <w:rFonts w:ascii="宋体" w:hAnsi="宋体"/>
                <w:color w:val="000000"/>
                <w:kern w:val="0"/>
                <w:szCs w:val="21"/>
              </w:rPr>
            </w:pPr>
            <w:r>
              <w:rPr>
                <w:rFonts w:ascii="宋体" w:hAnsi="宋体" w:hint="eastAsia"/>
                <w:color w:val="000000"/>
                <w:kern w:val="0"/>
                <w:szCs w:val="21"/>
              </w:rPr>
              <w:lastRenderedPageBreak/>
              <w:t>时间的格式为</w:t>
            </w:r>
            <w:proofErr w:type="spellStart"/>
            <w:r>
              <w:rPr>
                <w:rFonts w:ascii="宋体" w:hAnsi="宋体" w:hint="eastAsia"/>
                <w:color w:val="000000"/>
                <w:kern w:val="0"/>
                <w:szCs w:val="21"/>
              </w:rPr>
              <w:t>yyyy</w:t>
            </w:r>
            <w:proofErr w:type="spellEnd"/>
            <w:r>
              <w:rPr>
                <w:rFonts w:ascii="宋体" w:hAnsi="宋体"/>
                <w:color w:val="000000"/>
                <w:kern w:val="0"/>
                <w:szCs w:val="21"/>
              </w:rPr>
              <w:t xml:space="preserve">-MM-dd </w:t>
            </w:r>
            <w:proofErr w:type="spellStart"/>
            <w:r>
              <w:rPr>
                <w:rFonts w:ascii="宋体" w:hAnsi="宋体"/>
                <w:color w:val="000000"/>
                <w:kern w:val="0"/>
                <w:szCs w:val="21"/>
              </w:rPr>
              <w:lastRenderedPageBreak/>
              <w:t>HH:mm:ss</w:t>
            </w:r>
            <w:proofErr w:type="spellEnd"/>
            <w:r>
              <w:rPr>
                <w:rFonts w:ascii="宋体" w:hAnsi="宋体" w:hint="eastAsia"/>
                <w:color w:val="000000"/>
                <w:kern w:val="0"/>
                <w:szCs w:val="21"/>
              </w:rPr>
              <w:t>，内容不超过5</w:t>
            </w:r>
            <w:r>
              <w:rPr>
                <w:rFonts w:ascii="宋体" w:hAnsi="宋体"/>
                <w:color w:val="000000"/>
                <w:kern w:val="0"/>
                <w:szCs w:val="21"/>
              </w:rPr>
              <w:t>00</w:t>
            </w:r>
            <w:r>
              <w:rPr>
                <w:rFonts w:ascii="宋体" w:hAnsi="宋体" w:hint="eastAsia"/>
                <w:color w:val="000000"/>
                <w:kern w:val="0"/>
                <w:szCs w:val="21"/>
              </w:rPr>
              <w:t>字，持续时间为整数。</w:t>
            </w:r>
          </w:p>
          <w:p w14:paraId="5842114D" w14:textId="716504A2" w:rsidR="002B0580" w:rsidRPr="00E317BF" w:rsidRDefault="002B0580" w:rsidP="002B0580">
            <w:pPr>
              <w:widowControl/>
              <w:rPr>
                <w:rFonts w:ascii="宋体" w:hAnsi="宋体"/>
                <w:color w:val="000000"/>
                <w:kern w:val="0"/>
                <w:szCs w:val="21"/>
              </w:rPr>
            </w:pPr>
            <w:r>
              <w:rPr>
                <w:rFonts w:ascii="宋体" w:hAnsi="宋体" w:hint="eastAsia"/>
                <w:color w:val="000000"/>
                <w:kern w:val="0"/>
                <w:szCs w:val="21"/>
              </w:rPr>
              <w:t>标题不超过2</w:t>
            </w:r>
            <w:r>
              <w:rPr>
                <w:rFonts w:ascii="宋体" w:hAnsi="宋体"/>
                <w:color w:val="000000"/>
                <w:kern w:val="0"/>
                <w:szCs w:val="21"/>
              </w:rPr>
              <w:t>0</w:t>
            </w:r>
            <w:r>
              <w:rPr>
                <w:rFonts w:ascii="宋体" w:hAnsi="宋体" w:hint="eastAsia"/>
                <w:color w:val="000000"/>
                <w:kern w:val="0"/>
                <w:szCs w:val="21"/>
              </w:rPr>
              <w:t>字</w:t>
            </w:r>
          </w:p>
        </w:tc>
        <w:tc>
          <w:tcPr>
            <w:tcW w:w="524" w:type="pct"/>
            <w:hideMark/>
          </w:tcPr>
          <w:p w14:paraId="799EA497" w14:textId="0283CA9E" w:rsidR="002B0580" w:rsidRPr="00E317BF" w:rsidRDefault="002B0580" w:rsidP="002B0580">
            <w:pPr>
              <w:widowControl/>
              <w:rPr>
                <w:rFonts w:ascii="宋体" w:hAnsi="宋体"/>
                <w:color w:val="000000"/>
                <w:kern w:val="0"/>
                <w:szCs w:val="21"/>
              </w:rPr>
            </w:pPr>
            <w:r>
              <w:rPr>
                <w:rFonts w:ascii="宋体" w:hAnsi="宋体" w:hint="eastAsia"/>
                <w:color w:val="000000"/>
                <w:kern w:val="0"/>
                <w:szCs w:val="21"/>
              </w:rPr>
              <w:lastRenderedPageBreak/>
              <w:t>计划被保</w:t>
            </w:r>
            <w:r>
              <w:rPr>
                <w:rFonts w:ascii="宋体" w:hAnsi="宋体" w:hint="eastAsia"/>
                <w:color w:val="000000"/>
                <w:kern w:val="0"/>
                <w:szCs w:val="21"/>
              </w:rPr>
              <w:lastRenderedPageBreak/>
              <w:t>存</w:t>
            </w:r>
          </w:p>
        </w:tc>
      </w:tr>
      <w:tr w:rsidR="002B0580" w:rsidRPr="00E317BF" w14:paraId="5339D22C" w14:textId="77777777" w:rsidTr="002B0580">
        <w:trPr>
          <w:trHeight w:val="580"/>
        </w:trPr>
        <w:tc>
          <w:tcPr>
            <w:tcW w:w="695" w:type="pct"/>
            <w:hideMark/>
          </w:tcPr>
          <w:p w14:paraId="380B0379" w14:textId="72E75814" w:rsidR="002B0580" w:rsidRPr="00E317BF" w:rsidRDefault="002B0580" w:rsidP="002B0580">
            <w:pPr>
              <w:widowControl/>
              <w:rPr>
                <w:rFonts w:ascii="宋体" w:hAnsi="宋体"/>
                <w:color w:val="000000"/>
                <w:kern w:val="0"/>
                <w:szCs w:val="21"/>
              </w:rPr>
            </w:pPr>
            <w:r>
              <w:rPr>
                <w:rFonts w:ascii="宋体" w:hAnsi="宋体" w:hint="eastAsia"/>
                <w:color w:val="000000"/>
                <w:kern w:val="0"/>
                <w:szCs w:val="21"/>
              </w:rPr>
              <w:lastRenderedPageBreak/>
              <w:t>学生互动</w:t>
            </w:r>
          </w:p>
        </w:tc>
        <w:tc>
          <w:tcPr>
            <w:tcW w:w="402" w:type="pct"/>
            <w:hideMark/>
          </w:tcPr>
          <w:p w14:paraId="199104F0" w14:textId="77777777" w:rsidR="002B0580" w:rsidRPr="00E317BF" w:rsidRDefault="002B0580" w:rsidP="002B0580">
            <w:pPr>
              <w:widowControl/>
              <w:rPr>
                <w:color w:val="000000"/>
                <w:kern w:val="0"/>
                <w:szCs w:val="21"/>
              </w:rPr>
            </w:pPr>
            <w:r w:rsidRPr="00E317BF">
              <w:rPr>
                <w:color w:val="000000"/>
                <w:kern w:val="0"/>
                <w:szCs w:val="21"/>
              </w:rPr>
              <w:t>10</w:t>
            </w:r>
          </w:p>
        </w:tc>
        <w:tc>
          <w:tcPr>
            <w:tcW w:w="1373" w:type="pct"/>
            <w:hideMark/>
          </w:tcPr>
          <w:p w14:paraId="6B7725B4" w14:textId="5614E9D0" w:rsidR="002B0580" w:rsidRPr="00E317BF" w:rsidRDefault="002B0580" w:rsidP="002B0580">
            <w:pPr>
              <w:widowControl/>
              <w:rPr>
                <w:rFonts w:ascii="宋体" w:hAnsi="宋体"/>
                <w:color w:val="000000"/>
                <w:kern w:val="0"/>
                <w:szCs w:val="21"/>
              </w:rPr>
            </w:pPr>
            <w:r>
              <w:rPr>
                <w:rFonts w:ascii="宋体" w:hAnsi="宋体" w:hint="eastAsia"/>
                <w:color w:val="000000"/>
                <w:kern w:val="0"/>
                <w:szCs w:val="21"/>
              </w:rPr>
              <w:t>用户之间相互交流，而后确定两者共同目标的任务</w:t>
            </w:r>
            <w:r w:rsidR="00FB0EB1">
              <w:rPr>
                <w:rFonts w:ascii="宋体" w:hAnsi="宋体" w:hint="eastAsia"/>
                <w:color w:val="000000"/>
                <w:kern w:val="0"/>
                <w:szCs w:val="21"/>
              </w:rPr>
              <w:t>。</w:t>
            </w:r>
          </w:p>
        </w:tc>
        <w:tc>
          <w:tcPr>
            <w:tcW w:w="846" w:type="pct"/>
            <w:hideMark/>
          </w:tcPr>
          <w:p w14:paraId="54EE6546" w14:textId="00C2E6F8" w:rsidR="00FB0EB1" w:rsidRPr="00E317BF" w:rsidRDefault="00FB0EB1" w:rsidP="002B0580">
            <w:pPr>
              <w:widowControl/>
              <w:rPr>
                <w:rFonts w:ascii="宋体" w:hAnsi="宋体"/>
                <w:color w:val="000000"/>
                <w:kern w:val="0"/>
                <w:szCs w:val="21"/>
              </w:rPr>
            </w:pPr>
            <w:r>
              <w:rPr>
                <w:rFonts w:ascii="宋体" w:hAnsi="宋体" w:hint="eastAsia"/>
                <w:color w:val="000000"/>
                <w:kern w:val="0"/>
                <w:szCs w:val="21"/>
              </w:rPr>
              <w:t>任务时间、任务内容、任务标题、任务持续时间</w:t>
            </w:r>
          </w:p>
        </w:tc>
        <w:tc>
          <w:tcPr>
            <w:tcW w:w="1160" w:type="pct"/>
            <w:hideMark/>
          </w:tcPr>
          <w:p w14:paraId="58B00412" w14:textId="7AC7F194" w:rsidR="002B0580" w:rsidRPr="00E317BF" w:rsidRDefault="00FB0EB1" w:rsidP="002B0580">
            <w:pPr>
              <w:widowControl/>
              <w:rPr>
                <w:rFonts w:ascii="宋体" w:hAnsi="宋体"/>
                <w:color w:val="000000"/>
                <w:kern w:val="0"/>
                <w:szCs w:val="21"/>
              </w:rPr>
            </w:pPr>
            <w:r>
              <w:rPr>
                <w:rFonts w:ascii="宋体" w:hAnsi="宋体" w:hint="eastAsia"/>
                <w:color w:val="000000"/>
                <w:kern w:val="0"/>
                <w:szCs w:val="21"/>
              </w:rPr>
              <w:t>任务时间的格式参照上述，内容也是不超过5</w:t>
            </w:r>
            <w:r>
              <w:rPr>
                <w:rFonts w:ascii="宋体" w:hAnsi="宋体"/>
                <w:color w:val="000000"/>
                <w:kern w:val="0"/>
                <w:szCs w:val="21"/>
              </w:rPr>
              <w:t>00</w:t>
            </w:r>
            <w:r>
              <w:rPr>
                <w:rFonts w:ascii="宋体" w:hAnsi="宋体" w:hint="eastAsia"/>
                <w:color w:val="000000"/>
                <w:kern w:val="0"/>
                <w:szCs w:val="21"/>
              </w:rPr>
              <w:t>字，标题不超过2</w:t>
            </w:r>
            <w:r>
              <w:rPr>
                <w:rFonts w:ascii="宋体" w:hAnsi="宋体"/>
                <w:color w:val="000000"/>
                <w:kern w:val="0"/>
                <w:szCs w:val="21"/>
              </w:rPr>
              <w:t>0</w:t>
            </w:r>
            <w:r>
              <w:rPr>
                <w:rFonts w:ascii="宋体" w:hAnsi="宋体" w:hint="eastAsia"/>
                <w:color w:val="000000"/>
                <w:kern w:val="0"/>
                <w:szCs w:val="21"/>
              </w:rPr>
              <w:t>字，持续时间为整数</w:t>
            </w:r>
          </w:p>
        </w:tc>
        <w:tc>
          <w:tcPr>
            <w:tcW w:w="524" w:type="pct"/>
            <w:hideMark/>
          </w:tcPr>
          <w:p w14:paraId="739917FA" w14:textId="75EB9B02" w:rsidR="002B0580" w:rsidRPr="00E317BF" w:rsidRDefault="00FB0EB1" w:rsidP="002B0580">
            <w:pPr>
              <w:widowControl/>
              <w:rPr>
                <w:rFonts w:ascii="宋体" w:hAnsi="宋体"/>
                <w:color w:val="000000"/>
                <w:kern w:val="0"/>
                <w:szCs w:val="21"/>
              </w:rPr>
            </w:pPr>
            <w:r>
              <w:rPr>
                <w:rFonts w:ascii="宋体" w:hAnsi="宋体" w:hint="eastAsia"/>
                <w:color w:val="000000"/>
                <w:kern w:val="0"/>
                <w:szCs w:val="21"/>
              </w:rPr>
              <w:t>任务信息被保存</w:t>
            </w:r>
          </w:p>
        </w:tc>
      </w:tr>
    </w:tbl>
    <w:p w14:paraId="10DE7371" w14:textId="7A160AEB" w:rsidR="00DA2AE2" w:rsidRDefault="00A00086" w:rsidP="00A00086">
      <w:pPr>
        <w:pStyle w:val="2"/>
      </w:pPr>
      <w:bookmarkStart w:id="76" w:name="_Toc28123414"/>
      <w:r>
        <w:t>4.3</w:t>
      </w:r>
      <w:r w:rsidR="009B0009">
        <w:rPr>
          <w:rFonts w:hint="eastAsia"/>
        </w:rPr>
        <w:t>用例</w:t>
      </w:r>
      <w:r w:rsidR="009B0009">
        <w:t>场景</w:t>
      </w:r>
      <w:r>
        <w:t>描述</w:t>
      </w:r>
      <w:bookmarkEnd w:id="76"/>
    </w:p>
    <w:p w14:paraId="2513C6B6" w14:textId="43DD4640"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 xml:space="preserve">001 </w:t>
      </w:r>
    </w:p>
    <w:p w14:paraId="02BAE81F" w14:textId="77777777" w:rsidR="00FB0EB1" w:rsidRPr="00221C6F" w:rsidRDefault="00FB0EB1" w:rsidP="00FB0EB1">
      <w:pPr>
        <w:ind w:left="839" w:firstLineChars="200" w:firstLine="444"/>
        <w:rPr>
          <w:szCs w:val="21"/>
        </w:rPr>
      </w:pPr>
      <w:r w:rsidRPr="00221C6F">
        <w:rPr>
          <w:rFonts w:hint="eastAsia"/>
          <w:szCs w:val="21"/>
        </w:rPr>
        <w:t>用例名：课表</w:t>
      </w:r>
      <w:r w:rsidRPr="00221C6F">
        <w:rPr>
          <w:szCs w:val="21"/>
        </w:rPr>
        <w:t xml:space="preserve"> </w:t>
      </w:r>
      <w:r w:rsidRPr="00221C6F">
        <w:rPr>
          <w:szCs w:val="21"/>
        </w:rPr>
        <w:t>操作</w:t>
      </w:r>
    </w:p>
    <w:p w14:paraId="5767A2FC" w14:textId="77777777" w:rsidR="00FB0EB1" w:rsidRPr="00221C6F" w:rsidRDefault="00FB0EB1" w:rsidP="00FB0EB1">
      <w:pPr>
        <w:ind w:left="839" w:firstLineChars="200" w:firstLine="444"/>
        <w:rPr>
          <w:szCs w:val="21"/>
        </w:rPr>
      </w:pPr>
      <w:r w:rsidRPr="00221C6F">
        <w:rPr>
          <w:rFonts w:hint="eastAsia"/>
          <w:szCs w:val="21"/>
        </w:rPr>
        <w:t>用例描述：用户将自己的课表导入进系统</w:t>
      </w:r>
    </w:p>
    <w:p w14:paraId="3DE48074" w14:textId="77777777" w:rsidR="00FB0EB1" w:rsidRPr="00221C6F" w:rsidRDefault="00FB0EB1" w:rsidP="00FB0EB1">
      <w:pPr>
        <w:ind w:left="839" w:firstLineChars="200" w:firstLine="444"/>
        <w:rPr>
          <w:szCs w:val="21"/>
        </w:rPr>
      </w:pPr>
      <w:r w:rsidRPr="00221C6F">
        <w:rPr>
          <w:rFonts w:hint="eastAsia"/>
          <w:szCs w:val="21"/>
        </w:rPr>
        <w:t>参与者：程序的用户（学生）</w:t>
      </w:r>
      <w:r w:rsidRPr="00221C6F">
        <w:rPr>
          <w:szCs w:val="21"/>
        </w:rPr>
        <w:t xml:space="preserve"> </w:t>
      </w:r>
    </w:p>
    <w:p w14:paraId="0220C9FF"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3EF1E5AC"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用户拥有一台</w:t>
      </w:r>
      <w:r w:rsidRPr="00221C6F">
        <w:rPr>
          <w:szCs w:val="21"/>
        </w:rPr>
        <w:t>PC.</w:t>
      </w:r>
    </w:p>
    <w:p w14:paraId="6104CD81" w14:textId="77777777" w:rsidR="00FB0EB1" w:rsidRPr="00221C6F" w:rsidRDefault="00FB0EB1" w:rsidP="00FB0EB1">
      <w:pPr>
        <w:ind w:left="839" w:firstLineChars="200" w:firstLine="444"/>
        <w:rPr>
          <w:szCs w:val="21"/>
        </w:rPr>
      </w:pPr>
      <w:r w:rsidRPr="00221C6F">
        <w:rPr>
          <w:szCs w:val="21"/>
        </w:rPr>
        <w:t>2. PC</w:t>
      </w:r>
      <w:r w:rsidRPr="00221C6F">
        <w:rPr>
          <w:szCs w:val="21"/>
        </w:rPr>
        <w:t>上装有此软件。</w:t>
      </w:r>
      <w:r w:rsidRPr="00221C6F">
        <w:rPr>
          <w:szCs w:val="21"/>
        </w:rPr>
        <w:t xml:space="preserve"> </w:t>
      </w:r>
    </w:p>
    <w:p w14:paraId="104CAC6D"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此软件拥有</w:t>
      </w:r>
      <w:r w:rsidRPr="00221C6F">
        <w:rPr>
          <w:szCs w:val="21"/>
        </w:rPr>
        <w:t>windows</w:t>
      </w:r>
      <w:r w:rsidRPr="00221C6F">
        <w:rPr>
          <w:szCs w:val="21"/>
        </w:rPr>
        <w:t>系统下的文件读写权限。</w:t>
      </w:r>
      <w:r w:rsidRPr="00221C6F">
        <w:rPr>
          <w:szCs w:val="21"/>
        </w:rPr>
        <w:t xml:space="preserve"> </w:t>
      </w:r>
    </w:p>
    <w:p w14:paraId="687F8DEA" w14:textId="77777777" w:rsidR="00FB0EB1" w:rsidRPr="00221C6F" w:rsidRDefault="00FB0EB1" w:rsidP="00FB0EB1">
      <w:pPr>
        <w:ind w:left="839" w:firstLineChars="200" w:firstLine="444"/>
        <w:rPr>
          <w:szCs w:val="21"/>
        </w:rPr>
      </w:pPr>
      <w:r w:rsidRPr="00221C6F">
        <w:rPr>
          <w:szCs w:val="21"/>
        </w:rPr>
        <w:t>4. PC</w:t>
      </w:r>
      <w:r w:rsidRPr="00221C6F">
        <w:rPr>
          <w:szCs w:val="21"/>
        </w:rPr>
        <w:t>运转正常。</w:t>
      </w:r>
      <w:r w:rsidRPr="00221C6F">
        <w:rPr>
          <w:szCs w:val="21"/>
        </w:rPr>
        <w:t xml:space="preserve"> </w:t>
      </w:r>
    </w:p>
    <w:p w14:paraId="00742C51"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03D4DEE5"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数据库存储用户的课程信息</w:t>
      </w:r>
      <w:r w:rsidRPr="00221C6F">
        <w:rPr>
          <w:szCs w:val="21"/>
        </w:rPr>
        <w:t xml:space="preserve"> </w:t>
      </w:r>
    </w:p>
    <w:p w14:paraId="1877A4E7"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数据库存储用户的上课时间表。</w:t>
      </w:r>
      <w:r w:rsidRPr="00221C6F">
        <w:rPr>
          <w:szCs w:val="21"/>
        </w:rPr>
        <w:t xml:space="preserve"> </w:t>
      </w:r>
    </w:p>
    <w:p w14:paraId="40FDE940"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67EA00B7"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用户打开电脑，点击软件导入课表按钮。</w:t>
      </w:r>
    </w:p>
    <w:p w14:paraId="172A4EF0"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跳出窗口，选择存储课程信息的</w:t>
      </w:r>
      <w:r w:rsidRPr="00221C6F">
        <w:rPr>
          <w:szCs w:val="21"/>
        </w:rPr>
        <w:t>pdf</w:t>
      </w:r>
      <w:r w:rsidRPr="00221C6F">
        <w:rPr>
          <w:szCs w:val="21"/>
        </w:rPr>
        <w:t>文件</w:t>
      </w:r>
    </w:p>
    <w:p w14:paraId="4D231A97"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软件获取到课表信息并存入数据库</w:t>
      </w:r>
    </w:p>
    <w:p w14:paraId="56BFDEAF" w14:textId="77777777" w:rsidR="00FB0EB1" w:rsidRPr="00221C6F" w:rsidRDefault="00FB0EB1" w:rsidP="00FB0EB1">
      <w:pPr>
        <w:ind w:left="839" w:firstLineChars="200" w:firstLine="444"/>
        <w:rPr>
          <w:szCs w:val="21"/>
        </w:rPr>
      </w:pPr>
      <w:r w:rsidRPr="00221C6F">
        <w:rPr>
          <w:rFonts w:hint="eastAsia"/>
          <w:szCs w:val="21"/>
        </w:rPr>
        <w:t>扩展点：</w:t>
      </w:r>
      <w:r w:rsidRPr="00221C6F">
        <w:rPr>
          <w:szCs w:val="21"/>
        </w:rPr>
        <w:t xml:space="preserve"> </w:t>
      </w:r>
    </w:p>
    <w:p w14:paraId="19CEB286" w14:textId="77777777" w:rsidR="00FB0EB1" w:rsidRPr="00221C6F" w:rsidRDefault="00FB0EB1" w:rsidP="00FB0EB1">
      <w:pPr>
        <w:ind w:left="839" w:firstLineChars="200" w:firstLine="444"/>
        <w:rPr>
          <w:szCs w:val="21"/>
        </w:rPr>
      </w:pPr>
      <w:r w:rsidRPr="00221C6F">
        <w:rPr>
          <w:szCs w:val="21"/>
        </w:rPr>
        <w:t xml:space="preserve">3a. </w:t>
      </w:r>
      <w:r w:rsidRPr="00221C6F">
        <w:rPr>
          <w:szCs w:val="21"/>
        </w:rPr>
        <w:t>排除</w:t>
      </w:r>
      <w:r w:rsidRPr="00221C6F">
        <w:rPr>
          <w:szCs w:val="21"/>
        </w:rPr>
        <w:t>pdf</w:t>
      </w:r>
      <w:r w:rsidRPr="00221C6F">
        <w:rPr>
          <w:szCs w:val="21"/>
        </w:rPr>
        <w:t>文件中非课程信息的其他信息</w:t>
      </w:r>
    </w:p>
    <w:p w14:paraId="29A37514" w14:textId="77777777" w:rsidR="00FB0EB1" w:rsidRPr="00221C6F" w:rsidRDefault="00FB0EB1" w:rsidP="00FB0EB1">
      <w:pPr>
        <w:ind w:left="839" w:firstLineChars="200" w:firstLine="444"/>
        <w:rPr>
          <w:szCs w:val="21"/>
        </w:rPr>
      </w:pPr>
      <w:r w:rsidRPr="00221C6F">
        <w:rPr>
          <w:szCs w:val="21"/>
        </w:rPr>
        <w:t xml:space="preserve">3a1. </w:t>
      </w:r>
      <w:r w:rsidRPr="00221C6F">
        <w:rPr>
          <w:szCs w:val="21"/>
        </w:rPr>
        <w:t>导入图片，识别课程信息</w:t>
      </w:r>
    </w:p>
    <w:p w14:paraId="7ECF5528" w14:textId="77777777" w:rsidR="00FB0EB1" w:rsidRPr="00221C6F" w:rsidRDefault="00FB0EB1" w:rsidP="00FB0EB1">
      <w:pPr>
        <w:ind w:left="839" w:firstLineChars="200" w:firstLine="444"/>
        <w:rPr>
          <w:szCs w:val="21"/>
        </w:rPr>
      </w:pPr>
      <w:r w:rsidRPr="00221C6F">
        <w:rPr>
          <w:szCs w:val="21"/>
        </w:rPr>
        <w:t xml:space="preserve">3a2. </w:t>
      </w:r>
      <w:r w:rsidRPr="00221C6F">
        <w:rPr>
          <w:szCs w:val="21"/>
        </w:rPr>
        <w:t>课程信息的纠错能力</w:t>
      </w:r>
      <w:r w:rsidRPr="00221C6F">
        <w:rPr>
          <w:szCs w:val="21"/>
        </w:rPr>
        <w:t xml:space="preserve">  </w:t>
      </w:r>
    </w:p>
    <w:p w14:paraId="7302D803" w14:textId="77777777" w:rsidR="00FB0EB1" w:rsidRPr="00221C6F" w:rsidRDefault="00FB0EB1" w:rsidP="00FB0EB1">
      <w:pPr>
        <w:rPr>
          <w:szCs w:val="21"/>
        </w:rPr>
      </w:pPr>
    </w:p>
    <w:p w14:paraId="4F25EE4A"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 xml:space="preserve">002 </w:t>
      </w:r>
    </w:p>
    <w:p w14:paraId="7D3368D1" w14:textId="77777777" w:rsidR="00FB0EB1" w:rsidRPr="00221C6F" w:rsidRDefault="00FB0EB1" w:rsidP="00FB0EB1">
      <w:pPr>
        <w:ind w:left="839" w:firstLineChars="200" w:firstLine="444"/>
        <w:rPr>
          <w:szCs w:val="21"/>
        </w:rPr>
      </w:pPr>
      <w:r w:rsidRPr="00221C6F">
        <w:rPr>
          <w:rFonts w:hint="eastAsia"/>
          <w:szCs w:val="21"/>
        </w:rPr>
        <w:t>用例名：信息查看</w:t>
      </w:r>
      <w:r w:rsidRPr="00221C6F">
        <w:rPr>
          <w:szCs w:val="21"/>
        </w:rPr>
        <w:t xml:space="preserve"> </w:t>
      </w:r>
    </w:p>
    <w:p w14:paraId="38491542" w14:textId="77777777" w:rsidR="00FB0EB1" w:rsidRPr="00221C6F" w:rsidRDefault="00FB0EB1" w:rsidP="00FB0EB1">
      <w:pPr>
        <w:ind w:left="839" w:firstLineChars="200" w:firstLine="444"/>
        <w:rPr>
          <w:szCs w:val="21"/>
        </w:rPr>
      </w:pPr>
      <w:r w:rsidRPr="00221C6F">
        <w:rPr>
          <w:rFonts w:hint="eastAsia"/>
          <w:szCs w:val="21"/>
        </w:rPr>
        <w:t>用例描述：用户想要得知最近发生在</w:t>
      </w:r>
      <w:r w:rsidRPr="00221C6F">
        <w:rPr>
          <w:szCs w:val="21"/>
        </w:rPr>
        <w:t>SCU</w:t>
      </w:r>
      <w:r w:rsidRPr="00221C6F">
        <w:rPr>
          <w:szCs w:val="21"/>
        </w:rPr>
        <w:t>的新闻和教务公告</w:t>
      </w:r>
    </w:p>
    <w:p w14:paraId="66C15E37" w14:textId="77777777" w:rsidR="00FB0EB1" w:rsidRPr="00221C6F" w:rsidRDefault="00FB0EB1" w:rsidP="00FB0EB1">
      <w:pPr>
        <w:ind w:left="839" w:firstLineChars="200" w:firstLine="444"/>
        <w:rPr>
          <w:szCs w:val="21"/>
        </w:rPr>
      </w:pPr>
      <w:r w:rsidRPr="00221C6F">
        <w:rPr>
          <w:rFonts w:hint="eastAsia"/>
          <w:szCs w:val="21"/>
        </w:rPr>
        <w:t>参与者：程序的用户（学生）</w:t>
      </w:r>
      <w:r w:rsidRPr="00221C6F">
        <w:rPr>
          <w:szCs w:val="21"/>
        </w:rPr>
        <w:t xml:space="preserve"> </w:t>
      </w:r>
    </w:p>
    <w:p w14:paraId="23484AA2" w14:textId="77777777" w:rsidR="00FB0EB1" w:rsidRPr="00221C6F" w:rsidRDefault="00FB0EB1" w:rsidP="00FB0EB1">
      <w:pPr>
        <w:ind w:left="839" w:firstLineChars="200" w:firstLine="444"/>
        <w:rPr>
          <w:szCs w:val="21"/>
        </w:rPr>
      </w:pPr>
      <w:r w:rsidRPr="00221C6F">
        <w:rPr>
          <w:rFonts w:hint="eastAsia"/>
          <w:szCs w:val="21"/>
        </w:rPr>
        <w:lastRenderedPageBreak/>
        <w:t>前置条件：</w:t>
      </w:r>
      <w:r w:rsidRPr="00221C6F">
        <w:rPr>
          <w:szCs w:val="21"/>
        </w:rPr>
        <w:t xml:space="preserve"> </w:t>
      </w:r>
    </w:p>
    <w:p w14:paraId="2763FCD9"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用户拥有一台</w:t>
      </w:r>
      <w:r w:rsidRPr="00221C6F">
        <w:rPr>
          <w:szCs w:val="21"/>
        </w:rPr>
        <w:t>PC.</w:t>
      </w:r>
    </w:p>
    <w:p w14:paraId="41E7DC0F" w14:textId="77777777" w:rsidR="00FB0EB1" w:rsidRPr="00221C6F" w:rsidRDefault="00FB0EB1" w:rsidP="00FB0EB1">
      <w:pPr>
        <w:ind w:left="839" w:firstLineChars="200" w:firstLine="444"/>
        <w:rPr>
          <w:szCs w:val="21"/>
        </w:rPr>
      </w:pPr>
      <w:r w:rsidRPr="00221C6F">
        <w:rPr>
          <w:szCs w:val="21"/>
        </w:rPr>
        <w:t>2. PC</w:t>
      </w:r>
      <w:r w:rsidRPr="00221C6F">
        <w:rPr>
          <w:szCs w:val="21"/>
        </w:rPr>
        <w:t>上装有此软件。</w:t>
      </w:r>
      <w:r w:rsidRPr="00221C6F">
        <w:rPr>
          <w:szCs w:val="21"/>
        </w:rPr>
        <w:t xml:space="preserve">  </w:t>
      </w:r>
    </w:p>
    <w:p w14:paraId="76F2135F"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3FDE213E"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47AE1992"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7D17CBE7"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服务器存储教务网站上的公告与</w:t>
      </w:r>
      <w:r w:rsidRPr="00221C6F">
        <w:rPr>
          <w:szCs w:val="21"/>
        </w:rPr>
        <w:t>SCU</w:t>
      </w:r>
      <w:proofErr w:type="gramStart"/>
      <w:r w:rsidRPr="00221C6F">
        <w:rPr>
          <w:szCs w:val="21"/>
        </w:rPr>
        <w:t>官博的</w:t>
      </w:r>
      <w:proofErr w:type="gramEnd"/>
      <w:r w:rsidRPr="00221C6F">
        <w:rPr>
          <w:szCs w:val="21"/>
        </w:rPr>
        <w:t>新闻</w:t>
      </w:r>
      <w:r w:rsidRPr="00221C6F">
        <w:rPr>
          <w:szCs w:val="21"/>
        </w:rPr>
        <w:t xml:space="preserve"> </w:t>
      </w:r>
    </w:p>
    <w:p w14:paraId="14F66344"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用户可以选择是否将新闻或公告分享至微信、</w:t>
      </w:r>
      <w:r w:rsidRPr="00221C6F">
        <w:rPr>
          <w:szCs w:val="21"/>
        </w:rPr>
        <w:t xml:space="preserve">QQ </w:t>
      </w:r>
      <w:r w:rsidRPr="00221C6F">
        <w:rPr>
          <w:szCs w:val="21"/>
        </w:rPr>
        <w:t>等平台</w:t>
      </w:r>
    </w:p>
    <w:p w14:paraId="4B4AF567"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15B5581F"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用户想要得知最近发生在</w:t>
      </w:r>
      <w:r w:rsidRPr="00221C6F">
        <w:rPr>
          <w:szCs w:val="21"/>
        </w:rPr>
        <w:t>SCU</w:t>
      </w:r>
      <w:r w:rsidRPr="00221C6F">
        <w:rPr>
          <w:szCs w:val="21"/>
        </w:rPr>
        <w:t>的新闻和教务公告。</w:t>
      </w:r>
    </w:p>
    <w:p w14:paraId="69025FB9"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用户打开电脑，点击软件。</w:t>
      </w:r>
    </w:p>
    <w:p w14:paraId="1B1F1A78"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用户点击消息通知一栏查看新闻和公告</w:t>
      </w:r>
    </w:p>
    <w:p w14:paraId="13473467" w14:textId="77777777" w:rsidR="00FB0EB1" w:rsidRPr="00221C6F" w:rsidRDefault="00FB0EB1" w:rsidP="00FB0EB1">
      <w:pPr>
        <w:ind w:left="839" w:firstLineChars="200" w:firstLine="444"/>
        <w:rPr>
          <w:szCs w:val="21"/>
        </w:rPr>
      </w:pPr>
      <w:r w:rsidRPr="00221C6F">
        <w:rPr>
          <w:rFonts w:hint="eastAsia"/>
          <w:szCs w:val="21"/>
        </w:rPr>
        <w:t>扩展点：</w:t>
      </w:r>
      <w:r w:rsidRPr="00221C6F">
        <w:rPr>
          <w:szCs w:val="21"/>
        </w:rPr>
        <w:t xml:space="preserve"> </w:t>
      </w:r>
    </w:p>
    <w:p w14:paraId="2DB21FD9" w14:textId="77777777" w:rsidR="00FB0EB1" w:rsidRPr="00221C6F" w:rsidRDefault="00FB0EB1" w:rsidP="00FB0EB1">
      <w:pPr>
        <w:ind w:left="839" w:firstLineChars="200" w:firstLine="444"/>
        <w:rPr>
          <w:szCs w:val="21"/>
        </w:rPr>
      </w:pPr>
      <w:r w:rsidRPr="00221C6F">
        <w:rPr>
          <w:szCs w:val="21"/>
        </w:rPr>
        <w:t xml:space="preserve">3a. </w:t>
      </w:r>
      <w:r w:rsidRPr="00221C6F">
        <w:rPr>
          <w:szCs w:val="21"/>
        </w:rPr>
        <w:t>软件上的新闻公告尚未更新：</w:t>
      </w:r>
      <w:r w:rsidRPr="00221C6F">
        <w:rPr>
          <w:szCs w:val="21"/>
        </w:rPr>
        <w:t xml:space="preserve"> </w:t>
      </w:r>
    </w:p>
    <w:p w14:paraId="257C85CD" w14:textId="77777777" w:rsidR="00FB0EB1" w:rsidRPr="00221C6F" w:rsidRDefault="00FB0EB1" w:rsidP="00FB0EB1">
      <w:pPr>
        <w:ind w:left="839" w:firstLineChars="200" w:firstLine="444"/>
        <w:rPr>
          <w:szCs w:val="21"/>
        </w:rPr>
      </w:pPr>
      <w:r w:rsidRPr="00221C6F">
        <w:rPr>
          <w:szCs w:val="21"/>
        </w:rPr>
        <w:t>3a1.</w:t>
      </w:r>
      <w:r w:rsidRPr="00221C6F">
        <w:rPr>
          <w:szCs w:val="21"/>
        </w:rPr>
        <w:t>软件向开发者提供信息，</w:t>
      </w:r>
      <w:r w:rsidRPr="00221C6F">
        <w:rPr>
          <w:szCs w:val="21"/>
        </w:rPr>
        <w:t xml:space="preserve"> </w:t>
      </w:r>
    </w:p>
    <w:p w14:paraId="3525C544" w14:textId="77777777" w:rsidR="00FB0EB1" w:rsidRPr="00221C6F" w:rsidRDefault="00FB0EB1" w:rsidP="00FB0EB1">
      <w:pPr>
        <w:ind w:left="839" w:firstLineChars="200" w:firstLine="444"/>
        <w:rPr>
          <w:szCs w:val="21"/>
        </w:rPr>
      </w:pPr>
      <w:r w:rsidRPr="00221C6F">
        <w:rPr>
          <w:szCs w:val="21"/>
        </w:rPr>
        <w:t>3a2.</w:t>
      </w:r>
      <w:r w:rsidRPr="00221C6F">
        <w:rPr>
          <w:szCs w:val="21"/>
        </w:rPr>
        <w:t>开发者向软件中添加最新的新闻公告。</w:t>
      </w:r>
    </w:p>
    <w:p w14:paraId="050D9999" w14:textId="77777777" w:rsidR="00FB0EB1" w:rsidRPr="00221C6F" w:rsidRDefault="00FB0EB1" w:rsidP="00FB0EB1">
      <w:pPr>
        <w:ind w:left="839" w:firstLineChars="200" w:firstLine="444"/>
        <w:rPr>
          <w:szCs w:val="21"/>
        </w:rPr>
      </w:pPr>
      <w:r w:rsidRPr="00221C6F">
        <w:rPr>
          <w:szCs w:val="21"/>
        </w:rPr>
        <w:t xml:space="preserve"> </w:t>
      </w:r>
    </w:p>
    <w:p w14:paraId="75CA3887" w14:textId="77777777" w:rsidR="00FB0EB1" w:rsidRPr="00221C6F" w:rsidRDefault="00FB0EB1" w:rsidP="00FB0EB1">
      <w:pPr>
        <w:ind w:left="839" w:firstLineChars="200" w:firstLine="444"/>
        <w:rPr>
          <w:szCs w:val="21"/>
        </w:rPr>
      </w:pPr>
      <w:r w:rsidRPr="00221C6F">
        <w:rPr>
          <w:szCs w:val="21"/>
        </w:rPr>
        <w:t xml:space="preserve">6a. </w:t>
      </w:r>
      <w:r w:rsidRPr="00221C6F">
        <w:rPr>
          <w:szCs w:val="21"/>
        </w:rPr>
        <w:t>软件爬取信息失败。</w:t>
      </w:r>
    </w:p>
    <w:p w14:paraId="69E78ADA" w14:textId="77777777" w:rsidR="00FB0EB1" w:rsidRPr="00221C6F" w:rsidRDefault="00FB0EB1" w:rsidP="00FB0EB1">
      <w:pPr>
        <w:ind w:left="839" w:firstLineChars="200" w:firstLine="444"/>
        <w:rPr>
          <w:szCs w:val="21"/>
        </w:rPr>
      </w:pPr>
      <w:r w:rsidRPr="00221C6F">
        <w:rPr>
          <w:szCs w:val="21"/>
        </w:rPr>
        <w:t>6a1.</w:t>
      </w:r>
      <w:r w:rsidRPr="00221C6F">
        <w:rPr>
          <w:szCs w:val="21"/>
        </w:rPr>
        <w:t>软件弹出警告信息</w:t>
      </w:r>
    </w:p>
    <w:p w14:paraId="72C6B81D" w14:textId="77777777" w:rsidR="00FB0EB1" w:rsidRPr="00221C6F" w:rsidRDefault="00FB0EB1" w:rsidP="00FB0EB1">
      <w:pPr>
        <w:ind w:left="839" w:firstLineChars="200" w:firstLine="444"/>
        <w:rPr>
          <w:szCs w:val="21"/>
        </w:rPr>
      </w:pPr>
      <w:r w:rsidRPr="00221C6F">
        <w:rPr>
          <w:szCs w:val="21"/>
        </w:rPr>
        <w:t>6a2.</w:t>
      </w:r>
      <w:r w:rsidRPr="00221C6F">
        <w:rPr>
          <w:szCs w:val="21"/>
        </w:rPr>
        <w:t>开发者更新爬虫程序。</w:t>
      </w:r>
    </w:p>
    <w:p w14:paraId="4C923874" w14:textId="77777777" w:rsidR="00FB0EB1" w:rsidRPr="00221C6F" w:rsidRDefault="00FB0EB1" w:rsidP="00FB0EB1">
      <w:pPr>
        <w:rPr>
          <w:szCs w:val="21"/>
        </w:rPr>
      </w:pPr>
    </w:p>
    <w:p w14:paraId="208CA72A"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003</w:t>
      </w:r>
    </w:p>
    <w:p w14:paraId="4EF5B4BF" w14:textId="77777777" w:rsidR="00FB0EB1" w:rsidRPr="00221C6F" w:rsidRDefault="00FB0EB1" w:rsidP="00FB0EB1">
      <w:pPr>
        <w:ind w:left="839" w:firstLineChars="200" w:firstLine="444"/>
        <w:rPr>
          <w:szCs w:val="21"/>
        </w:rPr>
      </w:pPr>
      <w:r w:rsidRPr="00221C6F">
        <w:rPr>
          <w:rFonts w:hint="eastAsia"/>
          <w:szCs w:val="21"/>
        </w:rPr>
        <w:t>用例名：注册与登录</w:t>
      </w:r>
    </w:p>
    <w:p w14:paraId="4323EFF5" w14:textId="77777777" w:rsidR="00FB0EB1" w:rsidRPr="00221C6F" w:rsidRDefault="00FB0EB1" w:rsidP="00FB0EB1">
      <w:pPr>
        <w:ind w:left="839" w:firstLineChars="200" w:firstLine="444"/>
        <w:rPr>
          <w:szCs w:val="21"/>
        </w:rPr>
      </w:pPr>
      <w:r w:rsidRPr="00221C6F">
        <w:rPr>
          <w:rFonts w:hint="eastAsia"/>
          <w:szCs w:val="21"/>
        </w:rPr>
        <w:t>用例描述：用户想要使用本软件。</w:t>
      </w:r>
    </w:p>
    <w:p w14:paraId="54B96B69" w14:textId="77777777" w:rsidR="00FB0EB1" w:rsidRPr="00221C6F" w:rsidRDefault="00FB0EB1" w:rsidP="00FB0EB1">
      <w:pPr>
        <w:ind w:left="839" w:firstLineChars="200" w:firstLine="444"/>
        <w:rPr>
          <w:szCs w:val="21"/>
        </w:rPr>
      </w:pPr>
      <w:r w:rsidRPr="00221C6F">
        <w:rPr>
          <w:rFonts w:hint="eastAsia"/>
          <w:szCs w:val="21"/>
        </w:rPr>
        <w:t>参与者：程序用户</w:t>
      </w:r>
      <w:r w:rsidRPr="00221C6F">
        <w:rPr>
          <w:szCs w:val="21"/>
        </w:rPr>
        <w:t>/</w:t>
      </w:r>
      <w:r w:rsidRPr="00221C6F">
        <w:rPr>
          <w:szCs w:val="21"/>
        </w:rPr>
        <w:t>管理员</w:t>
      </w:r>
      <w:r w:rsidRPr="00221C6F">
        <w:rPr>
          <w:szCs w:val="21"/>
        </w:rPr>
        <w:t xml:space="preserve"> </w:t>
      </w:r>
    </w:p>
    <w:p w14:paraId="685A7A14"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720A306C"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用户拥有一台</w:t>
      </w:r>
      <w:r w:rsidRPr="00221C6F">
        <w:rPr>
          <w:szCs w:val="21"/>
        </w:rPr>
        <w:t>PC.</w:t>
      </w:r>
    </w:p>
    <w:p w14:paraId="0BF0934D"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w:t>
      </w:r>
      <w:r w:rsidRPr="00221C6F">
        <w:rPr>
          <w:szCs w:val="21"/>
        </w:rPr>
        <w:t>PC</w:t>
      </w:r>
      <w:r w:rsidRPr="00221C6F">
        <w:rPr>
          <w:szCs w:val="21"/>
        </w:rPr>
        <w:t>上装有此软件。</w:t>
      </w:r>
      <w:r w:rsidRPr="00221C6F">
        <w:rPr>
          <w:szCs w:val="21"/>
        </w:rPr>
        <w:t xml:space="preserve">  </w:t>
      </w:r>
    </w:p>
    <w:p w14:paraId="274FB263"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377B4965"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0FBB81D5"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27708F90"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服务器存储用户的账户、密码、绑定的邮箱等。</w:t>
      </w:r>
      <w:r w:rsidRPr="00221C6F">
        <w:rPr>
          <w:szCs w:val="21"/>
        </w:rPr>
        <w:t xml:space="preserve"> </w:t>
      </w:r>
    </w:p>
    <w:p w14:paraId="24405038"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服务器可以更新以上信息。</w:t>
      </w:r>
      <w:r w:rsidRPr="00221C6F">
        <w:rPr>
          <w:szCs w:val="21"/>
        </w:rPr>
        <w:t xml:space="preserve"> </w:t>
      </w:r>
    </w:p>
    <w:p w14:paraId="52524411"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用户可以选择注销并重新登录，可以选择记住密码选项。</w:t>
      </w:r>
    </w:p>
    <w:p w14:paraId="390A2435"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551BCB89"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用户想要登录软件。</w:t>
      </w:r>
    </w:p>
    <w:p w14:paraId="265C2F26"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用户打开电脑，点击软件。</w:t>
      </w:r>
    </w:p>
    <w:p w14:paraId="39897941"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用户注册</w:t>
      </w:r>
    </w:p>
    <w:p w14:paraId="69FD9225"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软件向服务其发送注册的账号和密码</w:t>
      </w:r>
    </w:p>
    <w:p w14:paraId="3FDC85FC" w14:textId="77777777" w:rsidR="00FB0EB1" w:rsidRPr="00221C6F" w:rsidRDefault="00FB0EB1" w:rsidP="00FB0EB1">
      <w:pPr>
        <w:ind w:left="839" w:firstLineChars="200" w:firstLine="444"/>
        <w:rPr>
          <w:szCs w:val="21"/>
        </w:rPr>
      </w:pPr>
      <w:r w:rsidRPr="00221C6F">
        <w:rPr>
          <w:szCs w:val="21"/>
        </w:rPr>
        <w:t xml:space="preserve">5. </w:t>
      </w:r>
      <w:r w:rsidRPr="00221C6F">
        <w:rPr>
          <w:szCs w:val="21"/>
        </w:rPr>
        <w:t>服务器存储账号与密码并添加登录许可。</w:t>
      </w:r>
    </w:p>
    <w:p w14:paraId="0A0CE7A5" w14:textId="77777777" w:rsidR="00FB0EB1" w:rsidRPr="00221C6F" w:rsidRDefault="00FB0EB1" w:rsidP="00FB0EB1">
      <w:pPr>
        <w:ind w:left="839" w:firstLineChars="200" w:firstLine="444"/>
        <w:rPr>
          <w:szCs w:val="21"/>
        </w:rPr>
      </w:pPr>
      <w:r w:rsidRPr="00221C6F">
        <w:rPr>
          <w:szCs w:val="21"/>
        </w:rPr>
        <w:t xml:space="preserve">6. </w:t>
      </w:r>
      <w:r w:rsidRPr="00221C6F">
        <w:rPr>
          <w:szCs w:val="21"/>
        </w:rPr>
        <w:t>用户使用账号与密码进行登录。</w:t>
      </w:r>
    </w:p>
    <w:p w14:paraId="2C1F6947" w14:textId="77777777" w:rsidR="00FB0EB1" w:rsidRPr="00221C6F" w:rsidRDefault="00FB0EB1" w:rsidP="00FB0EB1">
      <w:pPr>
        <w:ind w:left="839" w:firstLineChars="200" w:firstLine="444"/>
        <w:rPr>
          <w:szCs w:val="21"/>
        </w:rPr>
      </w:pPr>
      <w:r w:rsidRPr="00221C6F">
        <w:rPr>
          <w:rFonts w:hint="eastAsia"/>
          <w:szCs w:val="21"/>
        </w:rPr>
        <w:lastRenderedPageBreak/>
        <w:t>扩展点：</w:t>
      </w:r>
      <w:r w:rsidRPr="00221C6F">
        <w:rPr>
          <w:szCs w:val="21"/>
        </w:rPr>
        <w:t xml:space="preserve"> </w:t>
      </w:r>
    </w:p>
    <w:p w14:paraId="4C169572" w14:textId="77777777" w:rsidR="00FB0EB1" w:rsidRPr="00221C6F" w:rsidRDefault="00FB0EB1" w:rsidP="00FB0EB1">
      <w:pPr>
        <w:ind w:left="839" w:firstLineChars="200" w:firstLine="444"/>
        <w:rPr>
          <w:szCs w:val="21"/>
        </w:rPr>
      </w:pPr>
      <w:r w:rsidRPr="00221C6F">
        <w:rPr>
          <w:szCs w:val="21"/>
        </w:rPr>
        <w:t xml:space="preserve">3a. </w:t>
      </w:r>
      <w:r w:rsidRPr="00221C6F">
        <w:rPr>
          <w:szCs w:val="21"/>
        </w:rPr>
        <w:t>用户注册失败</w:t>
      </w:r>
    </w:p>
    <w:p w14:paraId="1970094A" w14:textId="77777777" w:rsidR="00FB0EB1" w:rsidRPr="00221C6F" w:rsidRDefault="00FB0EB1" w:rsidP="00FB0EB1">
      <w:pPr>
        <w:ind w:left="839" w:firstLineChars="200" w:firstLine="444"/>
        <w:rPr>
          <w:szCs w:val="21"/>
        </w:rPr>
      </w:pPr>
      <w:r w:rsidRPr="00221C6F">
        <w:rPr>
          <w:szCs w:val="21"/>
        </w:rPr>
        <w:t>3a1.</w:t>
      </w:r>
      <w:r w:rsidRPr="00221C6F">
        <w:rPr>
          <w:szCs w:val="21"/>
        </w:rPr>
        <w:t>软件弹出警告信息，提醒用户输入符合规定的字符。</w:t>
      </w:r>
    </w:p>
    <w:p w14:paraId="7A210B4F" w14:textId="77777777" w:rsidR="00FB0EB1" w:rsidRPr="00221C6F" w:rsidRDefault="00FB0EB1" w:rsidP="00FB0EB1">
      <w:pPr>
        <w:ind w:left="839" w:firstLineChars="200" w:firstLine="444"/>
        <w:rPr>
          <w:szCs w:val="21"/>
        </w:rPr>
      </w:pPr>
      <w:r w:rsidRPr="00221C6F">
        <w:rPr>
          <w:szCs w:val="21"/>
        </w:rPr>
        <w:t>3a2.</w:t>
      </w:r>
      <w:r w:rsidRPr="00221C6F">
        <w:rPr>
          <w:szCs w:val="21"/>
        </w:rPr>
        <w:t>用户重新输入。</w:t>
      </w:r>
    </w:p>
    <w:p w14:paraId="60BBD513" w14:textId="77777777" w:rsidR="00FB0EB1" w:rsidRPr="00221C6F" w:rsidRDefault="00FB0EB1" w:rsidP="00FB0EB1">
      <w:pPr>
        <w:ind w:left="839" w:firstLineChars="200" w:firstLine="444"/>
        <w:rPr>
          <w:szCs w:val="21"/>
        </w:rPr>
      </w:pPr>
      <w:r w:rsidRPr="00221C6F">
        <w:rPr>
          <w:szCs w:val="21"/>
        </w:rPr>
        <w:t xml:space="preserve"> </w:t>
      </w:r>
    </w:p>
    <w:p w14:paraId="20EA3204" w14:textId="77777777" w:rsidR="00FB0EB1" w:rsidRPr="00221C6F" w:rsidRDefault="00FB0EB1" w:rsidP="00FB0EB1">
      <w:pPr>
        <w:ind w:left="839" w:firstLineChars="200" w:firstLine="444"/>
        <w:rPr>
          <w:szCs w:val="21"/>
        </w:rPr>
      </w:pPr>
      <w:r w:rsidRPr="00221C6F">
        <w:rPr>
          <w:szCs w:val="21"/>
        </w:rPr>
        <w:t xml:space="preserve">6a. </w:t>
      </w:r>
      <w:r w:rsidRPr="00221C6F">
        <w:rPr>
          <w:szCs w:val="21"/>
        </w:rPr>
        <w:t>用户登录失败。</w:t>
      </w:r>
    </w:p>
    <w:p w14:paraId="538D7D72" w14:textId="77777777" w:rsidR="00FB0EB1" w:rsidRPr="00221C6F" w:rsidRDefault="00FB0EB1" w:rsidP="00FB0EB1">
      <w:pPr>
        <w:ind w:left="839" w:firstLineChars="200" w:firstLine="444"/>
        <w:rPr>
          <w:szCs w:val="21"/>
        </w:rPr>
      </w:pPr>
      <w:r w:rsidRPr="00221C6F">
        <w:rPr>
          <w:szCs w:val="21"/>
        </w:rPr>
        <w:t>6a1.</w:t>
      </w:r>
      <w:r w:rsidRPr="00221C6F">
        <w:rPr>
          <w:szCs w:val="21"/>
        </w:rPr>
        <w:t>软件弹出警告信息，提醒用户用户名、密码或网络的错误。</w:t>
      </w:r>
    </w:p>
    <w:p w14:paraId="76126EE1" w14:textId="77777777" w:rsidR="00FB0EB1" w:rsidRPr="00221C6F" w:rsidRDefault="00FB0EB1" w:rsidP="00FB0EB1">
      <w:pPr>
        <w:ind w:left="839" w:firstLineChars="200" w:firstLine="444"/>
        <w:rPr>
          <w:szCs w:val="21"/>
        </w:rPr>
      </w:pPr>
      <w:r w:rsidRPr="00221C6F">
        <w:rPr>
          <w:szCs w:val="21"/>
        </w:rPr>
        <w:t>6a2.</w:t>
      </w:r>
      <w:r w:rsidRPr="00221C6F">
        <w:rPr>
          <w:szCs w:val="21"/>
        </w:rPr>
        <w:t>用户重新输入。</w:t>
      </w:r>
    </w:p>
    <w:p w14:paraId="3C34A03B" w14:textId="77777777" w:rsidR="00FB0EB1" w:rsidRPr="00221C6F" w:rsidRDefault="00FB0EB1" w:rsidP="00FB0EB1">
      <w:pPr>
        <w:rPr>
          <w:szCs w:val="21"/>
        </w:rPr>
      </w:pPr>
    </w:p>
    <w:p w14:paraId="49F3BFE4"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004</w:t>
      </w:r>
    </w:p>
    <w:p w14:paraId="27155A1B" w14:textId="77777777" w:rsidR="00FB0EB1" w:rsidRPr="00221C6F" w:rsidRDefault="00FB0EB1" w:rsidP="00FB0EB1">
      <w:pPr>
        <w:ind w:left="839" w:firstLineChars="200" w:firstLine="444"/>
        <w:rPr>
          <w:szCs w:val="21"/>
        </w:rPr>
      </w:pPr>
      <w:r w:rsidRPr="00221C6F">
        <w:rPr>
          <w:rFonts w:hint="eastAsia"/>
          <w:szCs w:val="21"/>
        </w:rPr>
        <w:t>用例名：录入信息</w:t>
      </w:r>
    </w:p>
    <w:p w14:paraId="792E9433" w14:textId="77777777" w:rsidR="00FB0EB1" w:rsidRPr="00221C6F" w:rsidRDefault="00FB0EB1" w:rsidP="00FB0EB1">
      <w:pPr>
        <w:ind w:left="839" w:firstLineChars="200" w:firstLine="444"/>
        <w:rPr>
          <w:szCs w:val="21"/>
        </w:rPr>
      </w:pPr>
      <w:r w:rsidRPr="00221C6F">
        <w:rPr>
          <w:rFonts w:hint="eastAsia"/>
          <w:szCs w:val="21"/>
        </w:rPr>
        <w:t>用例描述：管理员要将信息录入此软件。</w:t>
      </w:r>
    </w:p>
    <w:p w14:paraId="0AF852EE" w14:textId="77777777" w:rsidR="00FB0EB1" w:rsidRPr="00221C6F" w:rsidRDefault="00FB0EB1" w:rsidP="00FB0EB1">
      <w:pPr>
        <w:ind w:left="839" w:firstLineChars="200" w:firstLine="444"/>
        <w:rPr>
          <w:szCs w:val="21"/>
        </w:rPr>
      </w:pPr>
      <w:r w:rsidRPr="00221C6F">
        <w:rPr>
          <w:rFonts w:hint="eastAsia"/>
          <w:szCs w:val="21"/>
        </w:rPr>
        <w:t>参与者：程序管理员</w:t>
      </w:r>
      <w:r w:rsidRPr="00221C6F">
        <w:rPr>
          <w:szCs w:val="21"/>
        </w:rPr>
        <w:t xml:space="preserve"> </w:t>
      </w:r>
    </w:p>
    <w:p w14:paraId="7392253D"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48AB7884"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管理员拥有一台</w:t>
      </w:r>
      <w:r w:rsidRPr="00221C6F">
        <w:rPr>
          <w:szCs w:val="21"/>
        </w:rPr>
        <w:t>PC.</w:t>
      </w:r>
    </w:p>
    <w:p w14:paraId="753B3465"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管理员</w:t>
      </w:r>
      <w:r w:rsidRPr="00221C6F">
        <w:rPr>
          <w:szCs w:val="21"/>
        </w:rPr>
        <w:t>PC</w:t>
      </w:r>
      <w:r w:rsidRPr="00221C6F">
        <w:rPr>
          <w:szCs w:val="21"/>
        </w:rPr>
        <w:t>上装有此软件。</w:t>
      </w:r>
      <w:r w:rsidRPr="00221C6F">
        <w:rPr>
          <w:szCs w:val="21"/>
        </w:rPr>
        <w:t xml:space="preserve">  </w:t>
      </w:r>
    </w:p>
    <w:p w14:paraId="7B55FBBA"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2CA70449"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1E5C25C9"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50224B83"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服务器存储新闻公告或校车时刻信息。</w:t>
      </w:r>
      <w:r w:rsidRPr="00221C6F">
        <w:rPr>
          <w:szCs w:val="21"/>
        </w:rPr>
        <w:t xml:space="preserve"> </w:t>
      </w:r>
    </w:p>
    <w:p w14:paraId="4EB7C2F8"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服务器端可以修改以上信息。</w:t>
      </w:r>
      <w:r w:rsidRPr="00221C6F">
        <w:rPr>
          <w:szCs w:val="21"/>
        </w:rPr>
        <w:t xml:space="preserve"> </w:t>
      </w:r>
    </w:p>
    <w:p w14:paraId="7ABF90E3"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软件前端同步更新。</w:t>
      </w:r>
    </w:p>
    <w:p w14:paraId="22264AC7"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320F86F1"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管理员登录软件。</w:t>
      </w:r>
    </w:p>
    <w:p w14:paraId="18B88C71"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管理员通过手段获取新闻公告与校车时刻表。</w:t>
      </w:r>
    </w:p>
    <w:p w14:paraId="7AF08A10"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管理员在后端录入以上信息。</w:t>
      </w:r>
    </w:p>
    <w:p w14:paraId="78ED7ECC"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服务器将其同步到软件上。</w:t>
      </w:r>
    </w:p>
    <w:p w14:paraId="4A264308" w14:textId="77777777" w:rsidR="00FB0EB1" w:rsidRPr="00221C6F" w:rsidRDefault="00FB0EB1" w:rsidP="00FB0EB1">
      <w:pPr>
        <w:rPr>
          <w:szCs w:val="21"/>
        </w:rPr>
      </w:pPr>
    </w:p>
    <w:p w14:paraId="38E66B8A"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005</w:t>
      </w:r>
    </w:p>
    <w:p w14:paraId="7AB85A9B" w14:textId="77777777" w:rsidR="00FB0EB1" w:rsidRPr="00221C6F" w:rsidRDefault="00FB0EB1" w:rsidP="00FB0EB1">
      <w:pPr>
        <w:ind w:left="839" w:firstLineChars="200" w:firstLine="444"/>
        <w:rPr>
          <w:szCs w:val="21"/>
        </w:rPr>
      </w:pPr>
      <w:r w:rsidRPr="00221C6F">
        <w:rPr>
          <w:rFonts w:hint="eastAsia"/>
          <w:szCs w:val="21"/>
        </w:rPr>
        <w:t>用例名：操作用户</w:t>
      </w:r>
    </w:p>
    <w:p w14:paraId="0D78E579" w14:textId="77777777" w:rsidR="00FB0EB1" w:rsidRPr="00221C6F" w:rsidRDefault="00FB0EB1" w:rsidP="00FB0EB1">
      <w:pPr>
        <w:ind w:left="839" w:firstLineChars="200" w:firstLine="444"/>
        <w:rPr>
          <w:szCs w:val="21"/>
        </w:rPr>
      </w:pPr>
      <w:r w:rsidRPr="00221C6F">
        <w:rPr>
          <w:rFonts w:hint="eastAsia"/>
          <w:szCs w:val="21"/>
        </w:rPr>
        <w:t>用例描述：管理员要对软件用户进行操作。</w:t>
      </w:r>
    </w:p>
    <w:p w14:paraId="7207FB7E" w14:textId="77777777" w:rsidR="00FB0EB1" w:rsidRPr="00221C6F" w:rsidRDefault="00FB0EB1" w:rsidP="00FB0EB1">
      <w:pPr>
        <w:ind w:left="839" w:firstLineChars="200" w:firstLine="444"/>
        <w:rPr>
          <w:szCs w:val="21"/>
        </w:rPr>
      </w:pPr>
      <w:r w:rsidRPr="00221C6F">
        <w:rPr>
          <w:rFonts w:hint="eastAsia"/>
          <w:szCs w:val="21"/>
        </w:rPr>
        <w:t>参与者：程序管理员</w:t>
      </w:r>
      <w:r w:rsidRPr="00221C6F">
        <w:rPr>
          <w:szCs w:val="21"/>
        </w:rPr>
        <w:t xml:space="preserve"> </w:t>
      </w:r>
    </w:p>
    <w:p w14:paraId="3747F4E1"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5E8A28FD"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管理员拥有一台</w:t>
      </w:r>
      <w:r w:rsidRPr="00221C6F">
        <w:rPr>
          <w:szCs w:val="21"/>
        </w:rPr>
        <w:t>PC.</w:t>
      </w:r>
    </w:p>
    <w:p w14:paraId="75535629"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管理员</w:t>
      </w:r>
      <w:r w:rsidRPr="00221C6F">
        <w:rPr>
          <w:szCs w:val="21"/>
        </w:rPr>
        <w:t>PC</w:t>
      </w:r>
      <w:r w:rsidRPr="00221C6F">
        <w:rPr>
          <w:szCs w:val="21"/>
        </w:rPr>
        <w:t>上装有此软件。</w:t>
      </w:r>
      <w:r w:rsidRPr="00221C6F">
        <w:rPr>
          <w:szCs w:val="21"/>
        </w:rPr>
        <w:t xml:space="preserve">  </w:t>
      </w:r>
    </w:p>
    <w:p w14:paraId="191D6473"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17A34581"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6DAE2267"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4C6AC0A1"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管理员相对学生拥有更高的权限。</w:t>
      </w:r>
      <w:r w:rsidRPr="00221C6F">
        <w:rPr>
          <w:szCs w:val="21"/>
        </w:rPr>
        <w:t xml:space="preserve"> </w:t>
      </w:r>
    </w:p>
    <w:p w14:paraId="366CBA07"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管理员可以在服务器端可以修改学生信息或删除学生账户。</w:t>
      </w:r>
      <w:r w:rsidRPr="00221C6F">
        <w:rPr>
          <w:szCs w:val="21"/>
        </w:rPr>
        <w:t xml:space="preserve"> </w:t>
      </w:r>
    </w:p>
    <w:p w14:paraId="04297AB5"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软件前端同步更新。</w:t>
      </w:r>
    </w:p>
    <w:p w14:paraId="46553544" w14:textId="77777777" w:rsidR="00FB0EB1" w:rsidRPr="00221C6F" w:rsidRDefault="00FB0EB1" w:rsidP="00FB0EB1">
      <w:pPr>
        <w:ind w:left="839" w:firstLineChars="200" w:firstLine="444"/>
        <w:rPr>
          <w:szCs w:val="21"/>
        </w:rPr>
      </w:pPr>
      <w:r w:rsidRPr="00221C6F">
        <w:rPr>
          <w:rFonts w:hint="eastAsia"/>
          <w:szCs w:val="21"/>
        </w:rPr>
        <w:lastRenderedPageBreak/>
        <w:t>基本路径：</w:t>
      </w:r>
      <w:r w:rsidRPr="00221C6F">
        <w:rPr>
          <w:szCs w:val="21"/>
        </w:rPr>
        <w:t xml:space="preserve"> </w:t>
      </w:r>
    </w:p>
    <w:p w14:paraId="4DE93E6E"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管理员登录软件。</w:t>
      </w:r>
    </w:p>
    <w:p w14:paraId="080CDBCE"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管理员进入后端数据库删除或修改学生信息。</w:t>
      </w:r>
    </w:p>
    <w:p w14:paraId="70591924"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服务器将其同步到软件上。</w:t>
      </w:r>
    </w:p>
    <w:p w14:paraId="252679D5" w14:textId="77777777" w:rsidR="00FB0EB1" w:rsidRPr="00221C6F" w:rsidRDefault="00FB0EB1" w:rsidP="00FB0EB1">
      <w:pPr>
        <w:ind w:left="839" w:firstLineChars="200" w:firstLine="444"/>
        <w:rPr>
          <w:szCs w:val="21"/>
        </w:rPr>
      </w:pPr>
    </w:p>
    <w:p w14:paraId="501CAEAE"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006</w:t>
      </w:r>
    </w:p>
    <w:p w14:paraId="77661BEE" w14:textId="77777777" w:rsidR="00FB0EB1" w:rsidRPr="00221C6F" w:rsidRDefault="00FB0EB1" w:rsidP="00FB0EB1">
      <w:pPr>
        <w:ind w:left="839" w:firstLineChars="200" w:firstLine="444"/>
        <w:rPr>
          <w:szCs w:val="21"/>
        </w:rPr>
      </w:pPr>
      <w:r w:rsidRPr="00221C6F">
        <w:rPr>
          <w:rFonts w:hint="eastAsia"/>
          <w:szCs w:val="21"/>
        </w:rPr>
        <w:t>用例名：交友功能</w:t>
      </w:r>
    </w:p>
    <w:p w14:paraId="234A67AF" w14:textId="77777777" w:rsidR="00FB0EB1" w:rsidRPr="00221C6F" w:rsidRDefault="00FB0EB1" w:rsidP="00FB0EB1">
      <w:pPr>
        <w:ind w:left="839" w:firstLineChars="200" w:firstLine="444"/>
        <w:rPr>
          <w:szCs w:val="21"/>
        </w:rPr>
      </w:pPr>
      <w:r w:rsidRPr="00221C6F">
        <w:rPr>
          <w:rFonts w:hint="eastAsia"/>
          <w:szCs w:val="21"/>
        </w:rPr>
        <w:t>用例描述：用户想在此软件上找一个有相似目标的人共同学习。</w:t>
      </w:r>
    </w:p>
    <w:p w14:paraId="78785F8A" w14:textId="77777777" w:rsidR="00FB0EB1" w:rsidRPr="00221C6F" w:rsidRDefault="00FB0EB1" w:rsidP="00FB0EB1">
      <w:pPr>
        <w:ind w:left="839" w:firstLineChars="200" w:firstLine="444"/>
        <w:rPr>
          <w:szCs w:val="21"/>
        </w:rPr>
      </w:pPr>
      <w:r w:rsidRPr="00221C6F">
        <w:rPr>
          <w:rFonts w:hint="eastAsia"/>
          <w:szCs w:val="21"/>
        </w:rPr>
        <w:t>参与者：用户</w:t>
      </w:r>
      <w:r w:rsidRPr="00221C6F">
        <w:rPr>
          <w:szCs w:val="21"/>
        </w:rPr>
        <w:t xml:space="preserve"> </w:t>
      </w:r>
    </w:p>
    <w:p w14:paraId="3CF62F76"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4B87A54C"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用户及好友拥有一台</w:t>
      </w:r>
      <w:r w:rsidRPr="00221C6F">
        <w:rPr>
          <w:szCs w:val="21"/>
        </w:rPr>
        <w:t>PC.</w:t>
      </w:r>
    </w:p>
    <w:p w14:paraId="2DDD2FE0"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用户及好友</w:t>
      </w:r>
      <w:r w:rsidRPr="00221C6F">
        <w:rPr>
          <w:szCs w:val="21"/>
        </w:rPr>
        <w:t>PC</w:t>
      </w:r>
      <w:r w:rsidRPr="00221C6F">
        <w:rPr>
          <w:szCs w:val="21"/>
        </w:rPr>
        <w:t>上装有此软件。</w:t>
      </w:r>
      <w:r w:rsidRPr="00221C6F">
        <w:rPr>
          <w:szCs w:val="21"/>
        </w:rPr>
        <w:t xml:space="preserve">  </w:t>
      </w:r>
    </w:p>
    <w:p w14:paraId="198260FF"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39CFC817"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733BEFB2"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5D677B98"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两个账户间可以建立连接。</w:t>
      </w:r>
      <w:r w:rsidRPr="00221C6F">
        <w:rPr>
          <w:szCs w:val="21"/>
        </w:rPr>
        <w:t xml:space="preserve"> </w:t>
      </w:r>
    </w:p>
    <w:p w14:paraId="65FD60D7"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44790427"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用户登录软件。</w:t>
      </w:r>
    </w:p>
    <w:p w14:paraId="71A12328"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用户完善个人目标信息之后，点击匹配。</w:t>
      </w:r>
    </w:p>
    <w:p w14:paraId="4DCEB150"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发送好友请求。</w:t>
      </w:r>
    </w:p>
    <w:p w14:paraId="0D75269A"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服务器更新信息建立两个用户间的连接，好友添加成功。</w:t>
      </w:r>
    </w:p>
    <w:p w14:paraId="6256A1EF" w14:textId="77777777" w:rsidR="00FB0EB1" w:rsidRPr="00221C6F" w:rsidRDefault="00FB0EB1" w:rsidP="00FB0EB1">
      <w:pPr>
        <w:ind w:left="839" w:firstLineChars="200" w:firstLine="444"/>
        <w:rPr>
          <w:szCs w:val="21"/>
        </w:rPr>
      </w:pPr>
      <w:r w:rsidRPr="00221C6F">
        <w:rPr>
          <w:szCs w:val="21"/>
        </w:rPr>
        <w:t xml:space="preserve">5. </w:t>
      </w:r>
      <w:r w:rsidRPr="00221C6F">
        <w:rPr>
          <w:szCs w:val="21"/>
        </w:rPr>
        <w:t>相互交流</w:t>
      </w:r>
    </w:p>
    <w:p w14:paraId="308F2C4F" w14:textId="77777777" w:rsidR="00FB0EB1" w:rsidRPr="00221C6F" w:rsidRDefault="00FB0EB1" w:rsidP="00FB0EB1">
      <w:pPr>
        <w:ind w:left="839" w:firstLineChars="200" w:firstLine="444"/>
        <w:rPr>
          <w:szCs w:val="21"/>
        </w:rPr>
      </w:pPr>
    </w:p>
    <w:p w14:paraId="7FA3AE68" w14:textId="77777777" w:rsidR="00FB0EB1" w:rsidRPr="00221C6F" w:rsidRDefault="00FB0EB1" w:rsidP="00FB0EB1">
      <w:pPr>
        <w:ind w:left="839" w:firstLineChars="200" w:firstLine="444"/>
        <w:rPr>
          <w:szCs w:val="21"/>
        </w:rPr>
      </w:pPr>
      <w:r w:rsidRPr="00221C6F">
        <w:rPr>
          <w:rFonts w:hint="eastAsia"/>
          <w:szCs w:val="21"/>
        </w:rPr>
        <w:t>扩展点：</w:t>
      </w:r>
    </w:p>
    <w:p w14:paraId="4566D892" w14:textId="77777777" w:rsidR="00FB0EB1" w:rsidRPr="00221C6F" w:rsidRDefault="00FB0EB1" w:rsidP="00FB0EB1">
      <w:pPr>
        <w:ind w:left="839" w:firstLineChars="200" w:firstLine="444"/>
        <w:rPr>
          <w:szCs w:val="21"/>
        </w:rPr>
      </w:pPr>
      <w:r w:rsidRPr="00221C6F">
        <w:rPr>
          <w:szCs w:val="21"/>
        </w:rPr>
        <w:t>3a.</w:t>
      </w:r>
      <w:r w:rsidRPr="00221C6F">
        <w:rPr>
          <w:szCs w:val="21"/>
        </w:rPr>
        <w:t>用户给好友发送信息失败</w:t>
      </w:r>
    </w:p>
    <w:p w14:paraId="158F3E92" w14:textId="77777777" w:rsidR="00FB0EB1" w:rsidRPr="00221C6F" w:rsidRDefault="00FB0EB1" w:rsidP="00FB0EB1">
      <w:pPr>
        <w:ind w:left="839" w:firstLineChars="200" w:firstLine="444"/>
        <w:rPr>
          <w:szCs w:val="21"/>
        </w:rPr>
      </w:pPr>
      <w:r w:rsidRPr="00221C6F">
        <w:rPr>
          <w:szCs w:val="21"/>
        </w:rPr>
        <w:t>3a1.</w:t>
      </w:r>
      <w:r w:rsidRPr="00221C6F">
        <w:rPr>
          <w:szCs w:val="21"/>
        </w:rPr>
        <w:t>软件弹出警告信息，对方已将您删除</w:t>
      </w:r>
    </w:p>
    <w:p w14:paraId="33601F3D" w14:textId="77777777" w:rsidR="00FB0EB1" w:rsidRPr="00221C6F" w:rsidRDefault="00FB0EB1" w:rsidP="00FB0EB1">
      <w:pPr>
        <w:ind w:left="839" w:firstLineChars="200" w:firstLine="444"/>
        <w:rPr>
          <w:szCs w:val="21"/>
        </w:rPr>
      </w:pPr>
      <w:r w:rsidRPr="00221C6F">
        <w:rPr>
          <w:szCs w:val="21"/>
        </w:rPr>
        <w:t>3a2.</w:t>
      </w:r>
      <w:r w:rsidRPr="00221C6F">
        <w:rPr>
          <w:szCs w:val="21"/>
        </w:rPr>
        <w:t>用户重新添加好友或放弃发送信息</w:t>
      </w:r>
    </w:p>
    <w:p w14:paraId="099B237B" w14:textId="77777777" w:rsidR="00FB0EB1" w:rsidRPr="00221C6F" w:rsidRDefault="00FB0EB1" w:rsidP="00FB0EB1">
      <w:pPr>
        <w:ind w:left="839" w:firstLineChars="200" w:firstLine="444"/>
        <w:rPr>
          <w:szCs w:val="21"/>
        </w:rPr>
      </w:pPr>
      <w:r w:rsidRPr="00221C6F">
        <w:rPr>
          <w:szCs w:val="21"/>
        </w:rPr>
        <w:t xml:space="preserve">3a3. </w:t>
      </w:r>
      <w:r w:rsidRPr="00221C6F">
        <w:rPr>
          <w:szCs w:val="21"/>
        </w:rPr>
        <w:t>用户可对好友进行分组、分类管理</w:t>
      </w:r>
    </w:p>
    <w:p w14:paraId="1FACE1A1" w14:textId="77777777" w:rsidR="00FB0EB1" w:rsidRPr="00221C6F" w:rsidRDefault="00FB0EB1" w:rsidP="00FB0EB1">
      <w:pPr>
        <w:ind w:left="839" w:firstLineChars="200" w:firstLine="444"/>
        <w:rPr>
          <w:szCs w:val="21"/>
        </w:rPr>
      </w:pPr>
    </w:p>
    <w:p w14:paraId="46589CF4"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007</w:t>
      </w:r>
    </w:p>
    <w:p w14:paraId="508A10B6" w14:textId="77777777" w:rsidR="00FB0EB1" w:rsidRPr="00221C6F" w:rsidRDefault="00FB0EB1" w:rsidP="00FB0EB1">
      <w:pPr>
        <w:ind w:left="839" w:firstLineChars="200" w:firstLine="444"/>
        <w:rPr>
          <w:szCs w:val="21"/>
        </w:rPr>
      </w:pPr>
      <w:r w:rsidRPr="00221C6F">
        <w:rPr>
          <w:rFonts w:hint="eastAsia"/>
          <w:szCs w:val="21"/>
        </w:rPr>
        <w:t>用例名：提醒功能</w:t>
      </w:r>
    </w:p>
    <w:p w14:paraId="5BAFE850" w14:textId="77777777" w:rsidR="00FB0EB1" w:rsidRPr="00221C6F" w:rsidRDefault="00FB0EB1" w:rsidP="00FB0EB1">
      <w:pPr>
        <w:ind w:left="839" w:firstLineChars="200" w:firstLine="444"/>
        <w:rPr>
          <w:szCs w:val="21"/>
        </w:rPr>
      </w:pPr>
      <w:r w:rsidRPr="00221C6F">
        <w:rPr>
          <w:rFonts w:hint="eastAsia"/>
          <w:szCs w:val="21"/>
        </w:rPr>
        <w:t>用例描述：用户想使用此软件在固定时间对用户进行提醒。</w:t>
      </w:r>
    </w:p>
    <w:p w14:paraId="067028DF" w14:textId="77777777" w:rsidR="00FB0EB1" w:rsidRPr="00221C6F" w:rsidRDefault="00FB0EB1" w:rsidP="00FB0EB1">
      <w:pPr>
        <w:ind w:left="839" w:firstLineChars="200" w:firstLine="444"/>
        <w:rPr>
          <w:szCs w:val="21"/>
        </w:rPr>
      </w:pPr>
      <w:r w:rsidRPr="00221C6F">
        <w:rPr>
          <w:rFonts w:hint="eastAsia"/>
          <w:szCs w:val="21"/>
        </w:rPr>
        <w:t>参与者：用户</w:t>
      </w:r>
      <w:r w:rsidRPr="00221C6F">
        <w:rPr>
          <w:szCs w:val="21"/>
        </w:rPr>
        <w:t xml:space="preserve"> </w:t>
      </w:r>
    </w:p>
    <w:p w14:paraId="17DCA464"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069B5EB5"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用户拥有一台</w:t>
      </w:r>
      <w:r w:rsidRPr="00221C6F">
        <w:rPr>
          <w:szCs w:val="21"/>
        </w:rPr>
        <w:t>PC.</w:t>
      </w:r>
    </w:p>
    <w:p w14:paraId="118CF915"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w:t>
      </w:r>
      <w:r w:rsidRPr="00221C6F">
        <w:rPr>
          <w:szCs w:val="21"/>
        </w:rPr>
        <w:t>PC</w:t>
      </w:r>
      <w:r w:rsidRPr="00221C6F">
        <w:rPr>
          <w:szCs w:val="21"/>
        </w:rPr>
        <w:t>上装有此软件。</w:t>
      </w:r>
      <w:r w:rsidRPr="00221C6F">
        <w:rPr>
          <w:szCs w:val="21"/>
        </w:rPr>
        <w:t xml:space="preserve">  </w:t>
      </w:r>
    </w:p>
    <w:p w14:paraId="683C5E5D"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6EFCF76A"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79AC9158"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6C50D646"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用户已完善邮箱信息。</w:t>
      </w:r>
      <w:r w:rsidRPr="00221C6F">
        <w:rPr>
          <w:szCs w:val="21"/>
        </w:rPr>
        <w:t xml:space="preserve"> </w:t>
      </w:r>
    </w:p>
    <w:p w14:paraId="74393EA0"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5324826D" w14:textId="77777777" w:rsidR="00FB0EB1" w:rsidRPr="00221C6F" w:rsidRDefault="00FB0EB1" w:rsidP="00FB0EB1">
      <w:pPr>
        <w:ind w:left="839" w:firstLineChars="200" w:firstLine="444"/>
        <w:rPr>
          <w:szCs w:val="21"/>
        </w:rPr>
      </w:pPr>
      <w:r w:rsidRPr="00221C6F">
        <w:rPr>
          <w:szCs w:val="21"/>
        </w:rPr>
        <w:lastRenderedPageBreak/>
        <w:t xml:space="preserve">1. </w:t>
      </w:r>
      <w:r w:rsidRPr="00221C6F">
        <w:rPr>
          <w:szCs w:val="21"/>
        </w:rPr>
        <w:t>用户登录软件。</w:t>
      </w:r>
    </w:p>
    <w:p w14:paraId="3AAC64A4"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设置提醒。</w:t>
      </w:r>
    </w:p>
    <w:p w14:paraId="029DC7A4"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到规定时间后，以邮件和软件内消息的方式提醒用户。</w:t>
      </w:r>
    </w:p>
    <w:p w14:paraId="7A008CCE" w14:textId="77777777" w:rsidR="00FB0EB1" w:rsidRPr="00221C6F" w:rsidRDefault="00FB0EB1" w:rsidP="00FB0EB1">
      <w:pPr>
        <w:ind w:left="839" w:firstLineChars="200" w:firstLine="444"/>
        <w:rPr>
          <w:szCs w:val="21"/>
        </w:rPr>
      </w:pPr>
    </w:p>
    <w:p w14:paraId="0226BDD1" w14:textId="77777777" w:rsidR="00FB0EB1" w:rsidRPr="00221C6F" w:rsidRDefault="00FB0EB1" w:rsidP="00FB0EB1">
      <w:pPr>
        <w:ind w:left="839" w:firstLineChars="200" w:firstLine="444"/>
        <w:rPr>
          <w:szCs w:val="21"/>
        </w:rPr>
      </w:pPr>
      <w:r w:rsidRPr="00221C6F">
        <w:rPr>
          <w:rFonts w:hint="eastAsia"/>
          <w:szCs w:val="21"/>
        </w:rPr>
        <w:t>扩展点：</w:t>
      </w:r>
    </w:p>
    <w:p w14:paraId="234CB299" w14:textId="77777777" w:rsidR="00FB0EB1" w:rsidRPr="00221C6F" w:rsidRDefault="00FB0EB1" w:rsidP="00FB0EB1">
      <w:pPr>
        <w:ind w:left="839" w:firstLineChars="200" w:firstLine="444"/>
        <w:rPr>
          <w:szCs w:val="21"/>
        </w:rPr>
      </w:pPr>
      <w:r w:rsidRPr="00221C6F">
        <w:rPr>
          <w:szCs w:val="21"/>
        </w:rPr>
        <w:t xml:space="preserve">3a. </w:t>
      </w:r>
      <w:r w:rsidRPr="00221C6F">
        <w:rPr>
          <w:szCs w:val="21"/>
        </w:rPr>
        <w:t>不提醒</w:t>
      </w:r>
    </w:p>
    <w:p w14:paraId="506C6FD9" w14:textId="77777777" w:rsidR="00FB0EB1" w:rsidRPr="00221C6F" w:rsidRDefault="00FB0EB1" w:rsidP="00FB0EB1">
      <w:pPr>
        <w:ind w:left="839" w:firstLineChars="200" w:firstLine="444"/>
        <w:rPr>
          <w:szCs w:val="21"/>
        </w:rPr>
      </w:pPr>
      <w:r w:rsidRPr="00221C6F">
        <w:rPr>
          <w:szCs w:val="21"/>
        </w:rPr>
        <w:t>3a1.</w:t>
      </w:r>
      <w:r w:rsidRPr="00221C6F">
        <w:rPr>
          <w:szCs w:val="21"/>
        </w:rPr>
        <w:t>提醒用户设置邮箱</w:t>
      </w:r>
    </w:p>
    <w:p w14:paraId="6B0BC79F" w14:textId="77777777" w:rsidR="00FB0EB1" w:rsidRPr="00221C6F" w:rsidRDefault="00FB0EB1" w:rsidP="00FB0EB1">
      <w:pPr>
        <w:ind w:left="839" w:firstLineChars="200" w:firstLine="444"/>
        <w:rPr>
          <w:szCs w:val="21"/>
        </w:rPr>
      </w:pPr>
      <w:r w:rsidRPr="00221C6F">
        <w:rPr>
          <w:szCs w:val="21"/>
        </w:rPr>
        <w:t>3a2.</w:t>
      </w:r>
      <w:r w:rsidRPr="00221C6F">
        <w:rPr>
          <w:szCs w:val="21"/>
        </w:rPr>
        <w:t>提醒时间智能确定</w:t>
      </w:r>
    </w:p>
    <w:p w14:paraId="3DF61F44" w14:textId="77777777" w:rsidR="00FB0EB1" w:rsidRPr="00221C6F" w:rsidRDefault="00FB0EB1" w:rsidP="00FB0EB1">
      <w:pPr>
        <w:rPr>
          <w:szCs w:val="21"/>
        </w:rPr>
      </w:pPr>
    </w:p>
    <w:p w14:paraId="261A3AF6"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008</w:t>
      </w:r>
    </w:p>
    <w:p w14:paraId="5754BF3D" w14:textId="77777777" w:rsidR="00FB0EB1" w:rsidRPr="00221C6F" w:rsidRDefault="00FB0EB1" w:rsidP="00FB0EB1">
      <w:pPr>
        <w:ind w:left="839" w:firstLineChars="200" w:firstLine="444"/>
        <w:rPr>
          <w:szCs w:val="21"/>
        </w:rPr>
      </w:pPr>
      <w:r w:rsidRPr="00221C6F">
        <w:rPr>
          <w:rFonts w:hint="eastAsia"/>
          <w:szCs w:val="21"/>
        </w:rPr>
        <w:t>用例名：反馈机制</w:t>
      </w:r>
    </w:p>
    <w:p w14:paraId="69397920" w14:textId="77777777" w:rsidR="00FB0EB1" w:rsidRPr="00221C6F" w:rsidRDefault="00FB0EB1" w:rsidP="00FB0EB1">
      <w:pPr>
        <w:ind w:left="839" w:firstLineChars="200" w:firstLine="444"/>
        <w:rPr>
          <w:szCs w:val="21"/>
        </w:rPr>
      </w:pPr>
      <w:r w:rsidRPr="00221C6F">
        <w:rPr>
          <w:rFonts w:hint="eastAsia"/>
          <w:szCs w:val="21"/>
        </w:rPr>
        <w:t>用例描述：用户反馈使用此软件的感想和建议，管理员接收并查看。</w:t>
      </w:r>
    </w:p>
    <w:p w14:paraId="5CE8A507" w14:textId="77777777" w:rsidR="00FB0EB1" w:rsidRPr="00221C6F" w:rsidRDefault="00FB0EB1" w:rsidP="00FB0EB1">
      <w:pPr>
        <w:ind w:left="839" w:firstLineChars="200" w:firstLine="444"/>
        <w:rPr>
          <w:szCs w:val="21"/>
        </w:rPr>
      </w:pPr>
      <w:r w:rsidRPr="00221C6F">
        <w:rPr>
          <w:rFonts w:hint="eastAsia"/>
          <w:szCs w:val="21"/>
        </w:rPr>
        <w:t>参与者：用户</w:t>
      </w:r>
      <w:r w:rsidRPr="00221C6F">
        <w:rPr>
          <w:szCs w:val="21"/>
        </w:rPr>
        <w:t>/</w:t>
      </w:r>
      <w:r w:rsidRPr="00221C6F">
        <w:rPr>
          <w:szCs w:val="21"/>
        </w:rPr>
        <w:t>管理员</w:t>
      </w:r>
      <w:r w:rsidRPr="00221C6F">
        <w:rPr>
          <w:szCs w:val="21"/>
        </w:rPr>
        <w:t xml:space="preserve"> </w:t>
      </w:r>
    </w:p>
    <w:p w14:paraId="640FE6AA"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511101E4"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w:t>
      </w:r>
      <w:r w:rsidRPr="00221C6F">
        <w:rPr>
          <w:szCs w:val="21"/>
        </w:rPr>
        <w:t>/</w:t>
      </w:r>
      <w:r w:rsidRPr="00221C6F">
        <w:rPr>
          <w:szCs w:val="21"/>
        </w:rPr>
        <w:t>管理员拥有一台</w:t>
      </w:r>
      <w:r w:rsidRPr="00221C6F">
        <w:rPr>
          <w:szCs w:val="21"/>
        </w:rPr>
        <w:t>PC.</w:t>
      </w:r>
    </w:p>
    <w:p w14:paraId="14826484"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w:t>
      </w:r>
      <w:r w:rsidRPr="00221C6F">
        <w:rPr>
          <w:szCs w:val="21"/>
        </w:rPr>
        <w:t>/</w:t>
      </w:r>
      <w:r w:rsidRPr="00221C6F">
        <w:rPr>
          <w:szCs w:val="21"/>
        </w:rPr>
        <w:t>管理员</w:t>
      </w:r>
      <w:r w:rsidRPr="00221C6F">
        <w:rPr>
          <w:szCs w:val="21"/>
        </w:rPr>
        <w:t>PC</w:t>
      </w:r>
      <w:r w:rsidRPr="00221C6F">
        <w:rPr>
          <w:szCs w:val="21"/>
        </w:rPr>
        <w:t>上装有此软件。</w:t>
      </w:r>
      <w:r w:rsidRPr="00221C6F">
        <w:rPr>
          <w:szCs w:val="21"/>
        </w:rPr>
        <w:t xml:space="preserve">  </w:t>
      </w:r>
    </w:p>
    <w:p w14:paraId="6956E9E0"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465732FB"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1A4BA3A6"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62D1D053"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管理员可以查看用户提交的反馈。</w:t>
      </w:r>
      <w:r w:rsidRPr="00221C6F">
        <w:rPr>
          <w:szCs w:val="21"/>
        </w:rPr>
        <w:t xml:space="preserve"> </w:t>
      </w:r>
    </w:p>
    <w:p w14:paraId="2631E2C3"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62D507D0"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用户登录软件。</w:t>
      </w:r>
    </w:p>
    <w:p w14:paraId="2199A083"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用户进入反馈栏目。</w:t>
      </w:r>
    </w:p>
    <w:p w14:paraId="1DAF954A"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用户编写反馈并提交。</w:t>
      </w:r>
    </w:p>
    <w:p w14:paraId="73FEE73C"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服务器将反馈传输给管理员端。</w:t>
      </w:r>
    </w:p>
    <w:p w14:paraId="14F9E136" w14:textId="77777777" w:rsidR="00FB0EB1" w:rsidRPr="00221C6F" w:rsidRDefault="00FB0EB1" w:rsidP="00FB0EB1">
      <w:pPr>
        <w:ind w:left="839" w:firstLineChars="200" w:firstLine="444"/>
        <w:rPr>
          <w:szCs w:val="21"/>
        </w:rPr>
      </w:pPr>
      <w:r w:rsidRPr="00221C6F">
        <w:rPr>
          <w:szCs w:val="21"/>
        </w:rPr>
        <w:t xml:space="preserve">5. </w:t>
      </w:r>
      <w:r w:rsidRPr="00221C6F">
        <w:rPr>
          <w:szCs w:val="21"/>
        </w:rPr>
        <w:t>管理员登录软件。</w:t>
      </w:r>
    </w:p>
    <w:p w14:paraId="51418432" w14:textId="77777777" w:rsidR="00FB0EB1" w:rsidRPr="00221C6F" w:rsidRDefault="00FB0EB1" w:rsidP="00FB0EB1">
      <w:pPr>
        <w:ind w:left="839" w:firstLineChars="200" w:firstLine="444"/>
        <w:rPr>
          <w:szCs w:val="21"/>
        </w:rPr>
      </w:pPr>
      <w:r w:rsidRPr="00221C6F">
        <w:rPr>
          <w:szCs w:val="21"/>
        </w:rPr>
        <w:t xml:space="preserve">6. </w:t>
      </w:r>
      <w:r w:rsidRPr="00221C6F">
        <w:rPr>
          <w:szCs w:val="21"/>
        </w:rPr>
        <w:t>管理员进入反馈栏目。</w:t>
      </w:r>
    </w:p>
    <w:p w14:paraId="5979591D" w14:textId="77777777" w:rsidR="00FB0EB1" w:rsidRPr="00221C6F" w:rsidRDefault="00FB0EB1" w:rsidP="00FB0EB1">
      <w:pPr>
        <w:ind w:left="839" w:firstLineChars="200" w:firstLine="444"/>
        <w:rPr>
          <w:szCs w:val="21"/>
        </w:rPr>
      </w:pPr>
      <w:r w:rsidRPr="00221C6F">
        <w:rPr>
          <w:szCs w:val="21"/>
        </w:rPr>
        <w:t xml:space="preserve">7. </w:t>
      </w:r>
      <w:r w:rsidRPr="00221C6F">
        <w:rPr>
          <w:szCs w:val="21"/>
        </w:rPr>
        <w:t>管理员阅读反馈并对软件做出修改。</w:t>
      </w:r>
    </w:p>
    <w:p w14:paraId="1F5C9D68" w14:textId="77777777" w:rsidR="00FB0EB1" w:rsidRPr="00221C6F" w:rsidRDefault="00FB0EB1" w:rsidP="00FB0EB1">
      <w:pPr>
        <w:rPr>
          <w:szCs w:val="21"/>
        </w:rPr>
      </w:pPr>
    </w:p>
    <w:p w14:paraId="3F0F5987"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009</w:t>
      </w:r>
    </w:p>
    <w:p w14:paraId="4AEA531A" w14:textId="77777777" w:rsidR="00FB0EB1" w:rsidRPr="00221C6F" w:rsidRDefault="00FB0EB1" w:rsidP="00FB0EB1">
      <w:pPr>
        <w:ind w:left="839" w:firstLineChars="200" w:firstLine="444"/>
        <w:rPr>
          <w:szCs w:val="21"/>
        </w:rPr>
      </w:pPr>
      <w:r w:rsidRPr="00221C6F">
        <w:rPr>
          <w:rFonts w:hint="eastAsia"/>
          <w:szCs w:val="21"/>
        </w:rPr>
        <w:t>用例名：学生安排计划</w:t>
      </w:r>
    </w:p>
    <w:p w14:paraId="1A82FC17" w14:textId="77777777" w:rsidR="00FB0EB1" w:rsidRPr="00221C6F" w:rsidRDefault="00FB0EB1" w:rsidP="00FB0EB1">
      <w:pPr>
        <w:ind w:left="839" w:firstLineChars="200" w:firstLine="444"/>
        <w:rPr>
          <w:szCs w:val="21"/>
        </w:rPr>
      </w:pPr>
      <w:r w:rsidRPr="00221C6F">
        <w:rPr>
          <w:rFonts w:hint="eastAsia"/>
          <w:szCs w:val="21"/>
        </w:rPr>
        <w:t>用例描述：用户安排自己的空闲时间。</w:t>
      </w:r>
    </w:p>
    <w:p w14:paraId="2E0DCA8F" w14:textId="77777777" w:rsidR="00FB0EB1" w:rsidRPr="00221C6F" w:rsidRDefault="00FB0EB1" w:rsidP="00FB0EB1">
      <w:pPr>
        <w:ind w:left="839" w:firstLineChars="200" w:firstLine="444"/>
        <w:rPr>
          <w:szCs w:val="21"/>
        </w:rPr>
      </w:pPr>
      <w:r w:rsidRPr="00221C6F">
        <w:rPr>
          <w:rFonts w:hint="eastAsia"/>
          <w:szCs w:val="21"/>
        </w:rPr>
        <w:t>参与者：用户（学生）</w:t>
      </w:r>
      <w:r w:rsidRPr="00221C6F">
        <w:rPr>
          <w:szCs w:val="21"/>
        </w:rPr>
        <w:t xml:space="preserve"> </w:t>
      </w:r>
    </w:p>
    <w:p w14:paraId="62209F5F"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188EEE09"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用户拥有一台</w:t>
      </w:r>
      <w:r w:rsidRPr="00221C6F">
        <w:rPr>
          <w:szCs w:val="21"/>
        </w:rPr>
        <w:t>PC.</w:t>
      </w:r>
    </w:p>
    <w:p w14:paraId="3E4E7FAC"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w:t>
      </w:r>
      <w:r w:rsidRPr="00221C6F">
        <w:rPr>
          <w:szCs w:val="21"/>
        </w:rPr>
        <w:t>PC</w:t>
      </w:r>
      <w:r w:rsidRPr="00221C6F">
        <w:rPr>
          <w:szCs w:val="21"/>
        </w:rPr>
        <w:t>上装有此软件。</w:t>
      </w:r>
      <w:r w:rsidRPr="00221C6F">
        <w:rPr>
          <w:szCs w:val="21"/>
        </w:rPr>
        <w:t xml:space="preserve">  </w:t>
      </w:r>
    </w:p>
    <w:p w14:paraId="6484D05C"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563A4252"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140F2905"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24A56781"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数据库已有学生课表信息。</w:t>
      </w:r>
      <w:r w:rsidRPr="00221C6F">
        <w:rPr>
          <w:szCs w:val="21"/>
        </w:rPr>
        <w:t xml:space="preserve"> </w:t>
      </w:r>
    </w:p>
    <w:p w14:paraId="78808CA9" w14:textId="77777777" w:rsidR="00FB0EB1" w:rsidRPr="00221C6F" w:rsidRDefault="00FB0EB1" w:rsidP="00FB0EB1">
      <w:pPr>
        <w:ind w:left="839" w:firstLineChars="200" w:firstLine="444"/>
        <w:rPr>
          <w:szCs w:val="21"/>
        </w:rPr>
      </w:pPr>
      <w:r w:rsidRPr="00221C6F">
        <w:rPr>
          <w:rFonts w:hint="eastAsia"/>
          <w:szCs w:val="21"/>
        </w:rPr>
        <w:lastRenderedPageBreak/>
        <w:t>基本路径：</w:t>
      </w:r>
      <w:r w:rsidRPr="00221C6F">
        <w:rPr>
          <w:szCs w:val="21"/>
        </w:rPr>
        <w:t xml:space="preserve"> </w:t>
      </w:r>
    </w:p>
    <w:p w14:paraId="76A13690"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用户登录软件。</w:t>
      </w:r>
    </w:p>
    <w:p w14:paraId="21B7263B"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用户进入安排计划窗口。</w:t>
      </w:r>
    </w:p>
    <w:p w14:paraId="0A4258EA"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用户填写计划</w:t>
      </w:r>
    </w:p>
    <w:p w14:paraId="2E59B451" w14:textId="77777777" w:rsidR="00FB0EB1" w:rsidRPr="00221C6F" w:rsidRDefault="00FB0EB1" w:rsidP="00FB0EB1">
      <w:pPr>
        <w:ind w:left="839" w:firstLineChars="200" w:firstLine="444"/>
        <w:rPr>
          <w:szCs w:val="21"/>
        </w:rPr>
      </w:pPr>
    </w:p>
    <w:p w14:paraId="426760D1" w14:textId="77777777" w:rsidR="00FB0EB1" w:rsidRPr="00221C6F" w:rsidRDefault="00FB0EB1" w:rsidP="00FB0EB1">
      <w:pPr>
        <w:ind w:left="839" w:firstLineChars="200" w:firstLine="444"/>
        <w:rPr>
          <w:szCs w:val="21"/>
        </w:rPr>
      </w:pPr>
      <w:r w:rsidRPr="00221C6F">
        <w:rPr>
          <w:rFonts w:hint="eastAsia"/>
          <w:szCs w:val="21"/>
        </w:rPr>
        <w:t>扩展点：</w:t>
      </w:r>
    </w:p>
    <w:p w14:paraId="12FA0027" w14:textId="77777777" w:rsidR="00FB0EB1" w:rsidRPr="00221C6F" w:rsidRDefault="00FB0EB1" w:rsidP="00FB0EB1">
      <w:pPr>
        <w:ind w:left="839" w:firstLineChars="200" w:firstLine="444"/>
        <w:rPr>
          <w:szCs w:val="21"/>
        </w:rPr>
      </w:pPr>
      <w:r w:rsidRPr="00221C6F">
        <w:rPr>
          <w:szCs w:val="21"/>
        </w:rPr>
        <w:t xml:space="preserve">3a. </w:t>
      </w:r>
      <w:r w:rsidRPr="00221C6F">
        <w:rPr>
          <w:szCs w:val="21"/>
        </w:rPr>
        <w:t>软件识别用户非空闲时间段</w:t>
      </w:r>
    </w:p>
    <w:p w14:paraId="1BE4A3EC" w14:textId="77777777" w:rsidR="00FB0EB1" w:rsidRPr="00221C6F" w:rsidRDefault="00FB0EB1" w:rsidP="00FB0EB1">
      <w:pPr>
        <w:ind w:left="839" w:firstLineChars="200" w:firstLine="444"/>
        <w:rPr>
          <w:szCs w:val="21"/>
        </w:rPr>
      </w:pPr>
      <w:r w:rsidRPr="00221C6F">
        <w:rPr>
          <w:szCs w:val="21"/>
        </w:rPr>
        <w:t>3a1.</w:t>
      </w:r>
      <w:r w:rsidRPr="00221C6F">
        <w:rPr>
          <w:szCs w:val="21"/>
        </w:rPr>
        <w:t>界面优美的操作设置</w:t>
      </w:r>
    </w:p>
    <w:p w14:paraId="2D7160B7" w14:textId="77777777" w:rsidR="00FB0EB1" w:rsidRPr="00221C6F" w:rsidRDefault="00FB0EB1" w:rsidP="00FB0EB1">
      <w:pPr>
        <w:rPr>
          <w:szCs w:val="21"/>
        </w:rPr>
      </w:pPr>
    </w:p>
    <w:p w14:paraId="719806FF" w14:textId="77777777" w:rsidR="00FB0EB1" w:rsidRPr="00221C6F" w:rsidRDefault="00FB0EB1" w:rsidP="00FB0EB1">
      <w:pPr>
        <w:ind w:left="839" w:firstLineChars="200" w:firstLine="446"/>
        <w:rPr>
          <w:b/>
          <w:bCs/>
          <w:szCs w:val="21"/>
        </w:rPr>
      </w:pPr>
      <w:r w:rsidRPr="00221C6F">
        <w:rPr>
          <w:rFonts w:hint="eastAsia"/>
          <w:b/>
          <w:bCs/>
          <w:szCs w:val="21"/>
        </w:rPr>
        <w:t>用例编号：</w:t>
      </w:r>
      <w:r w:rsidRPr="00221C6F">
        <w:rPr>
          <w:b/>
          <w:bCs/>
          <w:szCs w:val="21"/>
        </w:rPr>
        <w:t>010</w:t>
      </w:r>
    </w:p>
    <w:p w14:paraId="70515F84" w14:textId="77777777" w:rsidR="00FB0EB1" w:rsidRPr="00221C6F" w:rsidRDefault="00FB0EB1" w:rsidP="00FB0EB1">
      <w:pPr>
        <w:ind w:left="839" w:firstLineChars="200" w:firstLine="444"/>
        <w:rPr>
          <w:szCs w:val="21"/>
        </w:rPr>
      </w:pPr>
      <w:r w:rsidRPr="00221C6F">
        <w:rPr>
          <w:rFonts w:hint="eastAsia"/>
          <w:szCs w:val="21"/>
        </w:rPr>
        <w:t>用例名：学生间互动</w:t>
      </w:r>
    </w:p>
    <w:p w14:paraId="7CCA46F5" w14:textId="77777777" w:rsidR="00FB0EB1" w:rsidRPr="00221C6F" w:rsidRDefault="00FB0EB1" w:rsidP="00FB0EB1">
      <w:pPr>
        <w:ind w:left="839" w:firstLineChars="200" w:firstLine="444"/>
        <w:rPr>
          <w:szCs w:val="21"/>
        </w:rPr>
      </w:pPr>
      <w:r w:rsidRPr="00221C6F">
        <w:rPr>
          <w:rFonts w:hint="eastAsia"/>
          <w:szCs w:val="21"/>
        </w:rPr>
        <w:t>用例描述：用户之间相互制定学计划。</w:t>
      </w:r>
    </w:p>
    <w:p w14:paraId="77111684" w14:textId="77777777" w:rsidR="00FB0EB1" w:rsidRPr="00221C6F" w:rsidRDefault="00FB0EB1" w:rsidP="00FB0EB1">
      <w:pPr>
        <w:ind w:left="839" w:firstLineChars="200" w:firstLine="444"/>
        <w:rPr>
          <w:szCs w:val="21"/>
        </w:rPr>
      </w:pPr>
      <w:r w:rsidRPr="00221C6F">
        <w:rPr>
          <w:rFonts w:hint="eastAsia"/>
          <w:szCs w:val="21"/>
        </w:rPr>
        <w:t>参与者：用户（学生）</w:t>
      </w:r>
      <w:r w:rsidRPr="00221C6F">
        <w:rPr>
          <w:szCs w:val="21"/>
        </w:rPr>
        <w:t xml:space="preserve"> </w:t>
      </w:r>
    </w:p>
    <w:p w14:paraId="6599CD59" w14:textId="77777777" w:rsidR="00FB0EB1" w:rsidRPr="00221C6F" w:rsidRDefault="00FB0EB1" w:rsidP="00FB0EB1">
      <w:pPr>
        <w:ind w:left="839" w:firstLineChars="200" w:firstLine="444"/>
        <w:rPr>
          <w:szCs w:val="21"/>
        </w:rPr>
      </w:pPr>
      <w:r w:rsidRPr="00221C6F">
        <w:rPr>
          <w:rFonts w:hint="eastAsia"/>
          <w:szCs w:val="21"/>
        </w:rPr>
        <w:t>前置条件：</w:t>
      </w:r>
      <w:r w:rsidRPr="00221C6F">
        <w:rPr>
          <w:szCs w:val="21"/>
        </w:rPr>
        <w:t xml:space="preserve"> </w:t>
      </w:r>
    </w:p>
    <w:p w14:paraId="5867B1DD"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用户拥有一台</w:t>
      </w:r>
      <w:r w:rsidRPr="00221C6F">
        <w:rPr>
          <w:szCs w:val="21"/>
        </w:rPr>
        <w:t>PC.</w:t>
      </w:r>
    </w:p>
    <w:p w14:paraId="1D1F3FA8"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w:t>
      </w:r>
      <w:r w:rsidRPr="00221C6F">
        <w:rPr>
          <w:szCs w:val="21"/>
        </w:rPr>
        <w:t>PC</w:t>
      </w:r>
      <w:r w:rsidRPr="00221C6F">
        <w:rPr>
          <w:szCs w:val="21"/>
        </w:rPr>
        <w:t>上装有此软件。</w:t>
      </w:r>
      <w:r w:rsidRPr="00221C6F">
        <w:rPr>
          <w:szCs w:val="21"/>
        </w:rPr>
        <w:t xml:space="preserve">  </w:t>
      </w:r>
    </w:p>
    <w:p w14:paraId="52D9D7BD" w14:textId="77777777" w:rsidR="00FB0EB1" w:rsidRPr="00221C6F" w:rsidRDefault="00FB0EB1" w:rsidP="00FB0EB1">
      <w:pPr>
        <w:ind w:left="839" w:firstLineChars="200" w:firstLine="444"/>
        <w:rPr>
          <w:szCs w:val="21"/>
        </w:rPr>
      </w:pPr>
      <w:r w:rsidRPr="00221C6F">
        <w:rPr>
          <w:szCs w:val="21"/>
        </w:rPr>
        <w:t>3. PC</w:t>
      </w:r>
      <w:r w:rsidRPr="00221C6F">
        <w:rPr>
          <w:szCs w:val="21"/>
        </w:rPr>
        <w:t>联网正常。</w:t>
      </w:r>
    </w:p>
    <w:p w14:paraId="0A3640FC" w14:textId="77777777" w:rsidR="00FB0EB1" w:rsidRPr="00221C6F" w:rsidRDefault="00FB0EB1" w:rsidP="00FB0EB1">
      <w:pPr>
        <w:ind w:left="839" w:firstLineChars="200" w:firstLine="444"/>
        <w:rPr>
          <w:szCs w:val="21"/>
        </w:rPr>
      </w:pPr>
      <w:r w:rsidRPr="00221C6F">
        <w:rPr>
          <w:szCs w:val="21"/>
        </w:rPr>
        <w:t xml:space="preserve">4. </w:t>
      </w:r>
      <w:r w:rsidRPr="00221C6F">
        <w:rPr>
          <w:szCs w:val="21"/>
        </w:rPr>
        <w:t>服务器运转正常</w:t>
      </w:r>
      <w:r w:rsidRPr="00221C6F">
        <w:rPr>
          <w:szCs w:val="21"/>
        </w:rPr>
        <w:t xml:space="preserve"> </w:t>
      </w:r>
    </w:p>
    <w:p w14:paraId="5E67B66C" w14:textId="77777777" w:rsidR="00FB0EB1" w:rsidRPr="00221C6F" w:rsidRDefault="00FB0EB1" w:rsidP="00FB0EB1">
      <w:pPr>
        <w:ind w:left="839" w:firstLineChars="200" w:firstLine="444"/>
        <w:rPr>
          <w:szCs w:val="21"/>
        </w:rPr>
      </w:pPr>
      <w:r w:rsidRPr="00221C6F">
        <w:rPr>
          <w:rFonts w:hint="eastAsia"/>
          <w:szCs w:val="21"/>
        </w:rPr>
        <w:t>后置条件：</w:t>
      </w:r>
      <w:r w:rsidRPr="00221C6F">
        <w:rPr>
          <w:szCs w:val="21"/>
        </w:rPr>
        <w:t xml:space="preserve"> </w:t>
      </w:r>
    </w:p>
    <w:p w14:paraId="4BCE33E3"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学生间相互之间已是好友。</w:t>
      </w:r>
      <w:r w:rsidRPr="00221C6F">
        <w:rPr>
          <w:szCs w:val="21"/>
        </w:rPr>
        <w:t xml:space="preserve"> </w:t>
      </w:r>
    </w:p>
    <w:p w14:paraId="40A95F76" w14:textId="77777777" w:rsidR="00FB0EB1" w:rsidRPr="00221C6F" w:rsidRDefault="00FB0EB1" w:rsidP="00FB0EB1">
      <w:pPr>
        <w:ind w:left="839" w:firstLineChars="200" w:firstLine="444"/>
        <w:rPr>
          <w:szCs w:val="21"/>
        </w:rPr>
      </w:pPr>
      <w:r w:rsidRPr="00221C6F">
        <w:rPr>
          <w:rFonts w:hint="eastAsia"/>
          <w:szCs w:val="21"/>
        </w:rPr>
        <w:t>基本路径：</w:t>
      </w:r>
      <w:r w:rsidRPr="00221C6F">
        <w:rPr>
          <w:szCs w:val="21"/>
        </w:rPr>
        <w:t xml:space="preserve"> </w:t>
      </w:r>
    </w:p>
    <w:p w14:paraId="3CBFFD19" w14:textId="77777777" w:rsidR="00FB0EB1" w:rsidRPr="00221C6F" w:rsidRDefault="00FB0EB1" w:rsidP="00FB0EB1">
      <w:pPr>
        <w:ind w:left="839" w:firstLineChars="200" w:firstLine="444"/>
        <w:rPr>
          <w:szCs w:val="21"/>
        </w:rPr>
      </w:pPr>
      <w:r w:rsidRPr="00221C6F">
        <w:rPr>
          <w:szCs w:val="21"/>
        </w:rPr>
        <w:t xml:space="preserve">1. </w:t>
      </w:r>
      <w:r w:rsidRPr="00221C6F">
        <w:rPr>
          <w:szCs w:val="21"/>
        </w:rPr>
        <w:t>用户登录软件。</w:t>
      </w:r>
    </w:p>
    <w:p w14:paraId="2C5D69A5" w14:textId="77777777" w:rsidR="00FB0EB1" w:rsidRPr="00221C6F" w:rsidRDefault="00FB0EB1" w:rsidP="00FB0EB1">
      <w:pPr>
        <w:ind w:left="839" w:firstLineChars="200" w:firstLine="444"/>
        <w:rPr>
          <w:szCs w:val="21"/>
        </w:rPr>
      </w:pPr>
      <w:r w:rsidRPr="00221C6F">
        <w:rPr>
          <w:szCs w:val="21"/>
        </w:rPr>
        <w:t xml:space="preserve">2. </w:t>
      </w:r>
      <w:r w:rsidRPr="00221C6F">
        <w:rPr>
          <w:szCs w:val="21"/>
        </w:rPr>
        <w:t>用户与好友进行交流。</w:t>
      </w:r>
    </w:p>
    <w:p w14:paraId="16AAB650" w14:textId="77777777" w:rsidR="00FB0EB1" w:rsidRPr="00221C6F" w:rsidRDefault="00FB0EB1" w:rsidP="00FB0EB1">
      <w:pPr>
        <w:ind w:left="839" w:firstLineChars="200" w:firstLine="444"/>
        <w:rPr>
          <w:szCs w:val="21"/>
        </w:rPr>
      </w:pPr>
      <w:r w:rsidRPr="00221C6F">
        <w:rPr>
          <w:szCs w:val="21"/>
        </w:rPr>
        <w:t xml:space="preserve">3. </w:t>
      </w:r>
      <w:r w:rsidRPr="00221C6F">
        <w:rPr>
          <w:szCs w:val="21"/>
        </w:rPr>
        <w:t>用户打开计划安排界面</w:t>
      </w:r>
    </w:p>
    <w:p w14:paraId="2E20C699" w14:textId="77777777" w:rsidR="00FB0EB1" w:rsidRDefault="00FB0EB1" w:rsidP="00FB0EB1">
      <w:pPr>
        <w:ind w:left="839" w:firstLineChars="200" w:firstLine="444"/>
        <w:rPr>
          <w:szCs w:val="21"/>
        </w:rPr>
      </w:pPr>
      <w:r w:rsidRPr="00221C6F">
        <w:rPr>
          <w:szCs w:val="21"/>
        </w:rPr>
        <w:t xml:space="preserve">4. </w:t>
      </w:r>
      <w:r w:rsidRPr="00221C6F">
        <w:rPr>
          <w:szCs w:val="21"/>
        </w:rPr>
        <w:t>用户写入计划，保存退出</w:t>
      </w:r>
    </w:p>
    <w:p w14:paraId="11B167A2" w14:textId="3A6FA384" w:rsidR="00A00086" w:rsidRPr="00FB0EB1" w:rsidRDefault="00A00086" w:rsidP="00A00086"/>
    <w:p w14:paraId="40FF6029" w14:textId="5AC2BFC6" w:rsidR="00CD0432" w:rsidRDefault="00CD0432" w:rsidP="00CD0432">
      <w:pPr>
        <w:pStyle w:val="2"/>
      </w:pPr>
      <w:bookmarkStart w:id="77" w:name="_Toc405321195"/>
      <w:bookmarkStart w:id="78" w:name="_Toc406504180"/>
      <w:bookmarkStart w:id="79" w:name="_Toc28123415"/>
      <w:r>
        <w:rPr>
          <w:rFonts w:hint="eastAsia"/>
        </w:rPr>
        <w:lastRenderedPageBreak/>
        <w:t>4.</w:t>
      </w:r>
      <w:r w:rsidR="00404396">
        <w:t>4</w:t>
      </w:r>
      <w:r>
        <w:rPr>
          <w:rFonts w:hint="eastAsia"/>
        </w:rPr>
        <w:t>用例图</w:t>
      </w:r>
      <w:bookmarkEnd w:id="77"/>
      <w:bookmarkEnd w:id="78"/>
      <w:bookmarkEnd w:id="79"/>
    </w:p>
    <w:p w14:paraId="141FC3B9" w14:textId="5D3C96D7" w:rsidR="004B38A3" w:rsidRDefault="00FB0EB1" w:rsidP="00FB0EB1">
      <w:r>
        <w:rPr>
          <w:rFonts w:ascii="宋体" w:hAnsi="宋体" w:cs="宋体"/>
          <w:noProof/>
          <w:color w:val="656F7A"/>
          <w:kern w:val="0"/>
          <w:sz w:val="24"/>
          <w:lang w:bidi="ar"/>
        </w:rPr>
        <w:drawing>
          <wp:inline distT="0" distB="0" distL="0" distR="0" wp14:anchorId="78D224C9" wp14:editId="5BB8B4EE">
            <wp:extent cx="4796155" cy="3849743"/>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需求用例图.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96155" cy="3849743"/>
                    </a:xfrm>
                    <a:prstGeom prst="rect">
                      <a:avLst/>
                    </a:prstGeom>
                  </pic:spPr>
                </pic:pic>
              </a:graphicData>
            </a:graphic>
          </wp:inline>
        </w:drawing>
      </w:r>
      <w:r>
        <w:t xml:space="preserve"> </w:t>
      </w:r>
    </w:p>
    <w:p w14:paraId="0326845B" w14:textId="77777777" w:rsidR="004B38A3" w:rsidRPr="001508F4" w:rsidRDefault="004B38A3" w:rsidP="007D4509">
      <w:pPr>
        <w:jc w:val="center"/>
      </w:pPr>
    </w:p>
    <w:p w14:paraId="3F199295" w14:textId="01D4739D" w:rsidR="00FA72D9" w:rsidRDefault="00CD0432" w:rsidP="00FA72D9">
      <w:pPr>
        <w:pStyle w:val="1"/>
      </w:pPr>
      <w:bookmarkStart w:id="80" w:name="_Toc389420030"/>
      <w:bookmarkStart w:id="81" w:name="_Toc405321198"/>
      <w:bookmarkStart w:id="82" w:name="_Toc406504183"/>
      <w:bookmarkStart w:id="83" w:name="_Toc28123416"/>
      <w:r>
        <w:rPr>
          <w:rFonts w:hint="eastAsia"/>
        </w:rPr>
        <w:t>5</w:t>
      </w:r>
      <w:r>
        <w:rPr>
          <w:rFonts w:hint="eastAsia"/>
        </w:rPr>
        <w:t>．非</w:t>
      </w:r>
      <w:r>
        <w:t>功能</w:t>
      </w:r>
      <w:r>
        <w:rPr>
          <w:rFonts w:hint="eastAsia"/>
        </w:rPr>
        <w:t>性需求</w:t>
      </w:r>
      <w:bookmarkEnd w:id="80"/>
      <w:bookmarkEnd w:id="81"/>
      <w:bookmarkEnd w:id="82"/>
      <w:bookmarkEnd w:id="83"/>
    </w:p>
    <w:p w14:paraId="6EFC605B" w14:textId="77777777" w:rsidR="00FA72D9" w:rsidRPr="00992FB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性能需求</w:t>
      </w:r>
    </w:p>
    <w:p w14:paraId="63096B48" w14:textId="77777777" w:rsidR="00FA72D9" w:rsidRPr="003E09F0" w:rsidRDefault="00FA72D9" w:rsidP="00287671">
      <w:pPr>
        <w:pStyle w:val="af2"/>
        <w:numPr>
          <w:ilvl w:val="0"/>
          <w:numId w:val="10"/>
        </w:numPr>
        <w:spacing w:line="240" w:lineRule="auto"/>
        <w:ind w:firstLineChars="0"/>
        <w:rPr>
          <w:b/>
          <w:bCs/>
          <w:sz w:val="24"/>
          <w:szCs w:val="24"/>
        </w:rPr>
      </w:pPr>
      <w:r w:rsidRPr="003E09F0">
        <w:rPr>
          <w:rFonts w:hint="eastAsia"/>
          <w:b/>
          <w:bCs/>
          <w:sz w:val="24"/>
          <w:szCs w:val="24"/>
        </w:rPr>
        <w:t>响应时间</w:t>
      </w:r>
    </w:p>
    <w:p w14:paraId="7B659C78" w14:textId="77777777" w:rsidR="00FA72D9" w:rsidRDefault="00FA72D9" w:rsidP="00287671">
      <w:pPr>
        <w:pStyle w:val="af2"/>
        <w:numPr>
          <w:ilvl w:val="0"/>
          <w:numId w:val="5"/>
        </w:numPr>
        <w:spacing w:line="240" w:lineRule="auto"/>
        <w:ind w:firstLineChars="0"/>
      </w:pPr>
      <w:r>
        <w:rPr>
          <w:rFonts w:hint="eastAsia"/>
        </w:rPr>
        <w:t>在</w:t>
      </w:r>
      <w:r>
        <w:t>95</w:t>
      </w:r>
      <w:r>
        <w:t>％的情况下，一般时段响应时间不超过</w:t>
      </w:r>
      <w:r>
        <w:t>1.5</w:t>
      </w:r>
      <w:r>
        <w:t>秒，高峰时段不超过</w:t>
      </w:r>
      <w:r>
        <w:t>4</w:t>
      </w:r>
      <w:r>
        <w:t>秒。</w:t>
      </w:r>
    </w:p>
    <w:p w14:paraId="04309657" w14:textId="77777777" w:rsidR="00FA72D9" w:rsidRDefault="00FA72D9" w:rsidP="00287671">
      <w:pPr>
        <w:pStyle w:val="af2"/>
        <w:numPr>
          <w:ilvl w:val="0"/>
          <w:numId w:val="5"/>
        </w:numPr>
        <w:spacing w:line="240" w:lineRule="auto"/>
        <w:ind w:firstLineChars="0"/>
      </w:pPr>
      <w:r>
        <w:rPr>
          <w:rFonts w:hint="eastAsia"/>
        </w:rPr>
        <w:t>系统从点击到第一个界面显示出来所需要的时间不得超过</w:t>
      </w:r>
      <w:r>
        <w:t>300</w:t>
      </w:r>
      <w:r>
        <w:t>毫秒。</w:t>
      </w:r>
    </w:p>
    <w:p w14:paraId="57044D10" w14:textId="77777777" w:rsidR="00FA72D9" w:rsidRDefault="00FA72D9" w:rsidP="00287671">
      <w:pPr>
        <w:pStyle w:val="af2"/>
        <w:numPr>
          <w:ilvl w:val="0"/>
          <w:numId w:val="5"/>
        </w:numPr>
        <w:spacing w:line="240" w:lineRule="auto"/>
        <w:ind w:firstLineChars="0"/>
      </w:pPr>
      <w:r>
        <w:rPr>
          <w:rFonts w:hint="eastAsia"/>
        </w:rPr>
        <w:t>在推荐配置环境下：登录响应时间在</w:t>
      </w:r>
      <w:r>
        <w:t>2</w:t>
      </w:r>
      <w:r>
        <w:t>秒内，刷新栏目响应时间在</w:t>
      </w:r>
      <w:r>
        <w:t>2</w:t>
      </w:r>
      <w:r>
        <w:t>秒内，刷新条目分页列表响应时间</w:t>
      </w:r>
      <w:r>
        <w:t>2</w:t>
      </w:r>
      <w:r>
        <w:t>秒内，打开信息条目响应时间</w:t>
      </w:r>
      <w:r>
        <w:t>1</w:t>
      </w:r>
      <w:r>
        <w:t>秒内，刷新列表响应时间</w:t>
      </w:r>
      <w:r>
        <w:t>2</w:t>
      </w:r>
      <w:r>
        <w:t>秒内。</w:t>
      </w:r>
    </w:p>
    <w:p w14:paraId="5B0D4743" w14:textId="77777777" w:rsidR="00FA72D9" w:rsidRDefault="00FA72D9" w:rsidP="00287671">
      <w:pPr>
        <w:pStyle w:val="af2"/>
        <w:numPr>
          <w:ilvl w:val="0"/>
          <w:numId w:val="5"/>
        </w:numPr>
        <w:spacing w:line="240" w:lineRule="auto"/>
        <w:ind w:firstLineChars="0"/>
      </w:pPr>
      <w:r>
        <w:rPr>
          <w:rFonts w:hint="eastAsia"/>
        </w:rPr>
        <w:lastRenderedPageBreak/>
        <w:t>在非高峰时间根据特定条件进行搜索，可以在</w:t>
      </w:r>
      <w:r>
        <w:t>3</w:t>
      </w:r>
      <w:r>
        <w:t>秒内得到搜索结果。</w:t>
      </w:r>
    </w:p>
    <w:p w14:paraId="2773B720" w14:textId="77777777" w:rsidR="00FA72D9" w:rsidRPr="003E09F0" w:rsidRDefault="00FA72D9" w:rsidP="00287671">
      <w:pPr>
        <w:pStyle w:val="af2"/>
        <w:numPr>
          <w:ilvl w:val="0"/>
          <w:numId w:val="10"/>
        </w:numPr>
        <w:spacing w:line="240" w:lineRule="auto"/>
        <w:ind w:firstLineChars="0"/>
        <w:rPr>
          <w:b/>
          <w:bCs/>
          <w:sz w:val="24"/>
          <w:szCs w:val="24"/>
        </w:rPr>
      </w:pPr>
      <w:r w:rsidRPr="003E09F0">
        <w:rPr>
          <w:rFonts w:hint="eastAsia"/>
          <w:b/>
          <w:bCs/>
          <w:sz w:val="24"/>
          <w:szCs w:val="24"/>
        </w:rPr>
        <w:t>业务量</w:t>
      </w:r>
    </w:p>
    <w:p w14:paraId="1D44FBAD" w14:textId="77777777" w:rsidR="00FA72D9" w:rsidRDefault="00FA72D9" w:rsidP="00287671">
      <w:pPr>
        <w:pStyle w:val="af2"/>
        <w:numPr>
          <w:ilvl w:val="0"/>
          <w:numId w:val="6"/>
        </w:numPr>
        <w:spacing w:line="240" w:lineRule="auto"/>
        <w:ind w:firstLineChars="0"/>
      </w:pPr>
      <w:r>
        <w:rPr>
          <w:rFonts w:hint="eastAsia"/>
        </w:rPr>
        <w:t>每日平均任务并发数为</w:t>
      </w:r>
      <w:r>
        <w:t>20</w:t>
      </w:r>
      <w:r>
        <w:t>，最大并发数为</w:t>
      </w:r>
      <w:r>
        <w:t>50</w:t>
      </w:r>
      <w:r>
        <w:t>。</w:t>
      </w:r>
    </w:p>
    <w:p w14:paraId="7A77E666" w14:textId="77777777" w:rsidR="00FA72D9" w:rsidRDefault="00FA72D9" w:rsidP="00287671">
      <w:pPr>
        <w:pStyle w:val="af2"/>
        <w:numPr>
          <w:ilvl w:val="0"/>
          <w:numId w:val="6"/>
        </w:numPr>
        <w:spacing w:line="240" w:lineRule="auto"/>
        <w:ind w:firstLineChars="0"/>
      </w:pPr>
      <w:r>
        <w:rPr>
          <w:rFonts w:hint="eastAsia"/>
        </w:rPr>
        <w:t>估计用户数为</w:t>
      </w:r>
      <w:r>
        <w:t>1</w:t>
      </w:r>
      <w:r>
        <w:t>万人，每天登录用户数为</w:t>
      </w:r>
      <w:r>
        <w:t>3000</w:t>
      </w:r>
      <w:r>
        <w:t>左右，网络的带宽为</w:t>
      </w:r>
      <w:r>
        <w:t>100M</w:t>
      </w:r>
      <w:r>
        <w:t>带宽。</w:t>
      </w:r>
    </w:p>
    <w:p w14:paraId="64CECCFD" w14:textId="77777777" w:rsidR="00FA72D9" w:rsidRPr="00992FBE" w:rsidRDefault="00FA72D9" w:rsidP="00287671">
      <w:pPr>
        <w:pStyle w:val="af2"/>
        <w:numPr>
          <w:ilvl w:val="0"/>
          <w:numId w:val="6"/>
        </w:numPr>
        <w:spacing w:line="240" w:lineRule="auto"/>
        <w:ind w:firstLineChars="0"/>
      </w:pPr>
      <w:r>
        <w:rPr>
          <w:rFonts w:hint="eastAsia"/>
        </w:rPr>
        <w:t>系统可以同时满足</w:t>
      </w:r>
      <w:r>
        <w:t>10,000</w:t>
      </w:r>
      <w:r>
        <w:t>个用户请求，并为</w:t>
      </w:r>
      <w:r>
        <w:t>25,000</w:t>
      </w:r>
      <w:r>
        <w:t>个并发用户提供浏览功能。</w:t>
      </w:r>
    </w:p>
    <w:p w14:paraId="6C9B0283" w14:textId="77777777" w:rsidR="00FA72D9" w:rsidRPr="003E09F0" w:rsidRDefault="00FA72D9" w:rsidP="00287671">
      <w:pPr>
        <w:pStyle w:val="af2"/>
        <w:numPr>
          <w:ilvl w:val="0"/>
          <w:numId w:val="10"/>
        </w:numPr>
        <w:spacing w:line="240" w:lineRule="auto"/>
        <w:ind w:firstLineChars="0"/>
        <w:rPr>
          <w:b/>
          <w:bCs/>
          <w:sz w:val="24"/>
          <w:szCs w:val="24"/>
        </w:rPr>
      </w:pPr>
      <w:r w:rsidRPr="003E09F0">
        <w:rPr>
          <w:rFonts w:hint="eastAsia"/>
          <w:b/>
          <w:bCs/>
          <w:sz w:val="24"/>
          <w:szCs w:val="24"/>
        </w:rPr>
        <w:t>系统容量</w:t>
      </w:r>
    </w:p>
    <w:p w14:paraId="11BC5E6B" w14:textId="77777777" w:rsidR="00FA72D9" w:rsidRDefault="00FA72D9" w:rsidP="00287671">
      <w:pPr>
        <w:pStyle w:val="af2"/>
        <w:numPr>
          <w:ilvl w:val="0"/>
          <w:numId w:val="7"/>
        </w:numPr>
        <w:spacing w:line="240" w:lineRule="auto"/>
        <w:ind w:firstLineChars="0"/>
      </w:pPr>
      <w:r>
        <w:rPr>
          <w:rFonts w:hint="eastAsia"/>
        </w:rPr>
        <w:t>支持</w:t>
      </w:r>
      <w:r>
        <w:t>1</w:t>
      </w:r>
      <w:r>
        <w:t>万用户，支持</w:t>
      </w:r>
      <w:r>
        <w:t>GB</w:t>
      </w:r>
      <w:r>
        <w:t>级数据。</w:t>
      </w:r>
    </w:p>
    <w:p w14:paraId="027EE80C" w14:textId="77777777" w:rsidR="00FA72D9" w:rsidRDefault="00FA72D9" w:rsidP="00287671">
      <w:pPr>
        <w:pStyle w:val="af2"/>
        <w:numPr>
          <w:ilvl w:val="0"/>
          <w:numId w:val="7"/>
        </w:numPr>
        <w:spacing w:line="240" w:lineRule="auto"/>
        <w:ind w:firstLineChars="0"/>
      </w:pPr>
      <w:r>
        <w:rPr>
          <w:rFonts w:hint="eastAsia"/>
        </w:rPr>
        <w:t>数据库表行数不超过</w:t>
      </w:r>
      <w:r>
        <w:t>40</w:t>
      </w:r>
      <w:r>
        <w:t>万行，数据库最大容量不超过</w:t>
      </w:r>
      <w:r>
        <w:t>1000GB</w:t>
      </w:r>
      <w:r>
        <w:t>，磁盘空间至少需要</w:t>
      </w:r>
      <w:r>
        <w:t>10G</w:t>
      </w:r>
      <w:r>
        <w:t>。</w:t>
      </w:r>
    </w:p>
    <w:p w14:paraId="5998B82D" w14:textId="77777777" w:rsidR="00FA72D9" w:rsidRPr="003E09F0" w:rsidRDefault="00FA72D9" w:rsidP="00287671">
      <w:pPr>
        <w:pStyle w:val="af2"/>
        <w:numPr>
          <w:ilvl w:val="0"/>
          <w:numId w:val="10"/>
        </w:numPr>
        <w:spacing w:line="240" w:lineRule="auto"/>
        <w:ind w:firstLineChars="0"/>
        <w:rPr>
          <w:b/>
          <w:bCs/>
          <w:sz w:val="24"/>
          <w:szCs w:val="24"/>
        </w:rPr>
      </w:pPr>
      <w:r w:rsidRPr="003E09F0">
        <w:rPr>
          <w:rFonts w:hint="eastAsia"/>
          <w:b/>
          <w:bCs/>
          <w:sz w:val="24"/>
          <w:szCs w:val="24"/>
        </w:rPr>
        <w:t>精度</w:t>
      </w:r>
    </w:p>
    <w:p w14:paraId="52DE6972" w14:textId="77777777" w:rsidR="00FA72D9" w:rsidRDefault="00FA72D9" w:rsidP="00287671">
      <w:pPr>
        <w:pStyle w:val="af2"/>
        <w:numPr>
          <w:ilvl w:val="0"/>
          <w:numId w:val="8"/>
        </w:numPr>
        <w:spacing w:line="240" w:lineRule="auto"/>
        <w:ind w:firstLineChars="0"/>
      </w:pPr>
      <w:r>
        <w:rPr>
          <w:rFonts w:hint="eastAsia"/>
        </w:rPr>
        <w:t>当通过互联网接入系统的时候，期望在</w:t>
      </w:r>
      <w:proofErr w:type="gramStart"/>
      <w:r>
        <w:rPr>
          <w:rFonts w:hint="eastAsia"/>
        </w:rPr>
        <w:t>搜索伙伴</w:t>
      </w:r>
      <w:proofErr w:type="gramEnd"/>
      <w:r>
        <w:rPr>
          <w:rFonts w:hint="eastAsia"/>
        </w:rPr>
        <w:t>时最长查询时间</w:t>
      </w:r>
      <w:r>
        <w:t>&lt;15</w:t>
      </w:r>
      <w:r>
        <w:t>秒。</w:t>
      </w:r>
    </w:p>
    <w:p w14:paraId="398015C1" w14:textId="77777777" w:rsidR="00FA72D9" w:rsidRPr="00475E5F" w:rsidRDefault="00FA72D9" w:rsidP="00287671">
      <w:pPr>
        <w:pStyle w:val="af2"/>
        <w:numPr>
          <w:ilvl w:val="0"/>
          <w:numId w:val="10"/>
        </w:numPr>
        <w:spacing w:line="240" w:lineRule="auto"/>
        <w:ind w:firstLineChars="0"/>
        <w:rPr>
          <w:b/>
          <w:bCs/>
          <w:sz w:val="24"/>
          <w:szCs w:val="24"/>
        </w:rPr>
      </w:pPr>
      <w:r w:rsidRPr="00475E5F">
        <w:rPr>
          <w:rFonts w:hint="eastAsia"/>
          <w:b/>
          <w:bCs/>
          <w:sz w:val="24"/>
          <w:szCs w:val="24"/>
        </w:rPr>
        <w:t>资源使用率</w:t>
      </w:r>
    </w:p>
    <w:p w14:paraId="01CF50B4" w14:textId="77777777" w:rsidR="00FA72D9" w:rsidRDefault="00FA72D9" w:rsidP="00287671">
      <w:pPr>
        <w:pStyle w:val="af2"/>
        <w:numPr>
          <w:ilvl w:val="0"/>
          <w:numId w:val="9"/>
        </w:numPr>
        <w:spacing w:line="240" w:lineRule="auto"/>
        <w:ind w:firstLineChars="0"/>
      </w:pPr>
      <w:r>
        <w:t>CPU</w:t>
      </w:r>
      <w:r>
        <w:t>占用率</w:t>
      </w:r>
      <w:r>
        <w:t>&lt;=50%</w:t>
      </w:r>
      <w:r>
        <w:t>。</w:t>
      </w:r>
    </w:p>
    <w:p w14:paraId="0957B6BA" w14:textId="77777777" w:rsidR="00FA72D9" w:rsidRDefault="00FA72D9" w:rsidP="00287671">
      <w:pPr>
        <w:pStyle w:val="af2"/>
        <w:numPr>
          <w:ilvl w:val="0"/>
          <w:numId w:val="9"/>
        </w:numPr>
        <w:spacing w:line="240" w:lineRule="auto"/>
        <w:ind w:firstLineChars="0"/>
      </w:pPr>
      <w:r>
        <w:rPr>
          <w:rFonts w:hint="eastAsia"/>
        </w:rPr>
        <w:t>内存占用率</w:t>
      </w:r>
      <w:r>
        <w:t>&lt;=50%</w:t>
      </w:r>
      <w:r>
        <w:t>。</w:t>
      </w:r>
    </w:p>
    <w:p w14:paraId="0509ACEE" w14:textId="77777777" w:rsidR="00FA72D9" w:rsidRDefault="00FA72D9" w:rsidP="00FA72D9"/>
    <w:p w14:paraId="5F3BE923"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安全性需求</w:t>
      </w:r>
    </w:p>
    <w:p w14:paraId="186BC7A0" w14:textId="77777777" w:rsidR="00FA72D9" w:rsidRDefault="00FA72D9" w:rsidP="00287671">
      <w:pPr>
        <w:pStyle w:val="af2"/>
        <w:numPr>
          <w:ilvl w:val="0"/>
          <w:numId w:val="11"/>
        </w:numPr>
        <w:spacing w:line="240" w:lineRule="auto"/>
        <w:ind w:firstLineChars="0"/>
      </w:pPr>
      <w:r>
        <w:rPr>
          <w:rFonts w:hint="eastAsia"/>
        </w:rPr>
        <w:t>严格权限访问控制，用户在经过身份认证后，只能访问其权限范围内的数据，只能进行其权限范围内的操作。</w:t>
      </w:r>
    </w:p>
    <w:p w14:paraId="79D604E3" w14:textId="77777777" w:rsidR="00FA72D9" w:rsidRDefault="00FA72D9" w:rsidP="00287671">
      <w:pPr>
        <w:pStyle w:val="af2"/>
        <w:numPr>
          <w:ilvl w:val="0"/>
          <w:numId w:val="11"/>
        </w:numPr>
        <w:spacing w:line="240" w:lineRule="auto"/>
        <w:ind w:firstLineChars="0"/>
      </w:pPr>
      <w:r>
        <w:rPr>
          <w:rFonts w:hint="eastAsia"/>
        </w:rPr>
        <w:t>不同的用户具有不同的身份和权限，需要在用户身份真实可信的前提下，提供可信的授权管理服务，保护数据不被非法</w:t>
      </w:r>
      <w:r>
        <w:t>/</w:t>
      </w:r>
      <w:r>
        <w:t>越权访问和篡改，要确保数据的机密性和完整性。</w:t>
      </w:r>
    </w:p>
    <w:p w14:paraId="22866869" w14:textId="77777777" w:rsidR="00FA72D9" w:rsidRDefault="00FA72D9" w:rsidP="00287671">
      <w:pPr>
        <w:pStyle w:val="af2"/>
        <w:numPr>
          <w:ilvl w:val="0"/>
          <w:numId w:val="11"/>
        </w:numPr>
        <w:spacing w:line="240" w:lineRule="auto"/>
        <w:ind w:firstLineChars="0"/>
      </w:pPr>
      <w:r>
        <w:rPr>
          <w:rFonts w:hint="eastAsia"/>
        </w:rPr>
        <w:t>提供运行日志管理及安全审计功能，可追踪系统的历史使用情况。</w:t>
      </w:r>
    </w:p>
    <w:p w14:paraId="19604602" w14:textId="77777777" w:rsidR="00FA72D9" w:rsidRDefault="00FA72D9" w:rsidP="00287671">
      <w:pPr>
        <w:pStyle w:val="af2"/>
        <w:numPr>
          <w:ilvl w:val="0"/>
          <w:numId w:val="11"/>
        </w:numPr>
        <w:spacing w:line="240" w:lineRule="auto"/>
        <w:ind w:firstLineChars="0"/>
      </w:pPr>
      <w:r>
        <w:rPr>
          <w:rFonts w:hint="eastAsia"/>
        </w:rPr>
        <w:t>能经受来自互联网的一般性恶意攻击。如病毒（包括木马）攻击、口令猜测攻击、黑客入侵等。</w:t>
      </w:r>
    </w:p>
    <w:p w14:paraId="1D6A879B" w14:textId="77777777" w:rsidR="00FA72D9" w:rsidRPr="003E09F0" w:rsidRDefault="00FA72D9" w:rsidP="00287671">
      <w:pPr>
        <w:pStyle w:val="af2"/>
        <w:numPr>
          <w:ilvl w:val="0"/>
          <w:numId w:val="11"/>
        </w:numPr>
        <w:spacing w:line="240" w:lineRule="auto"/>
        <w:ind w:firstLineChars="0"/>
      </w:pPr>
      <w:r>
        <w:rPr>
          <w:rFonts w:hint="eastAsia"/>
        </w:rPr>
        <w:t>至少</w:t>
      </w:r>
      <w:r>
        <w:t>99%</w:t>
      </w:r>
      <w:r>
        <w:t>的攻击需要在</w:t>
      </w:r>
      <w:r>
        <w:t>10</w:t>
      </w:r>
      <w:r>
        <w:t>秒内检测到。</w:t>
      </w:r>
    </w:p>
    <w:p w14:paraId="1AE106B9" w14:textId="77777777" w:rsidR="00FA72D9" w:rsidRDefault="00FA72D9" w:rsidP="00FA72D9"/>
    <w:p w14:paraId="45CBB0A3" w14:textId="77777777" w:rsidR="00FA72D9" w:rsidRPr="003F0B2E" w:rsidRDefault="00FA72D9" w:rsidP="00287671">
      <w:pPr>
        <w:pStyle w:val="af2"/>
        <w:numPr>
          <w:ilvl w:val="0"/>
          <w:numId w:val="4"/>
        </w:numPr>
        <w:spacing w:line="240" w:lineRule="auto"/>
        <w:ind w:firstLineChars="0"/>
        <w:rPr>
          <w:b/>
          <w:bCs/>
          <w:sz w:val="28"/>
          <w:szCs w:val="28"/>
        </w:rPr>
      </w:pPr>
      <w:r>
        <w:rPr>
          <w:rFonts w:hint="eastAsia"/>
          <w:b/>
          <w:bCs/>
          <w:sz w:val="28"/>
          <w:szCs w:val="28"/>
        </w:rPr>
        <w:t>兼容性</w:t>
      </w:r>
      <w:r w:rsidRPr="003F0B2E">
        <w:rPr>
          <w:rFonts w:hint="eastAsia"/>
          <w:b/>
          <w:bCs/>
          <w:sz w:val="28"/>
          <w:szCs w:val="28"/>
        </w:rPr>
        <w:t>需求</w:t>
      </w:r>
    </w:p>
    <w:p w14:paraId="3244375B" w14:textId="77777777" w:rsidR="00FA72D9" w:rsidRDefault="00FA72D9" w:rsidP="00287671">
      <w:pPr>
        <w:pStyle w:val="af2"/>
        <w:numPr>
          <w:ilvl w:val="0"/>
          <w:numId w:val="13"/>
        </w:numPr>
        <w:spacing w:line="240" w:lineRule="auto"/>
        <w:ind w:firstLineChars="0"/>
      </w:pPr>
      <w:r>
        <w:rPr>
          <w:rFonts w:hint="eastAsia"/>
        </w:rPr>
        <w:t>系统应支持</w:t>
      </w:r>
      <w:r>
        <w:t>windows</w:t>
      </w:r>
      <w:r>
        <w:t>操作系统</w:t>
      </w:r>
      <w:r>
        <w:t>;</w:t>
      </w:r>
    </w:p>
    <w:p w14:paraId="7E0C653D" w14:textId="77777777" w:rsidR="00FA72D9" w:rsidRDefault="00FA72D9" w:rsidP="00287671">
      <w:pPr>
        <w:pStyle w:val="af2"/>
        <w:numPr>
          <w:ilvl w:val="0"/>
          <w:numId w:val="13"/>
        </w:numPr>
        <w:spacing w:line="240" w:lineRule="auto"/>
        <w:ind w:firstLineChars="0"/>
      </w:pPr>
      <w:r>
        <w:rPr>
          <w:rFonts w:hint="eastAsia"/>
        </w:rPr>
        <w:t>最多只有</w:t>
      </w:r>
      <w:r>
        <w:t>5%</w:t>
      </w:r>
      <w:r>
        <w:t>的系统实现需要具体到特定的操作系统。</w:t>
      </w:r>
    </w:p>
    <w:p w14:paraId="3C94C46E" w14:textId="77777777" w:rsidR="00FA72D9" w:rsidRDefault="00FA72D9" w:rsidP="00287671">
      <w:pPr>
        <w:pStyle w:val="af2"/>
        <w:numPr>
          <w:ilvl w:val="0"/>
          <w:numId w:val="13"/>
        </w:numPr>
        <w:spacing w:line="240" w:lineRule="auto"/>
        <w:ind w:firstLineChars="0"/>
      </w:pPr>
      <w:r>
        <w:rPr>
          <w:rFonts w:hint="eastAsia"/>
        </w:rPr>
        <w:t>替换关系数据库系统的平均时间不超过</w:t>
      </w:r>
      <w:r>
        <w:t>2</w:t>
      </w:r>
      <w:r>
        <w:t>小时，并且保证没有数据丢失</w:t>
      </w:r>
    </w:p>
    <w:p w14:paraId="32407FC3" w14:textId="77777777" w:rsidR="00FA72D9" w:rsidRDefault="00FA72D9" w:rsidP="00FA72D9"/>
    <w:p w14:paraId="6F722079" w14:textId="77777777" w:rsidR="00FA72D9" w:rsidRPr="003F0B2E" w:rsidRDefault="00FA72D9" w:rsidP="00287671">
      <w:pPr>
        <w:pStyle w:val="af2"/>
        <w:numPr>
          <w:ilvl w:val="0"/>
          <w:numId w:val="4"/>
        </w:numPr>
        <w:spacing w:line="240" w:lineRule="auto"/>
        <w:ind w:firstLineChars="0"/>
        <w:rPr>
          <w:b/>
          <w:bCs/>
          <w:sz w:val="28"/>
          <w:szCs w:val="28"/>
        </w:rPr>
      </w:pPr>
      <w:r>
        <w:rPr>
          <w:rFonts w:hint="eastAsia"/>
          <w:b/>
          <w:bCs/>
          <w:sz w:val="28"/>
          <w:szCs w:val="28"/>
        </w:rPr>
        <w:t>可靠性</w:t>
      </w:r>
      <w:r w:rsidRPr="003F0B2E">
        <w:rPr>
          <w:rFonts w:hint="eastAsia"/>
          <w:b/>
          <w:bCs/>
          <w:sz w:val="28"/>
          <w:szCs w:val="28"/>
        </w:rPr>
        <w:t>需求</w:t>
      </w:r>
    </w:p>
    <w:p w14:paraId="0854AA7C" w14:textId="77777777" w:rsidR="00FA72D9" w:rsidRDefault="00FA72D9" w:rsidP="00287671">
      <w:pPr>
        <w:pStyle w:val="af2"/>
        <w:numPr>
          <w:ilvl w:val="0"/>
          <w:numId w:val="12"/>
        </w:numPr>
        <w:spacing w:line="240" w:lineRule="auto"/>
        <w:ind w:firstLineChars="0"/>
      </w:pPr>
      <w:r>
        <w:rPr>
          <w:rFonts w:hint="eastAsia"/>
        </w:rPr>
        <w:t>对输入有提示，数据有检查，防止数据异常。</w:t>
      </w:r>
    </w:p>
    <w:p w14:paraId="331D1982" w14:textId="77777777" w:rsidR="00FA72D9" w:rsidRDefault="00FA72D9" w:rsidP="00287671">
      <w:pPr>
        <w:pStyle w:val="af2"/>
        <w:numPr>
          <w:ilvl w:val="0"/>
          <w:numId w:val="12"/>
        </w:numPr>
        <w:spacing w:line="240" w:lineRule="auto"/>
        <w:ind w:firstLineChars="0"/>
      </w:pPr>
      <w:r>
        <w:rPr>
          <w:rFonts w:hint="eastAsia"/>
        </w:rPr>
        <w:t>系统健壮性强，应该能处理系统运行过程中出现的各种异常情况，如：人为操作错误、输入非法数据、硬件设备失败等，系统应该能正确的处理，恰当的回避。</w:t>
      </w:r>
    </w:p>
    <w:p w14:paraId="7E686E7C" w14:textId="77777777" w:rsidR="00FA72D9" w:rsidRDefault="00FA72D9" w:rsidP="00287671">
      <w:pPr>
        <w:pStyle w:val="af2"/>
        <w:numPr>
          <w:ilvl w:val="0"/>
          <w:numId w:val="12"/>
        </w:numPr>
        <w:spacing w:line="240" w:lineRule="auto"/>
        <w:ind w:firstLineChars="0"/>
      </w:pPr>
      <w:r>
        <w:rPr>
          <w:rFonts w:hint="eastAsia"/>
        </w:rPr>
        <w:t>要求系统</w:t>
      </w:r>
      <w:r>
        <w:t>7x24</w:t>
      </w:r>
      <w:r>
        <w:t>小时运行，全年持续运行故障停运时间累计不能超过</w:t>
      </w:r>
      <w:r>
        <w:t>10</w:t>
      </w:r>
      <w:r>
        <w:t>小时。</w:t>
      </w:r>
    </w:p>
    <w:p w14:paraId="07637839" w14:textId="77777777" w:rsidR="00FA72D9" w:rsidRDefault="00FA72D9" w:rsidP="00287671">
      <w:pPr>
        <w:pStyle w:val="af2"/>
        <w:numPr>
          <w:ilvl w:val="0"/>
          <w:numId w:val="12"/>
        </w:numPr>
        <w:spacing w:line="240" w:lineRule="auto"/>
        <w:ind w:firstLineChars="0"/>
      </w:pPr>
      <w:r>
        <w:rPr>
          <w:rFonts w:hint="eastAsia"/>
        </w:rPr>
        <w:t>系统缺陷率每</w:t>
      </w:r>
      <w:r>
        <w:t>1,000</w:t>
      </w:r>
      <w:r>
        <w:t>小时最多发生</w:t>
      </w:r>
      <w:r>
        <w:t>1</w:t>
      </w:r>
      <w:r>
        <w:t>次故障</w:t>
      </w:r>
    </w:p>
    <w:p w14:paraId="0E07C8D9" w14:textId="77777777" w:rsidR="00FA72D9" w:rsidRDefault="00FA72D9" w:rsidP="00FA72D9"/>
    <w:p w14:paraId="5BB0F1C4"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环境需求</w:t>
      </w:r>
    </w:p>
    <w:tbl>
      <w:tblPr>
        <w:tblStyle w:val="ae"/>
        <w:tblW w:w="0" w:type="auto"/>
        <w:tblLook w:val="04A0" w:firstRow="1" w:lastRow="0" w:firstColumn="1" w:lastColumn="0" w:noHBand="0" w:noVBand="1"/>
      </w:tblPr>
      <w:tblGrid>
        <w:gridCol w:w="971"/>
        <w:gridCol w:w="1362"/>
        <w:gridCol w:w="1766"/>
        <w:gridCol w:w="1986"/>
        <w:gridCol w:w="1684"/>
      </w:tblGrid>
      <w:tr w:rsidR="00FA72D9" w14:paraId="594703F3" w14:textId="77777777" w:rsidTr="001C709C">
        <w:tc>
          <w:tcPr>
            <w:tcW w:w="1129" w:type="dxa"/>
          </w:tcPr>
          <w:p w14:paraId="2E37CA3D" w14:textId="77777777" w:rsidR="00FA72D9" w:rsidRPr="0067149A" w:rsidRDefault="00FA72D9" w:rsidP="001C709C">
            <w:pPr>
              <w:rPr>
                <w:rFonts w:eastAsiaTheme="minorHAnsi"/>
                <w:b/>
                <w:bCs/>
              </w:rPr>
            </w:pPr>
          </w:p>
        </w:tc>
        <w:tc>
          <w:tcPr>
            <w:tcW w:w="1276" w:type="dxa"/>
          </w:tcPr>
          <w:p w14:paraId="2D565E6D" w14:textId="77777777" w:rsidR="00FA72D9" w:rsidRPr="0067149A" w:rsidRDefault="00FA72D9" w:rsidP="001C709C">
            <w:pPr>
              <w:rPr>
                <w:rFonts w:eastAsiaTheme="minorHAnsi"/>
                <w:b/>
                <w:bCs/>
              </w:rPr>
            </w:pPr>
            <w:r w:rsidRPr="0067149A">
              <w:rPr>
                <w:rStyle w:val="af3"/>
                <w:rFonts w:eastAsiaTheme="minorHAnsi" w:hint="eastAsia"/>
                <w:color w:val="4F4F4F"/>
                <w:szCs w:val="21"/>
                <w:shd w:val="clear" w:color="auto" w:fill="FFFFFF"/>
              </w:rPr>
              <w:t>硬件</w:t>
            </w:r>
          </w:p>
        </w:tc>
        <w:tc>
          <w:tcPr>
            <w:tcW w:w="1985" w:type="dxa"/>
          </w:tcPr>
          <w:p w14:paraId="65715463" w14:textId="77777777" w:rsidR="00FA72D9" w:rsidRPr="0067149A" w:rsidRDefault="00FA72D9" w:rsidP="001C709C">
            <w:pPr>
              <w:rPr>
                <w:rFonts w:eastAsiaTheme="minorHAnsi"/>
                <w:b/>
                <w:bCs/>
              </w:rPr>
            </w:pPr>
            <w:r w:rsidRPr="0067149A">
              <w:rPr>
                <w:rStyle w:val="af3"/>
                <w:rFonts w:eastAsiaTheme="minorHAnsi" w:hint="eastAsia"/>
                <w:color w:val="4F4F4F"/>
                <w:szCs w:val="21"/>
                <w:shd w:val="clear" w:color="auto" w:fill="FFFFFF"/>
              </w:rPr>
              <w:t>操作系统及其版本</w:t>
            </w:r>
          </w:p>
        </w:tc>
        <w:tc>
          <w:tcPr>
            <w:tcW w:w="2246" w:type="dxa"/>
          </w:tcPr>
          <w:p w14:paraId="47BF3D2B" w14:textId="77777777" w:rsidR="00FA72D9" w:rsidRPr="0067149A" w:rsidRDefault="00FA72D9" w:rsidP="001C709C">
            <w:pPr>
              <w:rPr>
                <w:rFonts w:eastAsiaTheme="minorHAnsi"/>
                <w:b/>
                <w:bCs/>
              </w:rPr>
            </w:pPr>
            <w:r w:rsidRPr="0067149A">
              <w:rPr>
                <w:rStyle w:val="af3"/>
                <w:rFonts w:eastAsiaTheme="minorHAnsi" w:hint="eastAsia"/>
                <w:color w:val="4F4F4F"/>
                <w:szCs w:val="21"/>
                <w:shd w:val="clear" w:color="auto" w:fill="FFFFFF"/>
              </w:rPr>
              <w:t>应用服务器软件及其版本</w:t>
            </w:r>
          </w:p>
        </w:tc>
        <w:tc>
          <w:tcPr>
            <w:tcW w:w="1660" w:type="dxa"/>
          </w:tcPr>
          <w:p w14:paraId="0E9A8758" w14:textId="77777777" w:rsidR="00FA72D9" w:rsidRPr="0067149A" w:rsidRDefault="00FA72D9" w:rsidP="001C709C">
            <w:pPr>
              <w:rPr>
                <w:rFonts w:eastAsiaTheme="minorHAnsi"/>
                <w:b/>
                <w:bCs/>
              </w:rPr>
            </w:pPr>
            <w:r w:rsidRPr="0067149A">
              <w:rPr>
                <w:rStyle w:val="af3"/>
                <w:rFonts w:eastAsiaTheme="minorHAnsi" w:hint="eastAsia"/>
                <w:color w:val="4F4F4F"/>
                <w:szCs w:val="21"/>
                <w:shd w:val="clear" w:color="auto" w:fill="FFFFFF"/>
              </w:rPr>
              <w:t>应用软件及其部件</w:t>
            </w:r>
          </w:p>
        </w:tc>
      </w:tr>
      <w:tr w:rsidR="00FA72D9" w14:paraId="3AFA5DB5" w14:textId="77777777" w:rsidTr="001C709C">
        <w:tc>
          <w:tcPr>
            <w:tcW w:w="1129" w:type="dxa"/>
          </w:tcPr>
          <w:p w14:paraId="146F57F9" w14:textId="77777777" w:rsidR="00FA72D9" w:rsidRPr="0067149A" w:rsidRDefault="00FA72D9" w:rsidP="001C709C">
            <w:pPr>
              <w:rPr>
                <w:rFonts w:ascii="宋体" w:hAnsi="宋体"/>
              </w:rPr>
            </w:pPr>
            <w:r w:rsidRPr="0067149A">
              <w:rPr>
                <w:rFonts w:ascii="宋体" w:hAnsi="宋体" w:hint="eastAsia"/>
              </w:rPr>
              <w:t>服务器</w:t>
            </w:r>
          </w:p>
        </w:tc>
        <w:tc>
          <w:tcPr>
            <w:tcW w:w="1276" w:type="dxa"/>
          </w:tcPr>
          <w:p w14:paraId="0E8EA501" w14:textId="77777777" w:rsidR="00FA72D9" w:rsidRPr="0067149A" w:rsidRDefault="00FA72D9" w:rsidP="001C709C">
            <w:pPr>
              <w:rPr>
                <w:rFonts w:ascii="宋体" w:hAnsi="宋体"/>
              </w:rPr>
            </w:pPr>
            <w:r w:rsidRPr="0067149A">
              <w:rPr>
                <w:rFonts w:ascii="宋体" w:hAnsi="宋体"/>
              </w:rPr>
              <w:t>IBM RS6000</w:t>
            </w:r>
          </w:p>
        </w:tc>
        <w:tc>
          <w:tcPr>
            <w:tcW w:w="1985" w:type="dxa"/>
          </w:tcPr>
          <w:p w14:paraId="115CDE06" w14:textId="77777777" w:rsidR="00FA72D9" w:rsidRPr="0067149A" w:rsidRDefault="00FA72D9" w:rsidP="001C709C">
            <w:pPr>
              <w:rPr>
                <w:rFonts w:ascii="宋体" w:hAnsi="宋体"/>
              </w:rPr>
            </w:pPr>
            <w:r w:rsidRPr="0067149A">
              <w:rPr>
                <w:rFonts w:ascii="宋体" w:hAnsi="宋体"/>
              </w:rPr>
              <w:t>AIX 4.3.3</w:t>
            </w:r>
          </w:p>
        </w:tc>
        <w:tc>
          <w:tcPr>
            <w:tcW w:w="2246" w:type="dxa"/>
          </w:tcPr>
          <w:p w14:paraId="32BE4AAC" w14:textId="77777777" w:rsidR="00FA72D9" w:rsidRPr="0067149A" w:rsidRDefault="00FA72D9" w:rsidP="001C709C">
            <w:r w:rsidRPr="0067149A">
              <w:t>IBM HTTP Server</w:t>
            </w:r>
            <w:r w:rsidRPr="0067149A">
              <w:t>、</w:t>
            </w:r>
            <w:r w:rsidRPr="0067149A">
              <w:t>Apache</w:t>
            </w:r>
            <w:r w:rsidRPr="0067149A">
              <w:t>、</w:t>
            </w:r>
            <w:r w:rsidRPr="0067149A">
              <w:t>MS IIS5.0</w:t>
            </w:r>
            <w:r w:rsidRPr="0067149A">
              <w:t>等</w:t>
            </w:r>
          </w:p>
        </w:tc>
        <w:tc>
          <w:tcPr>
            <w:tcW w:w="1660" w:type="dxa"/>
          </w:tcPr>
          <w:p w14:paraId="49436EB1" w14:textId="77777777" w:rsidR="00FA72D9" w:rsidRPr="0067149A" w:rsidRDefault="00FA72D9" w:rsidP="001C709C">
            <w:r w:rsidRPr="0067149A">
              <w:t>DB2</w:t>
            </w:r>
            <w:r w:rsidRPr="0067149A">
              <w:t>（</w:t>
            </w:r>
            <w:r w:rsidRPr="0067149A">
              <w:t>7.2 EE</w:t>
            </w:r>
            <w:r w:rsidRPr="0067149A">
              <w:t>以上版本）</w:t>
            </w:r>
          </w:p>
        </w:tc>
      </w:tr>
      <w:tr w:rsidR="00FA72D9" w14:paraId="426CEB41" w14:textId="77777777" w:rsidTr="001C709C">
        <w:tc>
          <w:tcPr>
            <w:tcW w:w="1129" w:type="dxa"/>
          </w:tcPr>
          <w:p w14:paraId="31E9C7B0" w14:textId="77777777" w:rsidR="00FA72D9" w:rsidRPr="0067149A" w:rsidRDefault="00FA72D9" w:rsidP="001C709C">
            <w:r w:rsidRPr="0067149A">
              <w:rPr>
                <w:rFonts w:hint="eastAsia"/>
              </w:rPr>
              <w:t>浏览客户端</w:t>
            </w:r>
          </w:p>
        </w:tc>
        <w:tc>
          <w:tcPr>
            <w:tcW w:w="1276" w:type="dxa"/>
          </w:tcPr>
          <w:p w14:paraId="709E8A18" w14:textId="77777777" w:rsidR="00FA72D9" w:rsidRPr="0067149A" w:rsidRDefault="00FA72D9" w:rsidP="001C709C">
            <w:r w:rsidRPr="0067149A">
              <w:t>PII 800/64M/2G</w:t>
            </w:r>
          </w:p>
        </w:tc>
        <w:tc>
          <w:tcPr>
            <w:tcW w:w="1985" w:type="dxa"/>
          </w:tcPr>
          <w:p w14:paraId="0D24AEC9" w14:textId="77777777" w:rsidR="00FA72D9" w:rsidRPr="0067149A" w:rsidRDefault="00FA72D9" w:rsidP="001C709C">
            <w:r w:rsidRPr="0067149A">
              <w:t>Win98</w:t>
            </w:r>
            <w:r w:rsidRPr="0067149A">
              <w:t>及以上</w:t>
            </w:r>
          </w:p>
        </w:tc>
        <w:tc>
          <w:tcPr>
            <w:tcW w:w="2246" w:type="dxa"/>
          </w:tcPr>
          <w:p w14:paraId="5352166E" w14:textId="77777777" w:rsidR="00FA72D9" w:rsidRPr="0067149A" w:rsidRDefault="00FA72D9" w:rsidP="001C709C">
            <w:r w:rsidRPr="0067149A">
              <w:t>IE 5.0</w:t>
            </w:r>
            <w:r w:rsidRPr="0067149A">
              <w:t>以上或</w:t>
            </w:r>
            <w:r w:rsidRPr="0067149A">
              <w:t>Netscape</w:t>
            </w:r>
            <w:r w:rsidRPr="0067149A">
              <w:t>同等版本以上</w:t>
            </w:r>
          </w:p>
        </w:tc>
        <w:tc>
          <w:tcPr>
            <w:tcW w:w="1660" w:type="dxa"/>
          </w:tcPr>
          <w:p w14:paraId="0F3369C2" w14:textId="77777777" w:rsidR="00FA72D9" w:rsidRPr="0067149A" w:rsidRDefault="00FA72D9" w:rsidP="001C709C"/>
        </w:tc>
      </w:tr>
      <w:tr w:rsidR="00FA72D9" w14:paraId="14733AB2" w14:textId="77777777" w:rsidTr="001C709C">
        <w:tc>
          <w:tcPr>
            <w:tcW w:w="1129" w:type="dxa"/>
          </w:tcPr>
          <w:p w14:paraId="6789E3CB" w14:textId="77777777" w:rsidR="00FA72D9" w:rsidRPr="0067149A" w:rsidRDefault="00FA72D9" w:rsidP="001C709C">
            <w:r w:rsidRPr="0067149A">
              <w:rPr>
                <w:rFonts w:hint="eastAsia"/>
              </w:rPr>
              <w:t>特殊客户端</w:t>
            </w:r>
          </w:p>
        </w:tc>
        <w:tc>
          <w:tcPr>
            <w:tcW w:w="1276" w:type="dxa"/>
          </w:tcPr>
          <w:p w14:paraId="2FF4D204" w14:textId="77777777" w:rsidR="00FA72D9" w:rsidRPr="0067149A" w:rsidRDefault="00FA72D9" w:rsidP="001C709C">
            <w:r w:rsidRPr="0067149A">
              <w:t>PII 2G/64M/2G</w:t>
            </w:r>
          </w:p>
        </w:tc>
        <w:tc>
          <w:tcPr>
            <w:tcW w:w="1985" w:type="dxa"/>
          </w:tcPr>
          <w:p w14:paraId="5E29B32D" w14:textId="77777777" w:rsidR="00FA72D9" w:rsidRPr="0067149A" w:rsidRDefault="00FA72D9" w:rsidP="001C709C">
            <w:r w:rsidRPr="0067149A">
              <w:rPr>
                <w:rFonts w:hint="eastAsia"/>
              </w:rPr>
              <w:t>建议配置</w:t>
            </w:r>
            <w:r w:rsidRPr="0067149A">
              <w:t>Win2000</w:t>
            </w:r>
            <w:r w:rsidRPr="0067149A">
              <w:t>及以上</w:t>
            </w:r>
          </w:p>
        </w:tc>
        <w:tc>
          <w:tcPr>
            <w:tcW w:w="2246" w:type="dxa"/>
          </w:tcPr>
          <w:p w14:paraId="00CBA962" w14:textId="77777777" w:rsidR="00FA72D9" w:rsidRPr="0067149A" w:rsidRDefault="00FA72D9" w:rsidP="001C709C">
            <w:r w:rsidRPr="0067149A">
              <w:t>IE 5.0</w:t>
            </w:r>
            <w:r w:rsidRPr="0067149A">
              <w:t>以上或</w:t>
            </w:r>
            <w:r w:rsidRPr="0067149A">
              <w:t>Netscape</w:t>
            </w:r>
            <w:r w:rsidRPr="0067149A">
              <w:t>同等版本以上</w:t>
            </w:r>
          </w:p>
        </w:tc>
        <w:tc>
          <w:tcPr>
            <w:tcW w:w="1660" w:type="dxa"/>
          </w:tcPr>
          <w:p w14:paraId="202DB486" w14:textId="77777777" w:rsidR="00FA72D9" w:rsidRPr="0067149A" w:rsidRDefault="00FA72D9" w:rsidP="001C709C">
            <w:r w:rsidRPr="0067149A">
              <w:t>MicroStrategy7i</w:t>
            </w:r>
            <w:r w:rsidRPr="0067149A">
              <w:t>客户端</w:t>
            </w:r>
          </w:p>
        </w:tc>
      </w:tr>
    </w:tbl>
    <w:p w14:paraId="239F7E9E" w14:textId="77777777" w:rsidR="00FA72D9" w:rsidRDefault="00FA72D9" w:rsidP="00FA72D9">
      <w:pPr>
        <w:ind w:left="420" w:firstLineChars="200" w:firstLine="444"/>
      </w:pPr>
    </w:p>
    <w:p w14:paraId="38C93B38" w14:textId="77777777" w:rsidR="00FA72D9" w:rsidRDefault="00FA72D9" w:rsidP="00FA72D9"/>
    <w:p w14:paraId="1AF19DF0"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易用性需求</w:t>
      </w:r>
    </w:p>
    <w:p w14:paraId="4244C007" w14:textId="77777777" w:rsidR="00FA72D9" w:rsidRDefault="00FA72D9" w:rsidP="00287671">
      <w:pPr>
        <w:pStyle w:val="af2"/>
        <w:numPr>
          <w:ilvl w:val="0"/>
          <w:numId w:val="14"/>
        </w:numPr>
        <w:tabs>
          <w:tab w:val="left" w:pos="2439"/>
        </w:tabs>
        <w:spacing w:line="240" w:lineRule="auto"/>
        <w:ind w:firstLineChars="0"/>
      </w:pPr>
      <w:r>
        <w:rPr>
          <w:rFonts w:hint="eastAsia"/>
        </w:rPr>
        <w:t>在引入该产品的</w:t>
      </w:r>
      <w:r>
        <w:t>3</w:t>
      </w:r>
      <w:r>
        <w:t>个月内，</w:t>
      </w:r>
      <w:r>
        <w:t>60</w:t>
      </w:r>
      <w:r>
        <w:t>％的用户应该可以在</w:t>
      </w:r>
      <w:r>
        <w:t>45</w:t>
      </w:r>
      <w:r>
        <w:t>秒内用它来完成任务，失败率控制在万分之一以内。</w:t>
      </w:r>
    </w:p>
    <w:p w14:paraId="62879D17" w14:textId="77777777" w:rsidR="00FA72D9" w:rsidRDefault="00FA72D9" w:rsidP="00287671">
      <w:pPr>
        <w:pStyle w:val="af2"/>
        <w:numPr>
          <w:ilvl w:val="0"/>
          <w:numId w:val="14"/>
        </w:numPr>
        <w:tabs>
          <w:tab w:val="left" w:pos="2439"/>
        </w:tabs>
        <w:spacing w:line="240" w:lineRule="auto"/>
        <w:ind w:firstLineChars="0"/>
      </w:pPr>
      <w:r>
        <w:t>60</w:t>
      </w:r>
      <w:r>
        <w:t>％的用户在第一次看见该产品的</w:t>
      </w:r>
      <w:r>
        <w:t>10</w:t>
      </w:r>
      <w:r>
        <w:t>秒内，就会意识到这是助学生系统。</w:t>
      </w:r>
    </w:p>
    <w:p w14:paraId="07A25F50" w14:textId="77777777" w:rsidR="00FA72D9" w:rsidRDefault="00FA72D9" w:rsidP="00287671">
      <w:pPr>
        <w:pStyle w:val="af2"/>
        <w:numPr>
          <w:ilvl w:val="0"/>
          <w:numId w:val="14"/>
        </w:numPr>
        <w:tabs>
          <w:tab w:val="left" w:pos="2439"/>
        </w:tabs>
        <w:spacing w:line="240" w:lineRule="auto"/>
        <w:ind w:firstLineChars="0"/>
      </w:pPr>
      <w:r>
        <w:t>80%</w:t>
      </w:r>
      <w:r>
        <w:t>的用户在接受一个</w:t>
      </w:r>
      <w:r>
        <w:t>10</w:t>
      </w:r>
      <w:r>
        <w:t>分钟的系统介绍后，可以熟悉运用软件</w:t>
      </w:r>
      <w:r>
        <w:rPr>
          <w:rFonts w:hint="eastAsia"/>
        </w:rPr>
        <w:t>。</w:t>
      </w:r>
    </w:p>
    <w:p w14:paraId="7B2F3F60" w14:textId="77777777" w:rsidR="00FA72D9" w:rsidRDefault="00FA72D9" w:rsidP="00FA72D9"/>
    <w:p w14:paraId="5E9F325F"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可用性需求</w:t>
      </w:r>
    </w:p>
    <w:p w14:paraId="1C5C40F4" w14:textId="77777777" w:rsidR="00FA72D9" w:rsidRDefault="00FA72D9" w:rsidP="00287671">
      <w:pPr>
        <w:pStyle w:val="af2"/>
        <w:numPr>
          <w:ilvl w:val="0"/>
          <w:numId w:val="15"/>
        </w:numPr>
        <w:spacing w:line="240" w:lineRule="auto"/>
        <w:ind w:firstLineChars="0"/>
      </w:pPr>
      <w:r>
        <w:rPr>
          <w:rFonts w:hint="eastAsia"/>
        </w:rPr>
        <w:t>有些地区网络质量差，带宽小。在网络环境差的条件下保证系统的可用性等。</w:t>
      </w:r>
    </w:p>
    <w:p w14:paraId="1A348D56" w14:textId="77777777" w:rsidR="00FA72D9" w:rsidRDefault="00FA72D9" w:rsidP="00287671">
      <w:pPr>
        <w:pStyle w:val="af2"/>
        <w:numPr>
          <w:ilvl w:val="0"/>
          <w:numId w:val="15"/>
        </w:numPr>
        <w:spacing w:line="240" w:lineRule="auto"/>
        <w:ind w:firstLineChars="0"/>
      </w:pPr>
      <w:r>
        <w:rPr>
          <w:rFonts w:hint="eastAsia"/>
        </w:rPr>
        <w:t>在</w:t>
      </w:r>
      <w:r>
        <w:t>95%</w:t>
      </w:r>
      <w:r>
        <w:t>的故障中，系统最多需要</w:t>
      </w:r>
      <w:r>
        <w:t>20</w:t>
      </w:r>
      <w:r>
        <w:t>秒重启。</w:t>
      </w:r>
    </w:p>
    <w:p w14:paraId="6D1ED4A9" w14:textId="77777777" w:rsidR="00FA72D9" w:rsidRPr="00475E5F" w:rsidRDefault="00FA72D9" w:rsidP="00287671">
      <w:pPr>
        <w:pStyle w:val="af2"/>
        <w:numPr>
          <w:ilvl w:val="0"/>
          <w:numId w:val="15"/>
        </w:numPr>
        <w:spacing w:line="240" w:lineRule="auto"/>
        <w:ind w:firstLineChars="0"/>
      </w:pPr>
      <w:r>
        <w:rPr>
          <w:rFonts w:hint="eastAsia"/>
        </w:rPr>
        <w:t>提供数据备份和恢复功能，使得在由于系统的错误或其他原因引起系统的数据丢失或系统的数据被破坏时，能够及时恢复和还原</w:t>
      </w:r>
      <w:r>
        <w:rPr>
          <w:rFonts w:hint="eastAsia"/>
        </w:rPr>
        <w:lastRenderedPageBreak/>
        <w:t>数据（由硬件及第三方软件提供此功能）。</w:t>
      </w:r>
    </w:p>
    <w:p w14:paraId="52D14EFB" w14:textId="77777777" w:rsidR="00FA72D9" w:rsidRDefault="00FA72D9" w:rsidP="00FA72D9"/>
    <w:p w14:paraId="42CFC920"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可测试行需求</w:t>
      </w:r>
    </w:p>
    <w:p w14:paraId="3863B794" w14:textId="77777777" w:rsidR="00FA72D9" w:rsidRDefault="00FA72D9" w:rsidP="00287671">
      <w:pPr>
        <w:pStyle w:val="af2"/>
        <w:numPr>
          <w:ilvl w:val="0"/>
          <w:numId w:val="16"/>
        </w:numPr>
        <w:spacing w:line="240" w:lineRule="auto"/>
        <w:ind w:firstLineChars="0"/>
      </w:pPr>
      <w:r>
        <w:rPr>
          <w:rFonts w:hint="eastAsia"/>
        </w:rPr>
        <w:t>一个模块的最大</w:t>
      </w:r>
      <w:proofErr w:type="gramStart"/>
      <w:r>
        <w:rPr>
          <w:rFonts w:hint="eastAsia"/>
        </w:rPr>
        <w:t>圈复杂</w:t>
      </w:r>
      <w:proofErr w:type="gramEnd"/>
      <w:r>
        <w:rPr>
          <w:rFonts w:hint="eastAsia"/>
        </w:rPr>
        <w:t>度不能超过</w:t>
      </w:r>
      <w:r>
        <w:t>15</w:t>
      </w:r>
      <w:r>
        <w:t>。</w:t>
      </w:r>
    </w:p>
    <w:p w14:paraId="64867245" w14:textId="77777777" w:rsidR="00FA72D9" w:rsidRDefault="00FA72D9" w:rsidP="00287671">
      <w:pPr>
        <w:pStyle w:val="af2"/>
        <w:numPr>
          <w:ilvl w:val="0"/>
          <w:numId w:val="16"/>
        </w:numPr>
        <w:spacing w:line="240" w:lineRule="auto"/>
        <w:ind w:firstLineChars="0"/>
      </w:pPr>
      <w:r>
        <w:rPr>
          <w:rFonts w:hint="eastAsia"/>
        </w:rPr>
        <w:t>交付的系统必须通过单元测试，并且是</w:t>
      </w:r>
      <w:r>
        <w:t>100%</w:t>
      </w:r>
      <w:r>
        <w:t>覆盖。</w:t>
      </w:r>
    </w:p>
    <w:p w14:paraId="14DAA22D" w14:textId="77777777" w:rsidR="00FA72D9" w:rsidRPr="00475E5F" w:rsidRDefault="00FA72D9" w:rsidP="00287671">
      <w:pPr>
        <w:pStyle w:val="af2"/>
        <w:numPr>
          <w:ilvl w:val="0"/>
          <w:numId w:val="16"/>
        </w:numPr>
        <w:spacing w:line="240" w:lineRule="auto"/>
        <w:ind w:firstLineChars="0"/>
      </w:pPr>
      <w:r>
        <w:rPr>
          <w:rFonts w:hint="eastAsia"/>
        </w:rPr>
        <w:t>开发活动必须使用回归测试，并允许在</w:t>
      </w:r>
      <w:r>
        <w:t>12</w:t>
      </w:r>
      <w:r>
        <w:t>小时内重新进行完整的测试。</w:t>
      </w:r>
    </w:p>
    <w:p w14:paraId="228C5B69" w14:textId="77777777" w:rsidR="00FA72D9" w:rsidRDefault="00FA72D9" w:rsidP="00FA72D9">
      <w:pPr>
        <w:ind w:left="420" w:firstLineChars="200" w:firstLine="444"/>
      </w:pPr>
    </w:p>
    <w:p w14:paraId="7D9B946C"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可维护性需求</w:t>
      </w:r>
    </w:p>
    <w:p w14:paraId="5499E5CC" w14:textId="77777777" w:rsidR="00FA72D9" w:rsidRDefault="00FA72D9" w:rsidP="00287671">
      <w:pPr>
        <w:pStyle w:val="af2"/>
        <w:numPr>
          <w:ilvl w:val="0"/>
          <w:numId w:val="17"/>
        </w:numPr>
        <w:spacing w:line="240" w:lineRule="auto"/>
        <w:ind w:firstLineChars="0"/>
      </w:pPr>
      <w:r>
        <w:rPr>
          <w:rFonts w:hint="eastAsia"/>
        </w:rPr>
        <w:t>从接到修改请求后，对于普通修改应在</w:t>
      </w:r>
      <w:r>
        <w:t>1~2</w:t>
      </w:r>
      <w:r>
        <w:t>天内完成；对于评估后为重大需求或设计修改应在</w:t>
      </w:r>
      <w:r>
        <w:t>1</w:t>
      </w:r>
      <w:r>
        <w:t>周内完成。</w:t>
      </w:r>
    </w:p>
    <w:p w14:paraId="2F11B8F9" w14:textId="77777777" w:rsidR="00FA72D9" w:rsidRPr="00CD30D1" w:rsidRDefault="00FA72D9" w:rsidP="00287671">
      <w:pPr>
        <w:pStyle w:val="af2"/>
        <w:numPr>
          <w:ilvl w:val="0"/>
          <w:numId w:val="17"/>
        </w:numPr>
        <w:spacing w:line="240" w:lineRule="auto"/>
        <w:ind w:firstLineChars="0"/>
      </w:pPr>
      <w:r>
        <w:t>90%</w:t>
      </w:r>
      <w:r>
        <w:t>的</w:t>
      </w:r>
      <w:r>
        <w:t>BUG</w:t>
      </w:r>
      <w:r>
        <w:t>修改时间不超过</w:t>
      </w:r>
      <w:r>
        <w:t>1</w:t>
      </w:r>
      <w:r>
        <w:t>个工作日，其他不超过</w:t>
      </w:r>
      <w:r>
        <w:t>2</w:t>
      </w:r>
      <w:r>
        <w:t>个工作日。</w:t>
      </w:r>
    </w:p>
    <w:p w14:paraId="55F1F795" w14:textId="77777777" w:rsidR="00FA72D9" w:rsidRPr="00CD30D1" w:rsidRDefault="00FA72D9" w:rsidP="00287671">
      <w:pPr>
        <w:pStyle w:val="af2"/>
        <w:numPr>
          <w:ilvl w:val="0"/>
          <w:numId w:val="17"/>
        </w:numPr>
        <w:spacing w:line="240" w:lineRule="auto"/>
        <w:ind w:firstLineChars="0"/>
      </w:pPr>
      <w:r>
        <w:rPr>
          <w:rFonts w:hint="eastAsia"/>
        </w:rPr>
        <w:t>代码的</w:t>
      </w:r>
      <w:proofErr w:type="gramStart"/>
      <w:r>
        <w:rPr>
          <w:rFonts w:hint="eastAsia"/>
        </w:rPr>
        <w:t>圈复杂</w:t>
      </w:r>
      <w:proofErr w:type="gramEnd"/>
      <w:r>
        <w:rPr>
          <w:rFonts w:hint="eastAsia"/>
        </w:rPr>
        <w:t>度必须在</w:t>
      </w:r>
      <w:r>
        <w:t>10</w:t>
      </w:r>
      <w:r>
        <w:t>以内。</w:t>
      </w:r>
    </w:p>
    <w:p w14:paraId="3EB3E1C6" w14:textId="77777777" w:rsidR="00FA72D9" w:rsidRPr="00CD30D1" w:rsidRDefault="00FA72D9" w:rsidP="00287671">
      <w:pPr>
        <w:pStyle w:val="af2"/>
        <w:numPr>
          <w:ilvl w:val="0"/>
          <w:numId w:val="17"/>
        </w:numPr>
        <w:spacing w:line="240" w:lineRule="auto"/>
        <w:ind w:firstLineChars="0"/>
      </w:pPr>
      <w:r>
        <w:rPr>
          <w:rFonts w:hint="eastAsia"/>
        </w:rPr>
        <w:t>任何对象的任何方法都不允许超过</w:t>
      </w:r>
      <w:r>
        <w:t>200</w:t>
      </w:r>
      <w:r>
        <w:t>行代码。</w:t>
      </w:r>
    </w:p>
    <w:p w14:paraId="15E9502F" w14:textId="77777777" w:rsidR="00FA72D9" w:rsidRPr="00CD30D1" w:rsidRDefault="00FA72D9" w:rsidP="00287671">
      <w:pPr>
        <w:pStyle w:val="af2"/>
        <w:numPr>
          <w:ilvl w:val="0"/>
          <w:numId w:val="17"/>
        </w:numPr>
        <w:spacing w:line="240" w:lineRule="auto"/>
        <w:ind w:firstLineChars="0"/>
      </w:pPr>
      <w:r>
        <w:rPr>
          <w:rFonts w:hint="eastAsia"/>
        </w:rPr>
        <w:t>安装新版本必须保持所有的数据库内容和所有个人设置不变。</w:t>
      </w:r>
    </w:p>
    <w:p w14:paraId="32B5DA17" w14:textId="77777777" w:rsidR="00FA72D9" w:rsidRPr="00CD30D1" w:rsidRDefault="00FA72D9" w:rsidP="00287671">
      <w:pPr>
        <w:pStyle w:val="af2"/>
        <w:numPr>
          <w:ilvl w:val="0"/>
          <w:numId w:val="17"/>
        </w:numPr>
        <w:spacing w:line="240" w:lineRule="auto"/>
        <w:ind w:firstLineChars="0"/>
      </w:pPr>
      <w:r>
        <w:rPr>
          <w:rFonts w:hint="eastAsia"/>
        </w:rPr>
        <w:t>产品必须提供可跟踪任何数据库字段的工具。</w:t>
      </w:r>
    </w:p>
    <w:p w14:paraId="057C74FB" w14:textId="77777777" w:rsidR="00FA72D9" w:rsidRPr="00CD30D1" w:rsidRDefault="00FA72D9" w:rsidP="00FA72D9"/>
    <w:p w14:paraId="12A085BF" w14:textId="77777777" w:rsidR="00FA72D9" w:rsidRPr="003F0B2E" w:rsidRDefault="00FA72D9" w:rsidP="00287671">
      <w:pPr>
        <w:pStyle w:val="af2"/>
        <w:numPr>
          <w:ilvl w:val="0"/>
          <w:numId w:val="4"/>
        </w:numPr>
        <w:spacing w:line="240" w:lineRule="auto"/>
        <w:ind w:firstLineChars="0"/>
        <w:rPr>
          <w:b/>
          <w:bCs/>
          <w:sz w:val="28"/>
          <w:szCs w:val="28"/>
        </w:rPr>
      </w:pPr>
      <w:r w:rsidRPr="003F0B2E">
        <w:rPr>
          <w:rFonts w:hint="eastAsia"/>
          <w:b/>
          <w:bCs/>
          <w:sz w:val="28"/>
          <w:szCs w:val="28"/>
        </w:rPr>
        <w:t>数据保密需求</w:t>
      </w:r>
    </w:p>
    <w:p w14:paraId="3337AB95" w14:textId="77777777" w:rsidR="00FA72D9" w:rsidRDefault="00FA72D9" w:rsidP="00287671">
      <w:pPr>
        <w:pStyle w:val="af2"/>
        <w:numPr>
          <w:ilvl w:val="0"/>
          <w:numId w:val="18"/>
        </w:numPr>
        <w:spacing w:line="240" w:lineRule="auto"/>
        <w:ind w:firstLineChars="0"/>
      </w:pPr>
      <w:r w:rsidRPr="00CD30D1">
        <w:rPr>
          <w:rFonts w:hint="eastAsia"/>
        </w:rPr>
        <w:t>网络传递数据应经过加密。需要保证数据在采集、传输和处理过程中不被偷窥、窃取、篡改。</w:t>
      </w:r>
    </w:p>
    <w:p w14:paraId="4E640ABA" w14:textId="77777777" w:rsidR="00FA72D9" w:rsidRPr="00FA72D9" w:rsidRDefault="00FA72D9" w:rsidP="00FA72D9"/>
    <w:p w14:paraId="7C52F9D3" w14:textId="71997E10" w:rsidR="00CD0432" w:rsidRDefault="00FA72D9" w:rsidP="00CD0432">
      <w:pPr>
        <w:pStyle w:val="1"/>
      </w:pPr>
      <w:bookmarkStart w:id="84" w:name="_Toc28123417"/>
      <w:r>
        <w:rPr>
          <w:rFonts w:hint="eastAsia"/>
        </w:rPr>
        <w:t>6</w:t>
      </w:r>
      <w:r>
        <w:t xml:space="preserve">. </w:t>
      </w:r>
      <w:r>
        <w:rPr>
          <w:rFonts w:hint="eastAsia"/>
        </w:rPr>
        <w:t>调研及可行性分析</w:t>
      </w:r>
      <w:bookmarkEnd w:id="84"/>
    </w:p>
    <w:p w14:paraId="4EB6EBA0" w14:textId="77777777" w:rsidR="00FA72D9" w:rsidRPr="00F51914" w:rsidRDefault="00FA72D9" w:rsidP="00287671">
      <w:pPr>
        <w:pStyle w:val="af2"/>
        <w:numPr>
          <w:ilvl w:val="0"/>
          <w:numId w:val="19"/>
        </w:numPr>
        <w:spacing w:line="240" w:lineRule="auto"/>
        <w:ind w:firstLineChars="0"/>
        <w:rPr>
          <w:b/>
          <w:bCs/>
          <w:sz w:val="28"/>
          <w:szCs w:val="28"/>
        </w:rPr>
      </w:pPr>
      <w:bookmarkStart w:id="85" w:name="_Toc389420034"/>
      <w:bookmarkStart w:id="86" w:name="_Toc405321204"/>
      <w:bookmarkStart w:id="87" w:name="_Toc406504190"/>
      <w:r w:rsidRPr="00F51914">
        <w:rPr>
          <w:rFonts w:hint="eastAsia"/>
          <w:b/>
          <w:bCs/>
          <w:sz w:val="28"/>
          <w:szCs w:val="28"/>
        </w:rPr>
        <w:t>系统调研</w:t>
      </w:r>
    </w:p>
    <w:p w14:paraId="5A7A3F67" w14:textId="77777777" w:rsidR="00FA72D9" w:rsidRDefault="00FA72D9" w:rsidP="00FA72D9">
      <w:pPr>
        <w:ind w:left="420" w:firstLineChars="200" w:firstLine="444"/>
      </w:pPr>
      <w:r>
        <w:rPr>
          <w:rFonts w:hint="eastAsia"/>
        </w:rPr>
        <w:t>此处设置了七个问题来询问用户的意见，如下：</w:t>
      </w:r>
    </w:p>
    <w:p w14:paraId="1EDF29F0" w14:textId="77777777" w:rsidR="00FA72D9" w:rsidRDefault="00FA72D9" w:rsidP="00FA72D9">
      <w:pPr>
        <w:ind w:left="420" w:firstLineChars="200" w:firstLine="444"/>
      </w:pPr>
      <w:r>
        <w:rPr>
          <w:rFonts w:hint="eastAsia"/>
        </w:rPr>
        <w:t>第一题：上课之前会查看课表以获取上课信息吗？设计这个题目的目的是明确学生上课之前会查看课表。统计结果如下：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725"/>
        <w:gridCol w:w="903"/>
        <w:gridCol w:w="4141"/>
      </w:tblGrid>
      <w:tr w:rsidR="00FA72D9" w14:paraId="2B21A9E2" w14:textId="77777777" w:rsidTr="001C709C">
        <w:trPr>
          <w:trHeight w:val="500"/>
        </w:trPr>
        <w:tc>
          <w:tcPr>
            <w:tcW w:w="0" w:type="auto"/>
            <w:shd w:val="clear" w:color="auto" w:fill="E0E0E0"/>
            <w:vAlign w:val="center"/>
          </w:tcPr>
          <w:p w14:paraId="725895A8" w14:textId="77777777" w:rsidR="00FA72D9" w:rsidRDefault="00FA72D9" w:rsidP="001C709C">
            <w:pPr>
              <w:jc w:val="center"/>
            </w:pPr>
            <w:r>
              <w:t>选项</w:t>
            </w:r>
          </w:p>
        </w:tc>
        <w:tc>
          <w:tcPr>
            <w:tcW w:w="0" w:type="auto"/>
            <w:shd w:val="clear" w:color="auto" w:fill="E0E0E0"/>
            <w:vAlign w:val="center"/>
          </w:tcPr>
          <w:p w14:paraId="4B723415" w14:textId="77777777" w:rsidR="00FA72D9" w:rsidRDefault="00FA72D9" w:rsidP="001C709C">
            <w:pPr>
              <w:jc w:val="center"/>
            </w:pPr>
            <w:r>
              <w:t>小计</w:t>
            </w:r>
          </w:p>
        </w:tc>
        <w:tc>
          <w:tcPr>
            <w:tcW w:w="0" w:type="auto"/>
            <w:shd w:val="clear" w:color="auto" w:fill="E0E0E0"/>
            <w:vAlign w:val="center"/>
          </w:tcPr>
          <w:p w14:paraId="7744F2C0" w14:textId="77777777" w:rsidR="00FA72D9" w:rsidRDefault="00FA72D9" w:rsidP="001C709C">
            <w:pPr>
              <w:jc w:val="center"/>
            </w:pPr>
            <w:r>
              <w:t>比例</w:t>
            </w:r>
          </w:p>
        </w:tc>
      </w:tr>
      <w:tr w:rsidR="00FA72D9" w14:paraId="2AD49C6B" w14:textId="77777777" w:rsidTr="001C709C">
        <w:trPr>
          <w:trHeight w:val="500"/>
        </w:trPr>
        <w:tc>
          <w:tcPr>
            <w:tcW w:w="0" w:type="auto"/>
            <w:shd w:val="clear" w:color="auto" w:fill="FFFFFF"/>
            <w:vAlign w:val="center"/>
          </w:tcPr>
          <w:p w14:paraId="457F1FF0" w14:textId="77777777" w:rsidR="00FA72D9" w:rsidRDefault="00FA72D9" w:rsidP="001C709C">
            <w:r>
              <w:t>会</w:t>
            </w:r>
          </w:p>
        </w:tc>
        <w:tc>
          <w:tcPr>
            <w:tcW w:w="0" w:type="auto"/>
            <w:shd w:val="clear" w:color="auto" w:fill="FFFFFF"/>
            <w:vAlign w:val="center"/>
          </w:tcPr>
          <w:p w14:paraId="38F9160D" w14:textId="77777777" w:rsidR="00FA72D9" w:rsidRDefault="00FA72D9" w:rsidP="001C709C">
            <w:pPr>
              <w:jc w:val="center"/>
            </w:pPr>
            <w:r>
              <w:t>85</w:t>
            </w:r>
          </w:p>
        </w:tc>
        <w:tc>
          <w:tcPr>
            <w:tcW w:w="0" w:type="auto"/>
            <w:shd w:val="clear" w:color="auto" w:fill="FFFFFF"/>
            <w:vAlign w:val="center"/>
          </w:tcPr>
          <w:p w14:paraId="46CFBEB9" w14:textId="77777777" w:rsidR="00FA72D9" w:rsidRDefault="00FA72D9" w:rsidP="001C709C">
            <w:r>
              <w:rPr>
                <w:noProof/>
              </w:rPr>
              <w:drawing>
                <wp:inline distT="0" distB="0" distL="0" distR="0" wp14:anchorId="54AC7343" wp14:editId="76CEC088">
                  <wp:extent cx="1274445" cy="117475"/>
                  <wp:effectExtent l="0" t="0" r="19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4445" cy="117475"/>
                          </a:xfrm>
                          <a:prstGeom prst="rect">
                            <a:avLst/>
                          </a:prstGeom>
                          <a:noFill/>
                          <a:ln>
                            <a:noFill/>
                          </a:ln>
                        </pic:spPr>
                      </pic:pic>
                    </a:graphicData>
                  </a:graphic>
                </wp:inline>
              </w:drawing>
            </w:r>
            <w:r>
              <w:rPr>
                <w:noProof/>
              </w:rPr>
              <w:drawing>
                <wp:inline distT="0" distB="0" distL="0" distR="0" wp14:anchorId="74BD1086" wp14:editId="142FCCE8">
                  <wp:extent cx="76200" cy="1174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 cy="117475"/>
                          </a:xfrm>
                          <a:prstGeom prst="rect">
                            <a:avLst/>
                          </a:prstGeom>
                          <a:noFill/>
                          <a:ln>
                            <a:noFill/>
                          </a:ln>
                        </pic:spPr>
                      </pic:pic>
                    </a:graphicData>
                  </a:graphic>
                </wp:inline>
              </w:drawing>
            </w:r>
            <w:r>
              <w:t>94.44%</w:t>
            </w:r>
          </w:p>
        </w:tc>
      </w:tr>
      <w:tr w:rsidR="00FA72D9" w14:paraId="133EF11A" w14:textId="77777777" w:rsidTr="001C709C">
        <w:trPr>
          <w:trHeight w:val="500"/>
        </w:trPr>
        <w:tc>
          <w:tcPr>
            <w:tcW w:w="0" w:type="auto"/>
            <w:shd w:val="clear" w:color="auto" w:fill="F9F9F9"/>
            <w:vAlign w:val="center"/>
          </w:tcPr>
          <w:p w14:paraId="39818D36" w14:textId="77777777" w:rsidR="00FA72D9" w:rsidRDefault="00FA72D9" w:rsidP="001C709C">
            <w:r>
              <w:t>不会</w:t>
            </w:r>
          </w:p>
        </w:tc>
        <w:tc>
          <w:tcPr>
            <w:tcW w:w="0" w:type="auto"/>
            <w:shd w:val="clear" w:color="auto" w:fill="F9F9F9"/>
            <w:vAlign w:val="center"/>
          </w:tcPr>
          <w:p w14:paraId="3A133060" w14:textId="77777777" w:rsidR="00FA72D9" w:rsidRDefault="00FA72D9" w:rsidP="001C709C">
            <w:pPr>
              <w:jc w:val="center"/>
            </w:pPr>
            <w:r>
              <w:t>5</w:t>
            </w:r>
          </w:p>
        </w:tc>
        <w:tc>
          <w:tcPr>
            <w:tcW w:w="0" w:type="auto"/>
            <w:shd w:val="clear" w:color="auto" w:fill="F9F9F9"/>
            <w:vAlign w:val="center"/>
          </w:tcPr>
          <w:p w14:paraId="0D33B1F6" w14:textId="77777777" w:rsidR="00FA72D9" w:rsidRDefault="00FA72D9" w:rsidP="001C709C">
            <w:r>
              <w:rPr>
                <w:noProof/>
              </w:rPr>
              <w:drawing>
                <wp:inline distT="0" distB="0" distL="0" distR="0" wp14:anchorId="08D4AD3C" wp14:editId="62069F2D">
                  <wp:extent cx="69215" cy="117475"/>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215" cy="117475"/>
                          </a:xfrm>
                          <a:prstGeom prst="rect">
                            <a:avLst/>
                          </a:prstGeom>
                          <a:noFill/>
                          <a:ln>
                            <a:noFill/>
                          </a:ln>
                        </pic:spPr>
                      </pic:pic>
                    </a:graphicData>
                  </a:graphic>
                </wp:inline>
              </w:drawing>
            </w:r>
            <w:r>
              <w:rPr>
                <w:noProof/>
              </w:rPr>
              <w:drawing>
                <wp:inline distT="0" distB="0" distL="0" distR="0" wp14:anchorId="33156D05" wp14:editId="58043354">
                  <wp:extent cx="1288415" cy="117475"/>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8415" cy="117475"/>
                          </a:xfrm>
                          <a:prstGeom prst="rect">
                            <a:avLst/>
                          </a:prstGeom>
                          <a:noFill/>
                          <a:ln>
                            <a:noFill/>
                          </a:ln>
                        </pic:spPr>
                      </pic:pic>
                    </a:graphicData>
                  </a:graphic>
                </wp:inline>
              </w:drawing>
            </w:r>
            <w:r>
              <w:t>5.56%</w:t>
            </w:r>
          </w:p>
        </w:tc>
      </w:tr>
      <w:tr w:rsidR="00FA72D9" w14:paraId="3067499E" w14:textId="77777777" w:rsidTr="001C709C">
        <w:trPr>
          <w:trHeight w:val="500"/>
        </w:trPr>
        <w:tc>
          <w:tcPr>
            <w:tcW w:w="0" w:type="auto"/>
            <w:shd w:val="clear" w:color="auto" w:fill="E0E0E0"/>
            <w:vAlign w:val="center"/>
          </w:tcPr>
          <w:p w14:paraId="70B437E7" w14:textId="77777777" w:rsidR="00FA72D9" w:rsidRDefault="00FA72D9" w:rsidP="001C709C">
            <w:r>
              <w:t>本题有效填写人次</w:t>
            </w:r>
          </w:p>
        </w:tc>
        <w:tc>
          <w:tcPr>
            <w:tcW w:w="0" w:type="auto"/>
            <w:shd w:val="clear" w:color="auto" w:fill="E0E0E0"/>
            <w:vAlign w:val="center"/>
          </w:tcPr>
          <w:p w14:paraId="4CD1815E" w14:textId="77777777" w:rsidR="00FA72D9" w:rsidRDefault="00FA72D9" w:rsidP="001C709C">
            <w:pPr>
              <w:jc w:val="center"/>
            </w:pPr>
            <w:r>
              <w:t>90</w:t>
            </w:r>
          </w:p>
        </w:tc>
        <w:tc>
          <w:tcPr>
            <w:tcW w:w="0" w:type="auto"/>
            <w:shd w:val="clear" w:color="auto" w:fill="E0E0E0"/>
            <w:vAlign w:val="center"/>
          </w:tcPr>
          <w:p w14:paraId="1C5CD515" w14:textId="77777777" w:rsidR="00FA72D9" w:rsidRDefault="00FA72D9" w:rsidP="001C709C"/>
        </w:tc>
      </w:tr>
    </w:tbl>
    <w:p w14:paraId="057FF4B7" w14:textId="77777777" w:rsidR="00FA72D9" w:rsidRDefault="00FA72D9" w:rsidP="00FA72D9">
      <w:r>
        <w:rPr>
          <w:noProof/>
        </w:rPr>
        <w:lastRenderedPageBreak/>
        <w:drawing>
          <wp:inline distT="0" distB="0" distL="0" distR="0" wp14:anchorId="3432078A" wp14:editId="7E5813CB">
            <wp:extent cx="5274310" cy="19799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18DBBA71" w14:textId="77777777" w:rsidR="00FA72D9" w:rsidRDefault="00FA72D9" w:rsidP="00FA72D9">
      <w:pPr>
        <w:ind w:left="420" w:firstLineChars="200" w:firstLine="444"/>
      </w:pPr>
      <w:r>
        <w:rPr>
          <w:rFonts w:hint="eastAsia"/>
        </w:rPr>
        <w:t>上述调查结果显示，绝大部分的学生上课之前都会查看自己的课表，以确认自己的上课教室信息，虽然仅仅只有九十个人填写了此问卷，但是比例相差过大，足以证明这项课程提醒的功能是必要的。</w:t>
      </w:r>
    </w:p>
    <w:p w14:paraId="408C501A" w14:textId="77777777" w:rsidR="00FA72D9" w:rsidRDefault="00FA72D9" w:rsidP="00FA72D9">
      <w:pPr>
        <w:ind w:left="420" w:firstLineChars="200" w:firstLine="444"/>
      </w:pPr>
      <w:r>
        <w:rPr>
          <w:rFonts w:hint="eastAsia"/>
        </w:rPr>
        <w:t>第二题：乘校车前，是否会在公众号上查看校车运行时刻表？设计这道问题的目的是统计用户是否在乘车之前关注运行时刻表。统计结果如下：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710"/>
        <w:gridCol w:w="899"/>
        <w:gridCol w:w="4160"/>
      </w:tblGrid>
      <w:tr w:rsidR="00FA72D9" w14:paraId="3F8319B4" w14:textId="77777777" w:rsidTr="001C709C">
        <w:trPr>
          <w:trHeight w:val="500"/>
        </w:trPr>
        <w:tc>
          <w:tcPr>
            <w:tcW w:w="0" w:type="auto"/>
            <w:shd w:val="clear" w:color="auto" w:fill="E0E0E0"/>
            <w:vAlign w:val="center"/>
          </w:tcPr>
          <w:p w14:paraId="61E9C11F" w14:textId="77777777" w:rsidR="00FA72D9" w:rsidRDefault="00FA72D9" w:rsidP="001C709C">
            <w:pPr>
              <w:jc w:val="center"/>
            </w:pPr>
            <w:r>
              <w:t>选项</w:t>
            </w:r>
          </w:p>
        </w:tc>
        <w:tc>
          <w:tcPr>
            <w:tcW w:w="0" w:type="auto"/>
            <w:shd w:val="clear" w:color="auto" w:fill="E0E0E0"/>
            <w:vAlign w:val="center"/>
          </w:tcPr>
          <w:p w14:paraId="5FA2ADA2" w14:textId="77777777" w:rsidR="00FA72D9" w:rsidRDefault="00FA72D9" w:rsidP="001C709C">
            <w:pPr>
              <w:jc w:val="center"/>
            </w:pPr>
            <w:r>
              <w:t>小计</w:t>
            </w:r>
          </w:p>
        </w:tc>
        <w:tc>
          <w:tcPr>
            <w:tcW w:w="0" w:type="auto"/>
            <w:shd w:val="clear" w:color="auto" w:fill="E0E0E0"/>
            <w:vAlign w:val="center"/>
          </w:tcPr>
          <w:p w14:paraId="7EEC04DA" w14:textId="77777777" w:rsidR="00FA72D9" w:rsidRDefault="00FA72D9" w:rsidP="001C709C">
            <w:pPr>
              <w:jc w:val="center"/>
            </w:pPr>
            <w:r>
              <w:t>比例</w:t>
            </w:r>
          </w:p>
        </w:tc>
      </w:tr>
      <w:tr w:rsidR="00FA72D9" w14:paraId="774F5B21" w14:textId="77777777" w:rsidTr="001C709C">
        <w:trPr>
          <w:trHeight w:val="500"/>
        </w:trPr>
        <w:tc>
          <w:tcPr>
            <w:tcW w:w="0" w:type="auto"/>
            <w:shd w:val="clear" w:color="auto" w:fill="FFFFFF"/>
            <w:vAlign w:val="center"/>
          </w:tcPr>
          <w:p w14:paraId="237DE7A2" w14:textId="77777777" w:rsidR="00FA72D9" w:rsidRDefault="00FA72D9" w:rsidP="001C709C">
            <w:r>
              <w:t>会</w:t>
            </w:r>
          </w:p>
        </w:tc>
        <w:tc>
          <w:tcPr>
            <w:tcW w:w="0" w:type="auto"/>
            <w:shd w:val="clear" w:color="auto" w:fill="FFFFFF"/>
            <w:vAlign w:val="center"/>
          </w:tcPr>
          <w:p w14:paraId="302BF224" w14:textId="77777777" w:rsidR="00FA72D9" w:rsidRDefault="00FA72D9" w:rsidP="001C709C">
            <w:pPr>
              <w:jc w:val="center"/>
            </w:pPr>
            <w:r>
              <w:t>55</w:t>
            </w:r>
          </w:p>
        </w:tc>
        <w:tc>
          <w:tcPr>
            <w:tcW w:w="0" w:type="auto"/>
            <w:shd w:val="clear" w:color="auto" w:fill="FFFFFF"/>
            <w:vAlign w:val="center"/>
          </w:tcPr>
          <w:p w14:paraId="20F52313" w14:textId="77777777" w:rsidR="00FA72D9" w:rsidRDefault="00FA72D9" w:rsidP="001C709C">
            <w:r>
              <w:rPr>
                <w:noProof/>
              </w:rPr>
              <w:drawing>
                <wp:inline distT="0" distB="0" distL="0" distR="0" wp14:anchorId="13FC4AB6" wp14:editId="50CAD440">
                  <wp:extent cx="817245" cy="117475"/>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7245" cy="117475"/>
                          </a:xfrm>
                          <a:prstGeom prst="rect">
                            <a:avLst/>
                          </a:prstGeom>
                          <a:noFill/>
                          <a:ln>
                            <a:noFill/>
                          </a:ln>
                        </pic:spPr>
                      </pic:pic>
                    </a:graphicData>
                  </a:graphic>
                </wp:inline>
              </w:drawing>
            </w:r>
            <w:r>
              <w:rPr>
                <w:noProof/>
              </w:rPr>
              <w:drawing>
                <wp:inline distT="0" distB="0" distL="0" distR="0" wp14:anchorId="103D7491" wp14:editId="20ADA5EF">
                  <wp:extent cx="533400" cy="1174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 cy="117475"/>
                          </a:xfrm>
                          <a:prstGeom prst="rect">
                            <a:avLst/>
                          </a:prstGeom>
                          <a:noFill/>
                          <a:ln>
                            <a:noFill/>
                          </a:ln>
                        </pic:spPr>
                      </pic:pic>
                    </a:graphicData>
                  </a:graphic>
                </wp:inline>
              </w:drawing>
            </w:r>
            <w:r>
              <w:t>61.11%</w:t>
            </w:r>
          </w:p>
        </w:tc>
      </w:tr>
      <w:tr w:rsidR="00FA72D9" w14:paraId="443771C0" w14:textId="77777777" w:rsidTr="001C709C">
        <w:trPr>
          <w:trHeight w:val="500"/>
        </w:trPr>
        <w:tc>
          <w:tcPr>
            <w:tcW w:w="0" w:type="auto"/>
            <w:shd w:val="clear" w:color="auto" w:fill="F9F9F9"/>
            <w:vAlign w:val="center"/>
          </w:tcPr>
          <w:p w14:paraId="3A67E8EA" w14:textId="77777777" w:rsidR="00FA72D9" w:rsidRDefault="00FA72D9" w:rsidP="001C709C">
            <w:r>
              <w:t>不会</w:t>
            </w:r>
          </w:p>
        </w:tc>
        <w:tc>
          <w:tcPr>
            <w:tcW w:w="0" w:type="auto"/>
            <w:shd w:val="clear" w:color="auto" w:fill="F9F9F9"/>
            <w:vAlign w:val="center"/>
          </w:tcPr>
          <w:p w14:paraId="3F5F3073" w14:textId="77777777" w:rsidR="00FA72D9" w:rsidRDefault="00FA72D9" w:rsidP="001C709C">
            <w:pPr>
              <w:jc w:val="center"/>
            </w:pPr>
            <w:r>
              <w:t>35</w:t>
            </w:r>
          </w:p>
        </w:tc>
        <w:tc>
          <w:tcPr>
            <w:tcW w:w="0" w:type="auto"/>
            <w:shd w:val="clear" w:color="auto" w:fill="F9F9F9"/>
            <w:vAlign w:val="center"/>
          </w:tcPr>
          <w:p w14:paraId="41D284A4" w14:textId="77777777" w:rsidR="00FA72D9" w:rsidRDefault="00FA72D9" w:rsidP="001C709C">
            <w:r>
              <w:rPr>
                <w:noProof/>
              </w:rPr>
              <w:drawing>
                <wp:inline distT="0" distB="0" distL="0" distR="0" wp14:anchorId="40C391B3" wp14:editId="29B94BA2">
                  <wp:extent cx="526415" cy="117475"/>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415" cy="117475"/>
                          </a:xfrm>
                          <a:prstGeom prst="rect">
                            <a:avLst/>
                          </a:prstGeom>
                          <a:noFill/>
                          <a:ln>
                            <a:noFill/>
                          </a:ln>
                        </pic:spPr>
                      </pic:pic>
                    </a:graphicData>
                  </a:graphic>
                </wp:inline>
              </w:drawing>
            </w:r>
            <w:r>
              <w:rPr>
                <w:noProof/>
              </w:rPr>
              <w:drawing>
                <wp:inline distT="0" distB="0" distL="0" distR="0" wp14:anchorId="449743E4" wp14:editId="7A146AF3">
                  <wp:extent cx="831215" cy="117475"/>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1215" cy="117475"/>
                          </a:xfrm>
                          <a:prstGeom prst="rect">
                            <a:avLst/>
                          </a:prstGeom>
                          <a:noFill/>
                          <a:ln>
                            <a:noFill/>
                          </a:ln>
                        </pic:spPr>
                      </pic:pic>
                    </a:graphicData>
                  </a:graphic>
                </wp:inline>
              </w:drawing>
            </w:r>
            <w:r>
              <w:t>38.89%</w:t>
            </w:r>
          </w:p>
        </w:tc>
      </w:tr>
      <w:tr w:rsidR="00FA72D9" w14:paraId="29944AA5" w14:textId="77777777" w:rsidTr="001C709C">
        <w:trPr>
          <w:trHeight w:val="500"/>
        </w:trPr>
        <w:tc>
          <w:tcPr>
            <w:tcW w:w="0" w:type="auto"/>
            <w:shd w:val="clear" w:color="auto" w:fill="E0E0E0"/>
            <w:vAlign w:val="center"/>
          </w:tcPr>
          <w:p w14:paraId="1E13BB5A" w14:textId="77777777" w:rsidR="00FA72D9" w:rsidRDefault="00FA72D9" w:rsidP="001C709C">
            <w:r>
              <w:t>本题有效填写人次</w:t>
            </w:r>
          </w:p>
        </w:tc>
        <w:tc>
          <w:tcPr>
            <w:tcW w:w="0" w:type="auto"/>
            <w:shd w:val="clear" w:color="auto" w:fill="E0E0E0"/>
            <w:vAlign w:val="center"/>
          </w:tcPr>
          <w:p w14:paraId="7607350C" w14:textId="77777777" w:rsidR="00FA72D9" w:rsidRDefault="00FA72D9" w:rsidP="001C709C">
            <w:pPr>
              <w:jc w:val="center"/>
            </w:pPr>
            <w:r>
              <w:t>90</w:t>
            </w:r>
          </w:p>
        </w:tc>
        <w:tc>
          <w:tcPr>
            <w:tcW w:w="0" w:type="auto"/>
            <w:shd w:val="clear" w:color="auto" w:fill="E0E0E0"/>
            <w:vAlign w:val="center"/>
          </w:tcPr>
          <w:p w14:paraId="0D8B06E5" w14:textId="77777777" w:rsidR="00FA72D9" w:rsidRDefault="00FA72D9" w:rsidP="001C709C"/>
        </w:tc>
      </w:tr>
    </w:tbl>
    <w:p w14:paraId="39007269" w14:textId="77777777" w:rsidR="00FA72D9" w:rsidRDefault="00FA72D9" w:rsidP="00FA72D9">
      <w:r>
        <w:rPr>
          <w:noProof/>
        </w:rPr>
        <w:drawing>
          <wp:inline distT="0" distB="0" distL="0" distR="0" wp14:anchorId="7C57E668" wp14:editId="532F26FB">
            <wp:extent cx="5274310" cy="197993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6131F125" w14:textId="77777777" w:rsidR="00FA72D9" w:rsidRDefault="00FA72D9" w:rsidP="00FA72D9">
      <w:pPr>
        <w:ind w:left="420" w:firstLineChars="200" w:firstLine="444"/>
      </w:pPr>
      <w:r>
        <w:rPr>
          <w:rFonts w:hint="eastAsia"/>
        </w:rPr>
        <w:t>上述调查结果显示学生查看校车时刻表乘车的人数多于不会的，这个比例相差没有上一个问题那么大，但是也有很大的悬殊，可能有部分人是不关注运行时刻表，而直接在</w:t>
      </w:r>
      <w:proofErr w:type="gramStart"/>
      <w:r>
        <w:rPr>
          <w:rFonts w:hint="eastAsia"/>
        </w:rPr>
        <w:t>校车站</w:t>
      </w:r>
      <w:proofErr w:type="gramEnd"/>
      <w:r>
        <w:rPr>
          <w:rFonts w:hint="eastAsia"/>
        </w:rPr>
        <w:t>碰运气。尽管如此，也一定程度的说明了，校车提醒是有这个必要的。</w:t>
      </w:r>
    </w:p>
    <w:p w14:paraId="53FD11D3" w14:textId="77777777" w:rsidR="00FA72D9" w:rsidRDefault="00FA72D9" w:rsidP="00FA72D9">
      <w:pPr>
        <w:ind w:left="420" w:firstLineChars="200" w:firstLine="444"/>
      </w:pPr>
      <w:r>
        <w:rPr>
          <w:rFonts w:hint="eastAsia"/>
        </w:rPr>
        <w:t>第三题：课程网站的作业是否每次都能想起（别人不提醒的话）？设计这个问题的目的是统计学生是否会遗忘一些作业。统计结果如下：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62"/>
        <w:gridCol w:w="949"/>
        <w:gridCol w:w="3958"/>
      </w:tblGrid>
      <w:tr w:rsidR="00FA72D9" w14:paraId="0AD341D4" w14:textId="77777777" w:rsidTr="001C709C">
        <w:trPr>
          <w:trHeight w:val="500"/>
        </w:trPr>
        <w:tc>
          <w:tcPr>
            <w:tcW w:w="0" w:type="auto"/>
            <w:shd w:val="clear" w:color="auto" w:fill="E0E0E0"/>
            <w:vAlign w:val="center"/>
          </w:tcPr>
          <w:p w14:paraId="2EA1AF62" w14:textId="77777777" w:rsidR="00FA72D9" w:rsidRDefault="00FA72D9" w:rsidP="001C709C">
            <w:pPr>
              <w:jc w:val="center"/>
            </w:pPr>
            <w:r>
              <w:lastRenderedPageBreak/>
              <w:t>选项</w:t>
            </w:r>
          </w:p>
        </w:tc>
        <w:tc>
          <w:tcPr>
            <w:tcW w:w="0" w:type="auto"/>
            <w:shd w:val="clear" w:color="auto" w:fill="E0E0E0"/>
            <w:vAlign w:val="center"/>
          </w:tcPr>
          <w:p w14:paraId="0BD21361" w14:textId="77777777" w:rsidR="00FA72D9" w:rsidRDefault="00FA72D9" w:rsidP="001C709C">
            <w:pPr>
              <w:jc w:val="center"/>
            </w:pPr>
            <w:r>
              <w:t>小计</w:t>
            </w:r>
          </w:p>
        </w:tc>
        <w:tc>
          <w:tcPr>
            <w:tcW w:w="0" w:type="auto"/>
            <w:shd w:val="clear" w:color="auto" w:fill="E0E0E0"/>
            <w:vAlign w:val="center"/>
          </w:tcPr>
          <w:p w14:paraId="153E1C60" w14:textId="77777777" w:rsidR="00FA72D9" w:rsidRDefault="00FA72D9" w:rsidP="001C709C">
            <w:pPr>
              <w:jc w:val="center"/>
            </w:pPr>
            <w:r>
              <w:t>比例</w:t>
            </w:r>
          </w:p>
        </w:tc>
      </w:tr>
      <w:tr w:rsidR="00FA72D9" w14:paraId="3059CC98" w14:textId="77777777" w:rsidTr="001C709C">
        <w:trPr>
          <w:trHeight w:val="500"/>
        </w:trPr>
        <w:tc>
          <w:tcPr>
            <w:tcW w:w="0" w:type="auto"/>
            <w:shd w:val="clear" w:color="auto" w:fill="FFFFFF"/>
            <w:vAlign w:val="center"/>
          </w:tcPr>
          <w:p w14:paraId="65912945" w14:textId="77777777" w:rsidR="00FA72D9" w:rsidRDefault="00FA72D9" w:rsidP="001C709C">
            <w:r>
              <w:t>是</w:t>
            </w:r>
          </w:p>
        </w:tc>
        <w:tc>
          <w:tcPr>
            <w:tcW w:w="0" w:type="auto"/>
            <w:shd w:val="clear" w:color="auto" w:fill="FFFFFF"/>
            <w:vAlign w:val="center"/>
          </w:tcPr>
          <w:p w14:paraId="0CE9324F" w14:textId="77777777" w:rsidR="00FA72D9" w:rsidRDefault="00FA72D9" w:rsidP="001C709C">
            <w:pPr>
              <w:jc w:val="center"/>
            </w:pPr>
            <w:r>
              <w:t>27</w:t>
            </w:r>
          </w:p>
        </w:tc>
        <w:tc>
          <w:tcPr>
            <w:tcW w:w="0" w:type="auto"/>
            <w:shd w:val="clear" w:color="auto" w:fill="FFFFFF"/>
            <w:vAlign w:val="center"/>
          </w:tcPr>
          <w:p w14:paraId="693BA5F0" w14:textId="77777777" w:rsidR="00FA72D9" w:rsidRDefault="00FA72D9" w:rsidP="001C709C">
            <w:r>
              <w:rPr>
                <w:noProof/>
              </w:rPr>
              <w:drawing>
                <wp:inline distT="0" distB="0" distL="0" distR="0" wp14:anchorId="52F7471F" wp14:editId="7370453A">
                  <wp:extent cx="401955" cy="1174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55" cy="117475"/>
                          </a:xfrm>
                          <a:prstGeom prst="rect">
                            <a:avLst/>
                          </a:prstGeom>
                          <a:noFill/>
                          <a:ln>
                            <a:noFill/>
                          </a:ln>
                        </pic:spPr>
                      </pic:pic>
                    </a:graphicData>
                  </a:graphic>
                </wp:inline>
              </w:drawing>
            </w:r>
            <w:r>
              <w:rPr>
                <w:noProof/>
              </w:rPr>
              <w:drawing>
                <wp:inline distT="0" distB="0" distL="0" distR="0" wp14:anchorId="351CC186" wp14:editId="2B390A79">
                  <wp:extent cx="955675" cy="1174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5675" cy="117475"/>
                          </a:xfrm>
                          <a:prstGeom prst="rect">
                            <a:avLst/>
                          </a:prstGeom>
                          <a:noFill/>
                          <a:ln>
                            <a:noFill/>
                          </a:ln>
                        </pic:spPr>
                      </pic:pic>
                    </a:graphicData>
                  </a:graphic>
                </wp:inline>
              </w:drawing>
            </w:r>
            <w:r>
              <w:t>30%</w:t>
            </w:r>
          </w:p>
        </w:tc>
      </w:tr>
      <w:tr w:rsidR="00FA72D9" w14:paraId="49A33414" w14:textId="77777777" w:rsidTr="001C709C">
        <w:trPr>
          <w:trHeight w:val="500"/>
        </w:trPr>
        <w:tc>
          <w:tcPr>
            <w:tcW w:w="0" w:type="auto"/>
            <w:shd w:val="clear" w:color="auto" w:fill="F9F9F9"/>
            <w:vAlign w:val="center"/>
          </w:tcPr>
          <w:p w14:paraId="000AA5FC" w14:textId="77777777" w:rsidR="00FA72D9" w:rsidRDefault="00FA72D9" w:rsidP="001C709C">
            <w:r>
              <w:t>不是</w:t>
            </w:r>
          </w:p>
        </w:tc>
        <w:tc>
          <w:tcPr>
            <w:tcW w:w="0" w:type="auto"/>
            <w:shd w:val="clear" w:color="auto" w:fill="F9F9F9"/>
            <w:vAlign w:val="center"/>
          </w:tcPr>
          <w:p w14:paraId="338E61F4" w14:textId="77777777" w:rsidR="00FA72D9" w:rsidRDefault="00FA72D9" w:rsidP="001C709C">
            <w:pPr>
              <w:jc w:val="center"/>
            </w:pPr>
            <w:r>
              <w:t>63</w:t>
            </w:r>
          </w:p>
        </w:tc>
        <w:tc>
          <w:tcPr>
            <w:tcW w:w="0" w:type="auto"/>
            <w:shd w:val="clear" w:color="auto" w:fill="F9F9F9"/>
            <w:vAlign w:val="center"/>
          </w:tcPr>
          <w:p w14:paraId="7850AA53" w14:textId="77777777" w:rsidR="00FA72D9" w:rsidRDefault="00FA72D9" w:rsidP="001C709C">
            <w:r>
              <w:rPr>
                <w:noProof/>
              </w:rPr>
              <w:drawing>
                <wp:inline distT="0" distB="0" distL="0" distR="0" wp14:anchorId="465380CC" wp14:editId="0C80FED5">
                  <wp:extent cx="942340" cy="117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340" cy="117475"/>
                          </a:xfrm>
                          <a:prstGeom prst="rect">
                            <a:avLst/>
                          </a:prstGeom>
                          <a:noFill/>
                          <a:ln>
                            <a:noFill/>
                          </a:ln>
                        </pic:spPr>
                      </pic:pic>
                    </a:graphicData>
                  </a:graphic>
                </wp:inline>
              </w:drawing>
            </w:r>
            <w:r>
              <w:rPr>
                <w:noProof/>
              </w:rPr>
              <w:drawing>
                <wp:inline distT="0" distB="0" distL="0" distR="0" wp14:anchorId="4BBCFA5C" wp14:editId="2BDD721E">
                  <wp:extent cx="408940" cy="11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940" cy="117475"/>
                          </a:xfrm>
                          <a:prstGeom prst="rect">
                            <a:avLst/>
                          </a:prstGeom>
                          <a:noFill/>
                          <a:ln>
                            <a:noFill/>
                          </a:ln>
                        </pic:spPr>
                      </pic:pic>
                    </a:graphicData>
                  </a:graphic>
                </wp:inline>
              </w:drawing>
            </w:r>
            <w:r>
              <w:t>70%</w:t>
            </w:r>
          </w:p>
        </w:tc>
      </w:tr>
      <w:tr w:rsidR="00FA72D9" w14:paraId="07BF01E3" w14:textId="77777777" w:rsidTr="001C709C">
        <w:trPr>
          <w:trHeight w:val="500"/>
        </w:trPr>
        <w:tc>
          <w:tcPr>
            <w:tcW w:w="0" w:type="auto"/>
            <w:shd w:val="clear" w:color="auto" w:fill="E0E0E0"/>
            <w:vAlign w:val="center"/>
          </w:tcPr>
          <w:p w14:paraId="1511BBE9" w14:textId="77777777" w:rsidR="00FA72D9" w:rsidRDefault="00FA72D9" w:rsidP="001C709C">
            <w:r>
              <w:t>本题有效填写人次</w:t>
            </w:r>
          </w:p>
        </w:tc>
        <w:tc>
          <w:tcPr>
            <w:tcW w:w="0" w:type="auto"/>
            <w:shd w:val="clear" w:color="auto" w:fill="E0E0E0"/>
            <w:vAlign w:val="center"/>
          </w:tcPr>
          <w:p w14:paraId="6462888C" w14:textId="77777777" w:rsidR="00FA72D9" w:rsidRDefault="00FA72D9" w:rsidP="001C709C">
            <w:pPr>
              <w:jc w:val="center"/>
            </w:pPr>
            <w:r>
              <w:t>90</w:t>
            </w:r>
          </w:p>
        </w:tc>
        <w:tc>
          <w:tcPr>
            <w:tcW w:w="0" w:type="auto"/>
            <w:shd w:val="clear" w:color="auto" w:fill="E0E0E0"/>
            <w:vAlign w:val="center"/>
          </w:tcPr>
          <w:p w14:paraId="331D57D3" w14:textId="77777777" w:rsidR="00FA72D9" w:rsidRDefault="00FA72D9" w:rsidP="001C709C"/>
        </w:tc>
      </w:tr>
    </w:tbl>
    <w:p w14:paraId="45B818D6" w14:textId="77777777" w:rsidR="00FA72D9" w:rsidRDefault="00FA72D9" w:rsidP="00FA72D9">
      <w:r>
        <w:rPr>
          <w:noProof/>
        </w:rPr>
        <w:drawing>
          <wp:inline distT="0" distB="0" distL="0" distR="0" wp14:anchorId="696FA271" wp14:editId="7AB7B611">
            <wp:extent cx="5274310" cy="19799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429DAC7F" w14:textId="77777777" w:rsidR="00FA72D9" w:rsidRDefault="00FA72D9" w:rsidP="00FA72D9">
      <w:pPr>
        <w:ind w:left="420" w:firstLineChars="200" w:firstLine="444"/>
      </w:pPr>
      <w:r>
        <w:rPr>
          <w:rFonts w:hint="eastAsia"/>
        </w:rPr>
        <w:t>上述结果表明百分之七十的人都不会想起课程网站上的作业。人数虽然也不多，但比例相差依旧悬殊，这也在某种程度上反映了提醒作业的功能的必要性。</w:t>
      </w:r>
    </w:p>
    <w:p w14:paraId="35EF6D69" w14:textId="77777777" w:rsidR="00FA72D9" w:rsidRDefault="00FA72D9" w:rsidP="00FA72D9">
      <w:pPr>
        <w:ind w:left="420" w:firstLineChars="200" w:firstLine="444"/>
      </w:pPr>
      <w:r>
        <w:rPr>
          <w:rFonts w:hint="eastAsia"/>
        </w:rPr>
        <w:t>第四题：</w:t>
      </w:r>
      <w:r w:rsidRPr="00627263">
        <w:rPr>
          <w:rFonts w:hint="eastAsia"/>
        </w:rPr>
        <w:t>是否经常上教务处或学院官方网站获取新闻、公告呢？</w:t>
      </w:r>
      <w:r>
        <w:rPr>
          <w:rFonts w:hint="eastAsia"/>
        </w:rPr>
        <w:t>设计这个问题的目的是统计学生是否经常关注教务处上的新闻公告和通知。统计结果如下：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721"/>
        <w:gridCol w:w="902"/>
        <w:gridCol w:w="4146"/>
      </w:tblGrid>
      <w:tr w:rsidR="00FA72D9" w14:paraId="793CEBCF" w14:textId="77777777" w:rsidTr="001C709C">
        <w:trPr>
          <w:trHeight w:val="500"/>
        </w:trPr>
        <w:tc>
          <w:tcPr>
            <w:tcW w:w="0" w:type="auto"/>
            <w:shd w:val="clear" w:color="auto" w:fill="E0E0E0"/>
            <w:vAlign w:val="center"/>
          </w:tcPr>
          <w:p w14:paraId="3D4536DA" w14:textId="77777777" w:rsidR="00FA72D9" w:rsidRDefault="00FA72D9" w:rsidP="001C709C">
            <w:pPr>
              <w:jc w:val="center"/>
            </w:pPr>
            <w:r>
              <w:t>选项</w:t>
            </w:r>
          </w:p>
        </w:tc>
        <w:tc>
          <w:tcPr>
            <w:tcW w:w="0" w:type="auto"/>
            <w:shd w:val="clear" w:color="auto" w:fill="E0E0E0"/>
            <w:vAlign w:val="center"/>
          </w:tcPr>
          <w:p w14:paraId="23561DA4" w14:textId="77777777" w:rsidR="00FA72D9" w:rsidRDefault="00FA72D9" w:rsidP="001C709C">
            <w:pPr>
              <w:jc w:val="center"/>
            </w:pPr>
            <w:r>
              <w:t>小计</w:t>
            </w:r>
          </w:p>
        </w:tc>
        <w:tc>
          <w:tcPr>
            <w:tcW w:w="0" w:type="auto"/>
            <w:shd w:val="clear" w:color="auto" w:fill="E0E0E0"/>
            <w:vAlign w:val="center"/>
          </w:tcPr>
          <w:p w14:paraId="39BBEB41" w14:textId="77777777" w:rsidR="00FA72D9" w:rsidRDefault="00FA72D9" w:rsidP="001C709C">
            <w:pPr>
              <w:jc w:val="center"/>
            </w:pPr>
            <w:r>
              <w:t>比例</w:t>
            </w:r>
          </w:p>
        </w:tc>
      </w:tr>
      <w:tr w:rsidR="00FA72D9" w14:paraId="5D8AB901" w14:textId="77777777" w:rsidTr="001C709C">
        <w:trPr>
          <w:trHeight w:val="500"/>
        </w:trPr>
        <w:tc>
          <w:tcPr>
            <w:tcW w:w="0" w:type="auto"/>
            <w:shd w:val="clear" w:color="auto" w:fill="FFFFFF"/>
            <w:vAlign w:val="center"/>
          </w:tcPr>
          <w:p w14:paraId="312F642E" w14:textId="77777777" w:rsidR="00FA72D9" w:rsidRDefault="00FA72D9" w:rsidP="001C709C">
            <w:r>
              <w:t>经常</w:t>
            </w:r>
          </w:p>
        </w:tc>
        <w:tc>
          <w:tcPr>
            <w:tcW w:w="0" w:type="auto"/>
            <w:shd w:val="clear" w:color="auto" w:fill="FFFFFF"/>
            <w:vAlign w:val="center"/>
          </w:tcPr>
          <w:p w14:paraId="0222F57B" w14:textId="77777777" w:rsidR="00FA72D9" w:rsidRDefault="00FA72D9" w:rsidP="001C709C">
            <w:pPr>
              <w:jc w:val="center"/>
            </w:pPr>
            <w:r>
              <w:t>13</w:t>
            </w:r>
          </w:p>
        </w:tc>
        <w:tc>
          <w:tcPr>
            <w:tcW w:w="0" w:type="auto"/>
            <w:shd w:val="clear" w:color="auto" w:fill="FFFFFF"/>
            <w:vAlign w:val="center"/>
          </w:tcPr>
          <w:p w14:paraId="12302F13" w14:textId="77777777" w:rsidR="00FA72D9" w:rsidRDefault="00FA72D9" w:rsidP="001C709C">
            <w:r>
              <w:rPr>
                <w:noProof/>
              </w:rPr>
              <w:drawing>
                <wp:inline distT="0" distB="0" distL="0" distR="0" wp14:anchorId="74D0B564" wp14:editId="05CBAA0E">
                  <wp:extent cx="193675" cy="117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3675" cy="117475"/>
                          </a:xfrm>
                          <a:prstGeom prst="rect">
                            <a:avLst/>
                          </a:prstGeom>
                          <a:noFill/>
                          <a:ln>
                            <a:noFill/>
                          </a:ln>
                        </pic:spPr>
                      </pic:pic>
                    </a:graphicData>
                  </a:graphic>
                </wp:inline>
              </w:drawing>
            </w:r>
            <w:r>
              <w:rPr>
                <w:noProof/>
              </w:rPr>
              <w:drawing>
                <wp:inline distT="0" distB="0" distL="0" distR="0" wp14:anchorId="71477DC6" wp14:editId="5EB118F4">
                  <wp:extent cx="1163955" cy="11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63955" cy="117475"/>
                          </a:xfrm>
                          <a:prstGeom prst="rect">
                            <a:avLst/>
                          </a:prstGeom>
                          <a:noFill/>
                          <a:ln>
                            <a:noFill/>
                          </a:ln>
                        </pic:spPr>
                      </pic:pic>
                    </a:graphicData>
                  </a:graphic>
                </wp:inline>
              </w:drawing>
            </w:r>
            <w:r>
              <w:t>14.44%</w:t>
            </w:r>
          </w:p>
        </w:tc>
      </w:tr>
      <w:tr w:rsidR="00FA72D9" w14:paraId="48A45A56" w14:textId="77777777" w:rsidTr="001C709C">
        <w:trPr>
          <w:trHeight w:val="500"/>
        </w:trPr>
        <w:tc>
          <w:tcPr>
            <w:tcW w:w="0" w:type="auto"/>
            <w:shd w:val="clear" w:color="auto" w:fill="F9F9F9"/>
            <w:vAlign w:val="center"/>
          </w:tcPr>
          <w:p w14:paraId="2DE848AF" w14:textId="77777777" w:rsidR="00FA72D9" w:rsidRDefault="00FA72D9" w:rsidP="001C709C">
            <w:r>
              <w:t>偶尔</w:t>
            </w:r>
          </w:p>
        </w:tc>
        <w:tc>
          <w:tcPr>
            <w:tcW w:w="0" w:type="auto"/>
            <w:shd w:val="clear" w:color="auto" w:fill="F9F9F9"/>
            <w:vAlign w:val="center"/>
          </w:tcPr>
          <w:p w14:paraId="43393BF0" w14:textId="77777777" w:rsidR="00FA72D9" w:rsidRDefault="00FA72D9" w:rsidP="001C709C">
            <w:pPr>
              <w:jc w:val="center"/>
            </w:pPr>
            <w:r>
              <w:t>60</w:t>
            </w:r>
          </w:p>
        </w:tc>
        <w:tc>
          <w:tcPr>
            <w:tcW w:w="0" w:type="auto"/>
            <w:shd w:val="clear" w:color="auto" w:fill="F9F9F9"/>
            <w:vAlign w:val="center"/>
          </w:tcPr>
          <w:p w14:paraId="05BD4247" w14:textId="77777777" w:rsidR="00FA72D9" w:rsidRDefault="00FA72D9" w:rsidP="001C709C">
            <w:r>
              <w:rPr>
                <w:noProof/>
              </w:rPr>
              <w:drawing>
                <wp:inline distT="0" distB="0" distL="0" distR="0" wp14:anchorId="4B172494" wp14:editId="51E316BC">
                  <wp:extent cx="893445" cy="117475"/>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3445" cy="117475"/>
                          </a:xfrm>
                          <a:prstGeom prst="rect">
                            <a:avLst/>
                          </a:prstGeom>
                          <a:noFill/>
                          <a:ln>
                            <a:noFill/>
                          </a:ln>
                        </pic:spPr>
                      </pic:pic>
                    </a:graphicData>
                  </a:graphic>
                </wp:inline>
              </w:drawing>
            </w:r>
            <w:r>
              <w:rPr>
                <w:noProof/>
              </w:rPr>
              <w:drawing>
                <wp:inline distT="0" distB="0" distL="0" distR="0" wp14:anchorId="0FEC0364" wp14:editId="6C4AC5AD">
                  <wp:extent cx="457200" cy="1174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117475"/>
                          </a:xfrm>
                          <a:prstGeom prst="rect">
                            <a:avLst/>
                          </a:prstGeom>
                          <a:noFill/>
                          <a:ln>
                            <a:noFill/>
                          </a:ln>
                        </pic:spPr>
                      </pic:pic>
                    </a:graphicData>
                  </a:graphic>
                </wp:inline>
              </w:drawing>
            </w:r>
            <w:r>
              <w:t>66.67%</w:t>
            </w:r>
          </w:p>
        </w:tc>
      </w:tr>
      <w:tr w:rsidR="00FA72D9" w14:paraId="705336AD" w14:textId="77777777" w:rsidTr="001C709C">
        <w:trPr>
          <w:trHeight w:val="500"/>
        </w:trPr>
        <w:tc>
          <w:tcPr>
            <w:tcW w:w="0" w:type="auto"/>
            <w:shd w:val="clear" w:color="auto" w:fill="FFFFFF"/>
            <w:vAlign w:val="center"/>
          </w:tcPr>
          <w:p w14:paraId="642A6617" w14:textId="77777777" w:rsidR="00FA72D9" w:rsidRDefault="00FA72D9" w:rsidP="001C709C">
            <w:r>
              <w:t>从不</w:t>
            </w:r>
          </w:p>
        </w:tc>
        <w:tc>
          <w:tcPr>
            <w:tcW w:w="0" w:type="auto"/>
            <w:shd w:val="clear" w:color="auto" w:fill="FFFFFF"/>
            <w:vAlign w:val="center"/>
          </w:tcPr>
          <w:p w14:paraId="499B59D2" w14:textId="77777777" w:rsidR="00FA72D9" w:rsidRDefault="00FA72D9" w:rsidP="001C709C">
            <w:pPr>
              <w:jc w:val="center"/>
            </w:pPr>
            <w:r>
              <w:t>17</w:t>
            </w:r>
          </w:p>
        </w:tc>
        <w:tc>
          <w:tcPr>
            <w:tcW w:w="0" w:type="auto"/>
            <w:shd w:val="clear" w:color="auto" w:fill="FFFFFF"/>
            <w:vAlign w:val="center"/>
          </w:tcPr>
          <w:p w14:paraId="67D1A27B" w14:textId="77777777" w:rsidR="00FA72D9" w:rsidRDefault="00FA72D9" w:rsidP="001C709C">
            <w:r>
              <w:rPr>
                <w:noProof/>
              </w:rPr>
              <w:drawing>
                <wp:inline distT="0" distB="0" distL="0" distR="0" wp14:anchorId="0B8E8074" wp14:editId="74E28654">
                  <wp:extent cx="249555" cy="1174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555" cy="117475"/>
                          </a:xfrm>
                          <a:prstGeom prst="rect">
                            <a:avLst/>
                          </a:prstGeom>
                          <a:noFill/>
                          <a:ln>
                            <a:noFill/>
                          </a:ln>
                        </pic:spPr>
                      </pic:pic>
                    </a:graphicData>
                  </a:graphic>
                </wp:inline>
              </w:drawing>
            </w:r>
            <w:r>
              <w:rPr>
                <w:noProof/>
              </w:rPr>
              <w:drawing>
                <wp:inline distT="0" distB="0" distL="0" distR="0" wp14:anchorId="31483A74" wp14:editId="3AF74A62">
                  <wp:extent cx="1108075" cy="117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08075" cy="117475"/>
                          </a:xfrm>
                          <a:prstGeom prst="rect">
                            <a:avLst/>
                          </a:prstGeom>
                          <a:noFill/>
                          <a:ln>
                            <a:noFill/>
                          </a:ln>
                        </pic:spPr>
                      </pic:pic>
                    </a:graphicData>
                  </a:graphic>
                </wp:inline>
              </w:drawing>
            </w:r>
            <w:r>
              <w:t>18.89%</w:t>
            </w:r>
          </w:p>
        </w:tc>
      </w:tr>
      <w:tr w:rsidR="00FA72D9" w14:paraId="5020203F" w14:textId="77777777" w:rsidTr="001C709C">
        <w:trPr>
          <w:trHeight w:val="500"/>
        </w:trPr>
        <w:tc>
          <w:tcPr>
            <w:tcW w:w="0" w:type="auto"/>
            <w:shd w:val="clear" w:color="auto" w:fill="E0E0E0"/>
            <w:vAlign w:val="center"/>
          </w:tcPr>
          <w:p w14:paraId="43657D90" w14:textId="77777777" w:rsidR="00FA72D9" w:rsidRDefault="00FA72D9" w:rsidP="001C709C">
            <w:r>
              <w:t>本题有效填写人次</w:t>
            </w:r>
          </w:p>
        </w:tc>
        <w:tc>
          <w:tcPr>
            <w:tcW w:w="0" w:type="auto"/>
            <w:shd w:val="clear" w:color="auto" w:fill="E0E0E0"/>
            <w:vAlign w:val="center"/>
          </w:tcPr>
          <w:p w14:paraId="278EDAC0" w14:textId="77777777" w:rsidR="00FA72D9" w:rsidRDefault="00FA72D9" w:rsidP="001C709C">
            <w:pPr>
              <w:jc w:val="center"/>
            </w:pPr>
            <w:r>
              <w:t>90</w:t>
            </w:r>
          </w:p>
        </w:tc>
        <w:tc>
          <w:tcPr>
            <w:tcW w:w="0" w:type="auto"/>
            <w:shd w:val="clear" w:color="auto" w:fill="E0E0E0"/>
            <w:vAlign w:val="center"/>
          </w:tcPr>
          <w:p w14:paraId="2E6ABEA2" w14:textId="77777777" w:rsidR="00FA72D9" w:rsidRDefault="00FA72D9" w:rsidP="001C709C"/>
        </w:tc>
      </w:tr>
    </w:tbl>
    <w:p w14:paraId="7B81F117" w14:textId="77777777" w:rsidR="00FA72D9" w:rsidRDefault="00FA72D9" w:rsidP="00FA72D9">
      <w:r>
        <w:rPr>
          <w:noProof/>
        </w:rPr>
        <w:lastRenderedPageBreak/>
        <w:drawing>
          <wp:inline distT="0" distB="0" distL="0" distR="0" wp14:anchorId="3BED6E10" wp14:editId="1EA43B33">
            <wp:extent cx="5274310" cy="19799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430B0840" w14:textId="77777777" w:rsidR="00FA72D9" w:rsidRDefault="00FA72D9" w:rsidP="00FA72D9">
      <w:pPr>
        <w:ind w:left="420" w:firstLineChars="200" w:firstLine="444"/>
      </w:pPr>
      <w:r>
        <w:rPr>
          <w:rFonts w:hint="eastAsia"/>
        </w:rPr>
        <w:t>上述统计结果表明经常关注教务处的学生只是极少数，而往往教务处上的通知却与我们大家息息相关，例如大创的申报、四、六级考试的安排、期末考试的通知等等。这就证实了通知教务处新闻的重要性，此功能的必要性。</w:t>
      </w:r>
    </w:p>
    <w:p w14:paraId="194853B2" w14:textId="77777777" w:rsidR="00FA72D9" w:rsidRDefault="00FA72D9" w:rsidP="00FA72D9">
      <w:pPr>
        <w:ind w:left="420" w:firstLineChars="200" w:firstLine="444"/>
      </w:pPr>
      <w:r>
        <w:rPr>
          <w:rFonts w:hint="eastAsia"/>
        </w:rPr>
        <w:t>第五题：会忘记自己计划好的事情吗？设计这个问题的目的在于统计学生完成计划的情况。统计结果如下：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62"/>
        <w:gridCol w:w="949"/>
        <w:gridCol w:w="3958"/>
      </w:tblGrid>
      <w:tr w:rsidR="00FA72D9" w14:paraId="5960B8E8" w14:textId="77777777" w:rsidTr="001C709C">
        <w:trPr>
          <w:trHeight w:val="500"/>
        </w:trPr>
        <w:tc>
          <w:tcPr>
            <w:tcW w:w="0" w:type="auto"/>
            <w:shd w:val="clear" w:color="auto" w:fill="E0E0E0"/>
            <w:vAlign w:val="center"/>
          </w:tcPr>
          <w:p w14:paraId="06BFA258" w14:textId="77777777" w:rsidR="00FA72D9" w:rsidRDefault="00FA72D9" w:rsidP="001C709C">
            <w:pPr>
              <w:jc w:val="center"/>
            </w:pPr>
            <w:r>
              <w:t>选项</w:t>
            </w:r>
          </w:p>
        </w:tc>
        <w:tc>
          <w:tcPr>
            <w:tcW w:w="0" w:type="auto"/>
            <w:shd w:val="clear" w:color="auto" w:fill="E0E0E0"/>
            <w:vAlign w:val="center"/>
          </w:tcPr>
          <w:p w14:paraId="00C3B2CF" w14:textId="77777777" w:rsidR="00FA72D9" w:rsidRDefault="00FA72D9" w:rsidP="001C709C">
            <w:pPr>
              <w:jc w:val="center"/>
            </w:pPr>
            <w:r>
              <w:t>小计</w:t>
            </w:r>
          </w:p>
        </w:tc>
        <w:tc>
          <w:tcPr>
            <w:tcW w:w="0" w:type="auto"/>
            <w:shd w:val="clear" w:color="auto" w:fill="E0E0E0"/>
            <w:vAlign w:val="center"/>
          </w:tcPr>
          <w:p w14:paraId="6EAF6273" w14:textId="77777777" w:rsidR="00FA72D9" w:rsidRDefault="00FA72D9" w:rsidP="001C709C">
            <w:pPr>
              <w:jc w:val="center"/>
            </w:pPr>
            <w:r>
              <w:t>比例</w:t>
            </w:r>
          </w:p>
        </w:tc>
      </w:tr>
      <w:tr w:rsidR="00FA72D9" w14:paraId="46C921F3" w14:textId="77777777" w:rsidTr="001C709C">
        <w:trPr>
          <w:trHeight w:val="500"/>
        </w:trPr>
        <w:tc>
          <w:tcPr>
            <w:tcW w:w="0" w:type="auto"/>
            <w:shd w:val="clear" w:color="auto" w:fill="FFFFFF"/>
            <w:vAlign w:val="center"/>
          </w:tcPr>
          <w:p w14:paraId="6EA28DA5" w14:textId="77777777" w:rsidR="00FA72D9" w:rsidRDefault="00FA72D9" w:rsidP="001C709C">
            <w:r>
              <w:t>会</w:t>
            </w:r>
          </w:p>
        </w:tc>
        <w:tc>
          <w:tcPr>
            <w:tcW w:w="0" w:type="auto"/>
            <w:shd w:val="clear" w:color="auto" w:fill="FFFFFF"/>
            <w:vAlign w:val="center"/>
          </w:tcPr>
          <w:p w14:paraId="6D20EC53" w14:textId="77777777" w:rsidR="00FA72D9" w:rsidRDefault="00FA72D9" w:rsidP="001C709C">
            <w:pPr>
              <w:jc w:val="center"/>
            </w:pPr>
            <w:r>
              <w:t>63</w:t>
            </w:r>
          </w:p>
        </w:tc>
        <w:tc>
          <w:tcPr>
            <w:tcW w:w="0" w:type="auto"/>
            <w:shd w:val="clear" w:color="auto" w:fill="FFFFFF"/>
            <w:vAlign w:val="center"/>
          </w:tcPr>
          <w:p w14:paraId="23170FE2" w14:textId="77777777" w:rsidR="00FA72D9" w:rsidRDefault="00FA72D9" w:rsidP="001C709C">
            <w:r>
              <w:rPr>
                <w:noProof/>
              </w:rPr>
              <w:drawing>
                <wp:inline distT="0" distB="0" distL="0" distR="0" wp14:anchorId="1D7FCFC6" wp14:editId="4B5293E7">
                  <wp:extent cx="942340" cy="117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340" cy="117475"/>
                          </a:xfrm>
                          <a:prstGeom prst="rect">
                            <a:avLst/>
                          </a:prstGeom>
                          <a:noFill/>
                          <a:ln>
                            <a:noFill/>
                          </a:ln>
                        </pic:spPr>
                      </pic:pic>
                    </a:graphicData>
                  </a:graphic>
                </wp:inline>
              </w:drawing>
            </w:r>
            <w:r>
              <w:rPr>
                <w:noProof/>
              </w:rPr>
              <w:drawing>
                <wp:inline distT="0" distB="0" distL="0" distR="0" wp14:anchorId="3A00EEDE" wp14:editId="50D88E58">
                  <wp:extent cx="408940" cy="1174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940" cy="117475"/>
                          </a:xfrm>
                          <a:prstGeom prst="rect">
                            <a:avLst/>
                          </a:prstGeom>
                          <a:noFill/>
                          <a:ln>
                            <a:noFill/>
                          </a:ln>
                        </pic:spPr>
                      </pic:pic>
                    </a:graphicData>
                  </a:graphic>
                </wp:inline>
              </w:drawing>
            </w:r>
            <w:r>
              <w:t>70%</w:t>
            </w:r>
          </w:p>
        </w:tc>
      </w:tr>
      <w:tr w:rsidR="00FA72D9" w14:paraId="2E12602C" w14:textId="77777777" w:rsidTr="001C709C">
        <w:trPr>
          <w:trHeight w:val="500"/>
        </w:trPr>
        <w:tc>
          <w:tcPr>
            <w:tcW w:w="0" w:type="auto"/>
            <w:shd w:val="clear" w:color="auto" w:fill="F9F9F9"/>
            <w:vAlign w:val="center"/>
          </w:tcPr>
          <w:p w14:paraId="2D2840BE" w14:textId="77777777" w:rsidR="00FA72D9" w:rsidRDefault="00FA72D9" w:rsidP="001C709C">
            <w:r>
              <w:t>不会</w:t>
            </w:r>
          </w:p>
        </w:tc>
        <w:tc>
          <w:tcPr>
            <w:tcW w:w="0" w:type="auto"/>
            <w:shd w:val="clear" w:color="auto" w:fill="F9F9F9"/>
            <w:vAlign w:val="center"/>
          </w:tcPr>
          <w:p w14:paraId="7C488E37" w14:textId="77777777" w:rsidR="00FA72D9" w:rsidRDefault="00FA72D9" w:rsidP="001C709C">
            <w:pPr>
              <w:jc w:val="center"/>
            </w:pPr>
            <w:r>
              <w:t>27</w:t>
            </w:r>
          </w:p>
        </w:tc>
        <w:tc>
          <w:tcPr>
            <w:tcW w:w="0" w:type="auto"/>
            <w:shd w:val="clear" w:color="auto" w:fill="F9F9F9"/>
            <w:vAlign w:val="center"/>
          </w:tcPr>
          <w:p w14:paraId="0684C1FB" w14:textId="77777777" w:rsidR="00FA72D9" w:rsidRDefault="00FA72D9" w:rsidP="001C709C">
            <w:r>
              <w:rPr>
                <w:noProof/>
              </w:rPr>
              <w:drawing>
                <wp:inline distT="0" distB="0" distL="0" distR="0" wp14:anchorId="1ED99BB0" wp14:editId="1D3680FD">
                  <wp:extent cx="401955" cy="117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55" cy="117475"/>
                          </a:xfrm>
                          <a:prstGeom prst="rect">
                            <a:avLst/>
                          </a:prstGeom>
                          <a:noFill/>
                          <a:ln>
                            <a:noFill/>
                          </a:ln>
                        </pic:spPr>
                      </pic:pic>
                    </a:graphicData>
                  </a:graphic>
                </wp:inline>
              </w:drawing>
            </w:r>
            <w:r>
              <w:rPr>
                <w:noProof/>
              </w:rPr>
              <w:drawing>
                <wp:inline distT="0" distB="0" distL="0" distR="0" wp14:anchorId="4EFF196A" wp14:editId="2B7ED77E">
                  <wp:extent cx="955675" cy="117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5675" cy="117475"/>
                          </a:xfrm>
                          <a:prstGeom prst="rect">
                            <a:avLst/>
                          </a:prstGeom>
                          <a:noFill/>
                          <a:ln>
                            <a:noFill/>
                          </a:ln>
                        </pic:spPr>
                      </pic:pic>
                    </a:graphicData>
                  </a:graphic>
                </wp:inline>
              </w:drawing>
            </w:r>
            <w:r>
              <w:t>30%</w:t>
            </w:r>
          </w:p>
        </w:tc>
      </w:tr>
      <w:tr w:rsidR="00FA72D9" w14:paraId="60076640" w14:textId="77777777" w:rsidTr="001C709C">
        <w:trPr>
          <w:trHeight w:val="500"/>
        </w:trPr>
        <w:tc>
          <w:tcPr>
            <w:tcW w:w="0" w:type="auto"/>
            <w:shd w:val="clear" w:color="auto" w:fill="E0E0E0"/>
            <w:vAlign w:val="center"/>
          </w:tcPr>
          <w:p w14:paraId="12005559" w14:textId="77777777" w:rsidR="00FA72D9" w:rsidRDefault="00FA72D9" w:rsidP="001C709C">
            <w:r>
              <w:t>本题有效填写人次</w:t>
            </w:r>
          </w:p>
        </w:tc>
        <w:tc>
          <w:tcPr>
            <w:tcW w:w="0" w:type="auto"/>
            <w:shd w:val="clear" w:color="auto" w:fill="E0E0E0"/>
            <w:vAlign w:val="center"/>
          </w:tcPr>
          <w:p w14:paraId="31D6F73F" w14:textId="77777777" w:rsidR="00FA72D9" w:rsidRDefault="00FA72D9" w:rsidP="001C709C">
            <w:pPr>
              <w:jc w:val="center"/>
            </w:pPr>
            <w:r>
              <w:t>90</w:t>
            </w:r>
          </w:p>
        </w:tc>
        <w:tc>
          <w:tcPr>
            <w:tcW w:w="0" w:type="auto"/>
            <w:shd w:val="clear" w:color="auto" w:fill="E0E0E0"/>
            <w:vAlign w:val="center"/>
          </w:tcPr>
          <w:p w14:paraId="1ED80368" w14:textId="77777777" w:rsidR="00FA72D9" w:rsidRDefault="00FA72D9" w:rsidP="001C709C"/>
        </w:tc>
      </w:tr>
    </w:tbl>
    <w:p w14:paraId="16EA8B4E" w14:textId="77777777" w:rsidR="00FA72D9" w:rsidRDefault="00FA72D9" w:rsidP="00FA72D9">
      <w:r>
        <w:rPr>
          <w:noProof/>
        </w:rPr>
        <w:drawing>
          <wp:inline distT="0" distB="0" distL="0" distR="0" wp14:anchorId="3C1DCA66" wp14:editId="5DEA8BC9">
            <wp:extent cx="5274310" cy="19799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3EEEF1F3" w14:textId="77777777" w:rsidR="00FA72D9" w:rsidRDefault="00FA72D9" w:rsidP="00FA72D9">
      <w:pPr>
        <w:ind w:left="420" w:firstLineChars="200" w:firstLine="444"/>
      </w:pPr>
      <w:r>
        <w:rPr>
          <w:rFonts w:hint="eastAsia"/>
        </w:rPr>
        <w:t>上述统计结果表明绝大部分人都会忘记自己计划要做的事，这就极大的证实了提醒计划好的事也是有必要的。</w:t>
      </w:r>
    </w:p>
    <w:p w14:paraId="6FC4BD1C" w14:textId="77777777" w:rsidR="00FA72D9" w:rsidRDefault="00FA72D9" w:rsidP="00FA72D9">
      <w:pPr>
        <w:ind w:left="420" w:firstLineChars="200" w:firstLine="444"/>
      </w:pPr>
      <w:r>
        <w:rPr>
          <w:rFonts w:hint="eastAsia"/>
        </w:rPr>
        <w:t>第六题：</w:t>
      </w:r>
      <w:r w:rsidRPr="003F202F">
        <w:rPr>
          <w:rFonts w:hint="eastAsia"/>
        </w:rPr>
        <w:t>想找一个与你有</w:t>
      </w:r>
      <w:proofErr w:type="gramStart"/>
      <w:r w:rsidRPr="003F202F">
        <w:rPr>
          <w:rFonts w:hint="eastAsia"/>
        </w:rPr>
        <w:t>类似学习</w:t>
      </w:r>
      <w:proofErr w:type="gramEnd"/>
      <w:r w:rsidRPr="003F202F">
        <w:rPr>
          <w:rFonts w:hint="eastAsia"/>
        </w:rPr>
        <w:t>目标的人一起制定学习计划，共同督促，一起学习吗？</w:t>
      </w:r>
      <w:r>
        <w:rPr>
          <w:rFonts w:hint="eastAsia"/>
        </w:rPr>
        <w:t>设计这个问题的目的是：明确每个学生都是渴望与人一起学习的，只是苦于找不到一个能够共同学习的人。统计结果如下：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710"/>
        <w:gridCol w:w="899"/>
        <w:gridCol w:w="4160"/>
      </w:tblGrid>
      <w:tr w:rsidR="00FA72D9" w14:paraId="176BE4B6" w14:textId="77777777" w:rsidTr="001C709C">
        <w:trPr>
          <w:trHeight w:val="500"/>
        </w:trPr>
        <w:tc>
          <w:tcPr>
            <w:tcW w:w="0" w:type="auto"/>
            <w:shd w:val="clear" w:color="auto" w:fill="E0E0E0"/>
            <w:vAlign w:val="center"/>
          </w:tcPr>
          <w:p w14:paraId="6997C019" w14:textId="77777777" w:rsidR="00FA72D9" w:rsidRDefault="00FA72D9" w:rsidP="001C709C">
            <w:pPr>
              <w:jc w:val="center"/>
            </w:pPr>
            <w:r>
              <w:lastRenderedPageBreak/>
              <w:t>选项</w:t>
            </w:r>
          </w:p>
        </w:tc>
        <w:tc>
          <w:tcPr>
            <w:tcW w:w="0" w:type="auto"/>
            <w:shd w:val="clear" w:color="auto" w:fill="E0E0E0"/>
            <w:vAlign w:val="center"/>
          </w:tcPr>
          <w:p w14:paraId="7DB172B1" w14:textId="77777777" w:rsidR="00FA72D9" w:rsidRDefault="00FA72D9" w:rsidP="001C709C">
            <w:pPr>
              <w:jc w:val="center"/>
            </w:pPr>
            <w:r>
              <w:t>小计</w:t>
            </w:r>
          </w:p>
        </w:tc>
        <w:tc>
          <w:tcPr>
            <w:tcW w:w="0" w:type="auto"/>
            <w:shd w:val="clear" w:color="auto" w:fill="E0E0E0"/>
            <w:vAlign w:val="center"/>
          </w:tcPr>
          <w:p w14:paraId="1B89FAEC" w14:textId="77777777" w:rsidR="00FA72D9" w:rsidRDefault="00FA72D9" w:rsidP="001C709C">
            <w:pPr>
              <w:jc w:val="center"/>
            </w:pPr>
            <w:r>
              <w:t>比例</w:t>
            </w:r>
          </w:p>
        </w:tc>
      </w:tr>
      <w:tr w:rsidR="00FA72D9" w14:paraId="3E245B2A" w14:textId="77777777" w:rsidTr="001C709C">
        <w:trPr>
          <w:trHeight w:val="500"/>
        </w:trPr>
        <w:tc>
          <w:tcPr>
            <w:tcW w:w="0" w:type="auto"/>
            <w:shd w:val="clear" w:color="auto" w:fill="FFFFFF"/>
            <w:vAlign w:val="center"/>
          </w:tcPr>
          <w:p w14:paraId="2131DDB4" w14:textId="77777777" w:rsidR="00FA72D9" w:rsidRDefault="00FA72D9" w:rsidP="001C709C">
            <w:r>
              <w:t>想</w:t>
            </w:r>
          </w:p>
        </w:tc>
        <w:tc>
          <w:tcPr>
            <w:tcW w:w="0" w:type="auto"/>
            <w:shd w:val="clear" w:color="auto" w:fill="FFFFFF"/>
            <w:vAlign w:val="center"/>
          </w:tcPr>
          <w:p w14:paraId="11131617" w14:textId="77777777" w:rsidR="00FA72D9" w:rsidRDefault="00FA72D9" w:rsidP="001C709C">
            <w:pPr>
              <w:jc w:val="center"/>
            </w:pPr>
            <w:r>
              <w:t>70</w:t>
            </w:r>
          </w:p>
        </w:tc>
        <w:tc>
          <w:tcPr>
            <w:tcW w:w="0" w:type="auto"/>
            <w:shd w:val="clear" w:color="auto" w:fill="FFFFFF"/>
            <w:vAlign w:val="center"/>
          </w:tcPr>
          <w:p w14:paraId="24431FB6" w14:textId="77777777" w:rsidR="00FA72D9" w:rsidRDefault="00FA72D9" w:rsidP="001C709C">
            <w:r>
              <w:rPr>
                <w:noProof/>
              </w:rPr>
              <w:drawing>
                <wp:inline distT="0" distB="0" distL="0" distR="0" wp14:anchorId="0A018AF8" wp14:editId="783D039D">
                  <wp:extent cx="1045845" cy="1174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5845" cy="117475"/>
                          </a:xfrm>
                          <a:prstGeom prst="rect">
                            <a:avLst/>
                          </a:prstGeom>
                          <a:noFill/>
                          <a:ln>
                            <a:noFill/>
                          </a:ln>
                        </pic:spPr>
                      </pic:pic>
                    </a:graphicData>
                  </a:graphic>
                </wp:inline>
              </w:drawing>
            </w:r>
            <w:r>
              <w:rPr>
                <w:noProof/>
              </w:rPr>
              <w:drawing>
                <wp:inline distT="0" distB="0" distL="0" distR="0" wp14:anchorId="57C08EBA" wp14:editId="1130569B">
                  <wp:extent cx="304800" cy="117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117475"/>
                          </a:xfrm>
                          <a:prstGeom prst="rect">
                            <a:avLst/>
                          </a:prstGeom>
                          <a:noFill/>
                          <a:ln>
                            <a:noFill/>
                          </a:ln>
                        </pic:spPr>
                      </pic:pic>
                    </a:graphicData>
                  </a:graphic>
                </wp:inline>
              </w:drawing>
            </w:r>
            <w:r>
              <w:t>77.78%</w:t>
            </w:r>
          </w:p>
        </w:tc>
      </w:tr>
      <w:tr w:rsidR="00FA72D9" w14:paraId="1FA22D58" w14:textId="77777777" w:rsidTr="001C709C">
        <w:trPr>
          <w:trHeight w:val="500"/>
        </w:trPr>
        <w:tc>
          <w:tcPr>
            <w:tcW w:w="0" w:type="auto"/>
            <w:shd w:val="clear" w:color="auto" w:fill="F9F9F9"/>
            <w:vAlign w:val="center"/>
          </w:tcPr>
          <w:p w14:paraId="13CA3021" w14:textId="77777777" w:rsidR="00FA72D9" w:rsidRDefault="00FA72D9" w:rsidP="001C709C">
            <w:r>
              <w:t>不想</w:t>
            </w:r>
          </w:p>
        </w:tc>
        <w:tc>
          <w:tcPr>
            <w:tcW w:w="0" w:type="auto"/>
            <w:shd w:val="clear" w:color="auto" w:fill="F9F9F9"/>
            <w:vAlign w:val="center"/>
          </w:tcPr>
          <w:p w14:paraId="4EA51B9C" w14:textId="77777777" w:rsidR="00FA72D9" w:rsidRDefault="00FA72D9" w:rsidP="001C709C">
            <w:pPr>
              <w:jc w:val="center"/>
            </w:pPr>
            <w:r>
              <w:t>20</w:t>
            </w:r>
          </w:p>
        </w:tc>
        <w:tc>
          <w:tcPr>
            <w:tcW w:w="0" w:type="auto"/>
            <w:shd w:val="clear" w:color="auto" w:fill="F9F9F9"/>
            <w:vAlign w:val="center"/>
          </w:tcPr>
          <w:p w14:paraId="2F20FD4D" w14:textId="77777777" w:rsidR="00FA72D9" w:rsidRDefault="00FA72D9" w:rsidP="001C709C">
            <w:r>
              <w:rPr>
                <w:noProof/>
              </w:rPr>
              <w:drawing>
                <wp:inline distT="0" distB="0" distL="0" distR="0" wp14:anchorId="06773468" wp14:editId="262220D2">
                  <wp:extent cx="297815" cy="1174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7815" cy="117475"/>
                          </a:xfrm>
                          <a:prstGeom prst="rect">
                            <a:avLst/>
                          </a:prstGeom>
                          <a:noFill/>
                          <a:ln>
                            <a:noFill/>
                          </a:ln>
                        </pic:spPr>
                      </pic:pic>
                    </a:graphicData>
                  </a:graphic>
                </wp:inline>
              </w:drawing>
            </w:r>
            <w:r>
              <w:rPr>
                <w:noProof/>
              </w:rPr>
              <w:drawing>
                <wp:inline distT="0" distB="0" distL="0" distR="0" wp14:anchorId="0651E41F" wp14:editId="0EA925D9">
                  <wp:extent cx="1059815" cy="11747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59815" cy="117475"/>
                          </a:xfrm>
                          <a:prstGeom prst="rect">
                            <a:avLst/>
                          </a:prstGeom>
                          <a:noFill/>
                          <a:ln>
                            <a:noFill/>
                          </a:ln>
                        </pic:spPr>
                      </pic:pic>
                    </a:graphicData>
                  </a:graphic>
                </wp:inline>
              </w:drawing>
            </w:r>
            <w:r>
              <w:t>22.22%</w:t>
            </w:r>
          </w:p>
        </w:tc>
      </w:tr>
      <w:tr w:rsidR="00FA72D9" w14:paraId="62DB5D88" w14:textId="77777777" w:rsidTr="001C709C">
        <w:trPr>
          <w:trHeight w:val="500"/>
        </w:trPr>
        <w:tc>
          <w:tcPr>
            <w:tcW w:w="0" w:type="auto"/>
            <w:shd w:val="clear" w:color="auto" w:fill="E0E0E0"/>
            <w:vAlign w:val="center"/>
          </w:tcPr>
          <w:p w14:paraId="2BB24F8E" w14:textId="77777777" w:rsidR="00FA72D9" w:rsidRDefault="00FA72D9" w:rsidP="001C709C">
            <w:r>
              <w:t>本题有效填写人次</w:t>
            </w:r>
          </w:p>
        </w:tc>
        <w:tc>
          <w:tcPr>
            <w:tcW w:w="0" w:type="auto"/>
            <w:shd w:val="clear" w:color="auto" w:fill="E0E0E0"/>
            <w:vAlign w:val="center"/>
          </w:tcPr>
          <w:p w14:paraId="72A2B21B" w14:textId="77777777" w:rsidR="00FA72D9" w:rsidRDefault="00FA72D9" w:rsidP="001C709C">
            <w:pPr>
              <w:jc w:val="center"/>
            </w:pPr>
            <w:r>
              <w:t>90</w:t>
            </w:r>
          </w:p>
        </w:tc>
        <w:tc>
          <w:tcPr>
            <w:tcW w:w="0" w:type="auto"/>
            <w:shd w:val="clear" w:color="auto" w:fill="E0E0E0"/>
            <w:vAlign w:val="center"/>
          </w:tcPr>
          <w:p w14:paraId="6697A680" w14:textId="77777777" w:rsidR="00FA72D9" w:rsidRDefault="00FA72D9" w:rsidP="001C709C"/>
        </w:tc>
      </w:tr>
    </w:tbl>
    <w:p w14:paraId="14A00CDD" w14:textId="77777777" w:rsidR="00FA72D9" w:rsidRDefault="00FA72D9" w:rsidP="00FA72D9">
      <w:r>
        <w:rPr>
          <w:noProof/>
        </w:rPr>
        <w:drawing>
          <wp:inline distT="0" distB="0" distL="0" distR="0" wp14:anchorId="0A1DAC3C" wp14:editId="2F652854">
            <wp:extent cx="5274310" cy="1979930"/>
            <wp:effectExtent l="0" t="0" r="2540" b="127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5B1A47AF" w14:textId="77777777" w:rsidR="00FA72D9" w:rsidRDefault="00FA72D9" w:rsidP="00FA72D9">
      <w:pPr>
        <w:ind w:left="420" w:firstLineChars="200" w:firstLine="444"/>
      </w:pPr>
      <w:r>
        <w:rPr>
          <w:rFonts w:hint="eastAsia"/>
        </w:rPr>
        <w:t>上述结果表明我们的猜测是正确的，很多人都是渴望学习的，但是苦于找不到一个与自己有相同目标的人，这就大大说明了我们提供一个与学习目标为检索条件的</w:t>
      </w:r>
      <w:proofErr w:type="gramStart"/>
      <w:r>
        <w:rPr>
          <w:rFonts w:hint="eastAsia"/>
        </w:rPr>
        <w:t>加友方式</w:t>
      </w:r>
      <w:proofErr w:type="gramEnd"/>
      <w:r>
        <w:rPr>
          <w:rFonts w:hint="eastAsia"/>
        </w:rPr>
        <w:t>是必要的。</w:t>
      </w:r>
    </w:p>
    <w:p w14:paraId="1A3CF6C4" w14:textId="77777777" w:rsidR="00FA72D9" w:rsidRDefault="00FA72D9" w:rsidP="00FA72D9">
      <w:pPr>
        <w:ind w:left="420" w:firstLineChars="200" w:firstLine="444"/>
      </w:pPr>
      <w:r>
        <w:rPr>
          <w:rFonts w:hint="eastAsia"/>
        </w:rPr>
        <w:t>第七题：</w:t>
      </w:r>
      <w:r w:rsidRPr="005D61F6">
        <w:rPr>
          <w:rFonts w:hint="eastAsia"/>
        </w:rPr>
        <w:t>除此之外，您还特别希望软件具备什么样的功能呢？</w:t>
      </w:r>
      <w:r>
        <w:rPr>
          <w:rFonts w:hint="eastAsia"/>
        </w:rPr>
        <w:t>这是一个开放式的题目，设计这个题的目的是希望广大学生能够我们的这个软件提供一些新的、独特的、必要的功能。很遗憾，这个题目未设置强制回答，收到的回到寥寥几个，也多无实质性的帮助。</w:t>
      </w:r>
    </w:p>
    <w:p w14:paraId="2FD39026" w14:textId="77777777" w:rsidR="00FA72D9" w:rsidRDefault="00FA72D9" w:rsidP="00FA72D9">
      <w:pPr>
        <w:ind w:left="420" w:firstLineChars="200" w:firstLine="444"/>
      </w:pPr>
    </w:p>
    <w:p w14:paraId="624DDE90" w14:textId="77777777" w:rsidR="00FA72D9" w:rsidRDefault="00FA72D9" w:rsidP="00FA72D9"/>
    <w:p w14:paraId="60603591" w14:textId="77777777" w:rsidR="00FA72D9" w:rsidRDefault="00FA72D9" w:rsidP="00287671">
      <w:pPr>
        <w:pStyle w:val="af2"/>
        <w:numPr>
          <w:ilvl w:val="0"/>
          <w:numId w:val="19"/>
        </w:numPr>
        <w:spacing w:line="240" w:lineRule="auto"/>
        <w:ind w:firstLineChars="0"/>
        <w:rPr>
          <w:b/>
          <w:bCs/>
          <w:sz w:val="28"/>
          <w:szCs w:val="28"/>
        </w:rPr>
      </w:pPr>
      <w:r w:rsidRPr="00F51914">
        <w:rPr>
          <w:rFonts w:hint="eastAsia"/>
          <w:b/>
          <w:bCs/>
          <w:sz w:val="28"/>
          <w:szCs w:val="28"/>
        </w:rPr>
        <w:t>可行性分析</w:t>
      </w:r>
    </w:p>
    <w:p w14:paraId="65F3F429" w14:textId="77777777" w:rsidR="00FA72D9" w:rsidRPr="00F51914" w:rsidRDefault="00FA72D9" w:rsidP="00FA72D9">
      <w:pPr>
        <w:ind w:left="420"/>
        <w:rPr>
          <w:b/>
          <w:bCs/>
          <w:sz w:val="28"/>
          <w:szCs w:val="28"/>
        </w:rPr>
      </w:pPr>
    </w:p>
    <w:p w14:paraId="5AEAA5BB" w14:textId="77777777" w:rsidR="00FA72D9" w:rsidRPr="00F51914" w:rsidRDefault="00FA72D9" w:rsidP="00287671">
      <w:pPr>
        <w:pStyle w:val="af2"/>
        <w:numPr>
          <w:ilvl w:val="0"/>
          <w:numId w:val="20"/>
        </w:numPr>
        <w:spacing w:line="240" w:lineRule="auto"/>
        <w:ind w:firstLineChars="0"/>
        <w:rPr>
          <w:b/>
          <w:bCs/>
          <w:sz w:val="24"/>
          <w:szCs w:val="24"/>
        </w:rPr>
      </w:pPr>
      <w:r w:rsidRPr="00F51914">
        <w:rPr>
          <w:rFonts w:hint="eastAsia"/>
          <w:b/>
          <w:bCs/>
          <w:sz w:val="24"/>
          <w:szCs w:val="24"/>
        </w:rPr>
        <w:t>经济可行性</w:t>
      </w:r>
    </w:p>
    <w:p w14:paraId="76E4D2CB" w14:textId="77777777" w:rsidR="00FA72D9" w:rsidRDefault="00FA72D9" w:rsidP="00FA72D9">
      <w:pPr>
        <w:ind w:left="839" w:firstLineChars="200" w:firstLine="444"/>
      </w:pPr>
      <w:r w:rsidRPr="00180540">
        <w:rPr>
          <w:rFonts w:hint="eastAsia"/>
        </w:rPr>
        <w:t>由于我们项目向学生传递的是本校安排，所以我们并不需要安置一些额外的信息和内容，我们的信息源稳定充足，也不用设计多</w:t>
      </w:r>
      <w:proofErr w:type="gramStart"/>
      <w:r w:rsidRPr="00180540">
        <w:rPr>
          <w:rFonts w:hint="eastAsia"/>
        </w:rPr>
        <w:t>炫</w:t>
      </w:r>
      <w:proofErr w:type="gramEnd"/>
      <w:r w:rsidRPr="00180540">
        <w:rPr>
          <w:rFonts w:hint="eastAsia"/>
        </w:rPr>
        <w:t>酷的</w:t>
      </w:r>
      <w:r w:rsidRPr="00180540">
        <w:t>UI</w:t>
      </w:r>
      <w:r w:rsidRPr="00180540">
        <w:t>，踏踏实实的展示学术就可以了，所以预算成本也没有太高。本项目也具备经济可行性</w:t>
      </w:r>
      <w:r>
        <w:rPr>
          <w:rFonts w:hint="eastAsia"/>
        </w:rPr>
        <w:t>。</w:t>
      </w:r>
    </w:p>
    <w:p w14:paraId="4377AA1C" w14:textId="77777777" w:rsidR="00FA72D9" w:rsidRDefault="00FA72D9" w:rsidP="00287671">
      <w:pPr>
        <w:pStyle w:val="af2"/>
        <w:numPr>
          <w:ilvl w:val="0"/>
          <w:numId w:val="20"/>
        </w:numPr>
        <w:spacing w:line="240" w:lineRule="auto"/>
        <w:ind w:firstLineChars="0"/>
        <w:rPr>
          <w:b/>
          <w:bCs/>
          <w:sz w:val="24"/>
          <w:szCs w:val="24"/>
        </w:rPr>
      </w:pPr>
      <w:r w:rsidRPr="00F51914">
        <w:rPr>
          <w:rFonts w:hint="eastAsia"/>
          <w:b/>
          <w:bCs/>
          <w:sz w:val="24"/>
          <w:szCs w:val="24"/>
        </w:rPr>
        <w:t>技术可行性</w:t>
      </w:r>
    </w:p>
    <w:p w14:paraId="60C5D175" w14:textId="77777777" w:rsidR="00FA72D9" w:rsidRPr="00180540" w:rsidRDefault="00FA72D9" w:rsidP="00FA72D9">
      <w:pPr>
        <w:ind w:left="839" w:firstLineChars="200" w:firstLine="444"/>
        <w:rPr>
          <w:szCs w:val="21"/>
        </w:rPr>
      </w:pPr>
      <w:r>
        <w:rPr>
          <w:rFonts w:hint="eastAsia"/>
        </w:rPr>
        <w:t>学生的课表导入和时间安排并不是需要很庞大的工程量，我们的学习提醒也可以通过邮件进行，因此不需要太高的技术支持，具备技</w:t>
      </w:r>
      <w:r>
        <w:rPr>
          <w:rFonts w:hint="eastAsia"/>
        </w:rPr>
        <w:lastRenderedPageBreak/>
        <w:t>术可行性。</w:t>
      </w:r>
    </w:p>
    <w:p w14:paraId="200154D1" w14:textId="77777777" w:rsidR="00FA72D9" w:rsidRDefault="00FA72D9" w:rsidP="00287671">
      <w:pPr>
        <w:pStyle w:val="af2"/>
        <w:numPr>
          <w:ilvl w:val="0"/>
          <w:numId w:val="20"/>
        </w:numPr>
        <w:spacing w:line="240" w:lineRule="auto"/>
        <w:ind w:firstLineChars="0"/>
        <w:rPr>
          <w:b/>
          <w:bCs/>
          <w:sz w:val="24"/>
          <w:szCs w:val="24"/>
        </w:rPr>
      </w:pPr>
      <w:r>
        <w:rPr>
          <w:rFonts w:hint="eastAsia"/>
          <w:b/>
          <w:bCs/>
          <w:sz w:val="24"/>
          <w:szCs w:val="24"/>
        </w:rPr>
        <w:t>市场可行性</w:t>
      </w:r>
    </w:p>
    <w:p w14:paraId="6E1F8B33" w14:textId="77777777" w:rsidR="00FA72D9" w:rsidRPr="00180540" w:rsidRDefault="00FA72D9" w:rsidP="00FA72D9">
      <w:pPr>
        <w:ind w:left="839" w:firstLineChars="200" w:firstLine="444"/>
        <w:rPr>
          <w:szCs w:val="21"/>
        </w:rPr>
      </w:pPr>
      <w:r w:rsidRPr="00180540">
        <w:rPr>
          <w:rFonts w:hint="eastAsia"/>
          <w:szCs w:val="21"/>
        </w:rPr>
        <w:t>餐厅选址于高校集中的位置，附近又有大型的商场和超市，人流量大，客户源充足有保障</w:t>
      </w:r>
      <w:r w:rsidRPr="00180540">
        <w:rPr>
          <w:szCs w:val="21"/>
        </w:rPr>
        <w:t>,</w:t>
      </w:r>
      <w:r w:rsidRPr="00180540">
        <w:rPr>
          <w:szCs w:val="21"/>
        </w:rPr>
        <w:t>特别是中午吃饭时间附近许多同类型的餐馆基本都是客满。开设快餐店具备市场可行性</w:t>
      </w:r>
      <w:r>
        <w:rPr>
          <w:rFonts w:hint="eastAsia"/>
          <w:szCs w:val="21"/>
        </w:rPr>
        <w:t>。</w:t>
      </w:r>
    </w:p>
    <w:p w14:paraId="4B2C02FC" w14:textId="77777777" w:rsidR="00FA72D9" w:rsidRDefault="00FA72D9" w:rsidP="00287671">
      <w:pPr>
        <w:pStyle w:val="af2"/>
        <w:numPr>
          <w:ilvl w:val="0"/>
          <w:numId w:val="20"/>
        </w:numPr>
        <w:spacing w:line="240" w:lineRule="auto"/>
        <w:ind w:firstLineChars="0"/>
        <w:rPr>
          <w:b/>
          <w:bCs/>
          <w:sz w:val="24"/>
          <w:szCs w:val="24"/>
        </w:rPr>
      </w:pPr>
      <w:r>
        <w:rPr>
          <w:rFonts w:hint="eastAsia"/>
          <w:b/>
          <w:bCs/>
          <w:sz w:val="24"/>
          <w:szCs w:val="24"/>
        </w:rPr>
        <w:t>政策可行性</w:t>
      </w:r>
    </w:p>
    <w:p w14:paraId="727B6745" w14:textId="77777777" w:rsidR="00FA72D9" w:rsidRPr="00180540" w:rsidRDefault="00FA72D9" w:rsidP="00FA72D9">
      <w:pPr>
        <w:ind w:left="839" w:firstLineChars="200" w:firstLine="444"/>
        <w:rPr>
          <w:szCs w:val="21"/>
        </w:rPr>
      </w:pPr>
      <w:r w:rsidRPr="00180540">
        <w:rPr>
          <w:rFonts w:hint="eastAsia"/>
          <w:szCs w:val="21"/>
        </w:rPr>
        <w:t>近几年国家大力支持自主研发软件在课堂和课外形成学生和学习的互动政策。国家政策法规为本项目的设计和实施提供了强有力的政策保障，具备政策可行性</w:t>
      </w:r>
      <w:r>
        <w:rPr>
          <w:rFonts w:hint="eastAsia"/>
          <w:szCs w:val="21"/>
        </w:rPr>
        <w:t>。</w:t>
      </w:r>
    </w:p>
    <w:p w14:paraId="0335A739" w14:textId="77777777" w:rsidR="00FA72D9" w:rsidRPr="00F51914" w:rsidRDefault="00FA72D9" w:rsidP="00287671">
      <w:pPr>
        <w:pStyle w:val="af2"/>
        <w:numPr>
          <w:ilvl w:val="0"/>
          <w:numId w:val="20"/>
        </w:numPr>
        <w:spacing w:line="240" w:lineRule="auto"/>
        <w:ind w:firstLineChars="0"/>
        <w:rPr>
          <w:b/>
          <w:bCs/>
          <w:sz w:val="24"/>
          <w:szCs w:val="24"/>
        </w:rPr>
      </w:pPr>
      <w:r>
        <w:rPr>
          <w:rFonts w:hint="eastAsia"/>
          <w:b/>
          <w:bCs/>
          <w:sz w:val="24"/>
          <w:szCs w:val="24"/>
        </w:rPr>
        <w:t>模式可行性</w:t>
      </w:r>
    </w:p>
    <w:p w14:paraId="0BEB1914" w14:textId="2D6DE8A5" w:rsidR="0074014A" w:rsidRPr="00FB0EB1" w:rsidRDefault="00FA72D9" w:rsidP="00FA72D9">
      <w:pPr>
        <w:ind w:left="839" w:firstLineChars="200" w:firstLine="444"/>
      </w:pPr>
      <w:r w:rsidRPr="00180540">
        <w:rPr>
          <w:rFonts w:hint="eastAsia"/>
        </w:rPr>
        <w:t>学生生活的节奏加快，使得精准的安排自己的学习时间和课程安排成为了一个很大的问题，此次我们的项目为大家的这个问题提供了很大的帮助，在高效学习上提供了便捷，而大学生群体大多都热衷于集体活动，互动功能更是让学习大放光彩，也是大众能乐于接受的。所以本项目也具备模式可行性</w:t>
      </w:r>
      <w:r>
        <w:rPr>
          <w:rFonts w:hint="eastAsia"/>
        </w:rPr>
        <w:t>。</w:t>
      </w:r>
    </w:p>
    <w:p w14:paraId="69447BB7" w14:textId="440BF1CF" w:rsidR="00CD0432" w:rsidRDefault="00750C79" w:rsidP="00CD0432">
      <w:pPr>
        <w:pStyle w:val="1"/>
      </w:pPr>
      <w:bookmarkStart w:id="88" w:name="_Toc28123418"/>
      <w:r>
        <w:t>7</w:t>
      </w:r>
      <w:r w:rsidR="00CD0432">
        <w:rPr>
          <w:rFonts w:hint="eastAsia"/>
        </w:rPr>
        <w:t>．</w:t>
      </w:r>
      <w:bookmarkEnd w:id="85"/>
      <w:r w:rsidR="00CD0432">
        <w:rPr>
          <w:rFonts w:hint="eastAsia"/>
        </w:rPr>
        <w:t>需求分析</w:t>
      </w:r>
      <w:r w:rsidR="00CD0432">
        <w:t>过程体会</w:t>
      </w:r>
      <w:bookmarkEnd w:id="86"/>
      <w:bookmarkEnd w:id="87"/>
      <w:bookmarkEnd w:id="88"/>
    </w:p>
    <w:p w14:paraId="034B08BB" w14:textId="0B2EDB42" w:rsidR="00CD0432" w:rsidRPr="00FF7925" w:rsidRDefault="00750C79" w:rsidP="00CD0432">
      <w:pPr>
        <w:pStyle w:val="2"/>
      </w:pPr>
      <w:bookmarkStart w:id="89" w:name="_Toc389420035"/>
      <w:bookmarkStart w:id="90" w:name="_Toc405321205"/>
      <w:bookmarkStart w:id="91" w:name="_Toc406504191"/>
      <w:bookmarkStart w:id="92" w:name="_Toc28123419"/>
      <w:r>
        <w:t>7</w:t>
      </w:r>
      <w:r w:rsidR="00CD0432">
        <w:rPr>
          <w:rFonts w:hint="eastAsia"/>
        </w:rPr>
        <w:t>.1</w:t>
      </w:r>
      <w:bookmarkEnd w:id="89"/>
      <w:r w:rsidR="00CD0432">
        <w:rPr>
          <w:rFonts w:hint="eastAsia"/>
        </w:rPr>
        <w:t>需求获取过程</w:t>
      </w:r>
      <w:bookmarkEnd w:id="90"/>
      <w:bookmarkEnd w:id="91"/>
      <w:bookmarkEnd w:id="92"/>
    </w:p>
    <w:p w14:paraId="709A9AF6" w14:textId="128C126D" w:rsidR="00CD0432" w:rsidRDefault="00750C79" w:rsidP="00CD0432">
      <w:pPr>
        <w:pStyle w:val="3"/>
        <w:rPr>
          <w:rFonts w:ascii="宋体" w:hAnsi="宋体" w:cs="宋体"/>
        </w:rPr>
      </w:pPr>
      <w:bookmarkStart w:id="93" w:name="_Toc405321206"/>
      <w:bookmarkStart w:id="94" w:name="_Toc406504192"/>
      <w:bookmarkStart w:id="95" w:name="_Toc389420036"/>
      <w:bookmarkStart w:id="96" w:name="_Toc28123420"/>
      <w:r>
        <w:t>7</w:t>
      </w:r>
      <w:r w:rsidR="00CD0432">
        <w:rPr>
          <w:rFonts w:hint="eastAsia"/>
        </w:rPr>
        <w:t>.1.</w:t>
      </w:r>
      <w:r w:rsidR="00CD0432">
        <w:t>1</w:t>
      </w:r>
      <w:r w:rsidR="00CD0432">
        <w:rPr>
          <w:rFonts w:ascii="宋体" w:hAnsi="宋体" w:cs="宋体" w:hint="eastAsia"/>
        </w:rPr>
        <w:t>需求获取的方法</w:t>
      </w:r>
      <w:bookmarkEnd w:id="93"/>
      <w:bookmarkEnd w:id="94"/>
      <w:bookmarkEnd w:id="96"/>
    </w:p>
    <w:p w14:paraId="7637D5F0" w14:textId="4453A275" w:rsidR="00CD0432" w:rsidRDefault="00F313E0" w:rsidP="00ED3287">
      <w:pPr>
        <w:widowControl/>
        <w:numPr>
          <w:ilvl w:val="0"/>
          <w:numId w:val="1"/>
        </w:numPr>
        <w:spacing w:line="400" w:lineRule="exact"/>
        <w:ind w:left="0" w:firstLine="0"/>
        <w:jc w:val="left"/>
        <w:rPr>
          <w:rFonts w:ascii="宋体" w:hAnsi="宋体" w:cs="宋体"/>
          <w:sz w:val="24"/>
        </w:rPr>
      </w:pPr>
      <w:r>
        <w:rPr>
          <w:rFonts w:ascii="宋体" w:hAnsi="宋体" w:cs="宋体"/>
          <w:sz w:val="24"/>
        </w:rPr>
        <w:t>需求分析小组</w:t>
      </w:r>
      <w:r>
        <w:rPr>
          <w:rFonts w:ascii="宋体" w:hAnsi="宋体" w:cs="宋体" w:hint="eastAsia"/>
          <w:sz w:val="24"/>
        </w:rPr>
        <w:t>头脑风暴</w:t>
      </w:r>
      <w:r w:rsidR="00CD0432" w:rsidRPr="00ED3287">
        <w:rPr>
          <w:rFonts w:ascii="宋体" w:hAnsi="宋体" w:cs="宋体" w:hint="eastAsia"/>
          <w:sz w:val="24"/>
        </w:rPr>
        <w:t>；</w:t>
      </w:r>
    </w:p>
    <w:p w14:paraId="36CD1AFB" w14:textId="50B8FA56" w:rsidR="00A46F7E" w:rsidRPr="00ED3287" w:rsidRDefault="00A46F7E" w:rsidP="00ED3287">
      <w:pPr>
        <w:widowControl/>
        <w:numPr>
          <w:ilvl w:val="0"/>
          <w:numId w:val="1"/>
        </w:numPr>
        <w:spacing w:line="400" w:lineRule="exact"/>
        <w:ind w:left="0" w:firstLine="0"/>
        <w:jc w:val="left"/>
        <w:rPr>
          <w:rFonts w:ascii="宋体" w:hAnsi="宋体" w:cs="宋体"/>
          <w:sz w:val="24"/>
        </w:rPr>
      </w:pPr>
      <w:r>
        <w:rPr>
          <w:rFonts w:ascii="宋体" w:hAnsi="宋体" w:cs="宋体" w:hint="eastAsia"/>
          <w:sz w:val="24"/>
        </w:rPr>
        <w:t>需求</w:t>
      </w:r>
      <w:r>
        <w:rPr>
          <w:rFonts w:ascii="宋体" w:hAnsi="宋体" w:cs="宋体"/>
          <w:sz w:val="24"/>
        </w:rPr>
        <w:t>讨论会</w:t>
      </w:r>
    </w:p>
    <w:p w14:paraId="571751CC" w14:textId="3FDE8751" w:rsidR="00CD0432" w:rsidRDefault="00FB0EB1" w:rsidP="00ED3287">
      <w:pPr>
        <w:widowControl/>
        <w:numPr>
          <w:ilvl w:val="0"/>
          <w:numId w:val="1"/>
        </w:numPr>
        <w:spacing w:line="400" w:lineRule="exact"/>
        <w:ind w:left="0" w:firstLine="0"/>
        <w:jc w:val="left"/>
        <w:rPr>
          <w:rFonts w:ascii="宋体" w:hAnsi="宋体" w:cs="宋体"/>
          <w:sz w:val="24"/>
        </w:rPr>
      </w:pPr>
      <w:r>
        <w:rPr>
          <w:rFonts w:ascii="宋体" w:hAnsi="宋体" w:cs="宋体" w:hint="eastAsia"/>
          <w:sz w:val="24"/>
        </w:rPr>
        <w:t>问卷调查</w:t>
      </w:r>
    </w:p>
    <w:p w14:paraId="34A9D175" w14:textId="2C63E3FF" w:rsidR="00CD0432" w:rsidRDefault="00750C79" w:rsidP="00CD0432">
      <w:pPr>
        <w:pStyle w:val="3"/>
        <w:rPr>
          <w:rFonts w:ascii="宋体" w:hAnsi="宋体" w:cs="宋体"/>
        </w:rPr>
      </w:pPr>
      <w:bookmarkStart w:id="97" w:name="_Toc405321207"/>
      <w:bookmarkStart w:id="98" w:name="_Toc406504193"/>
      <w:bookmarkStart w:id="99" w:name="_Toc28123421"/>
      <w:r>
        <w:t>7</w:t>
      </w:r>
      <w:r w:rsidR="00CD0432">
        <w:rPr>
          <w:rFonts w:hint="eastAsia"/>
        </w:rPr>
        <w:t>.1.</w:t>
      </w:r>
      <w:r w:rsidR="00CD0432">
        <w:t>2</w:t>
      </w:r>
      <w:r w:rsidR="00CD0432">
        <w:rPr>
          <w:rFonts w:hint="eastAsia"/>
        </w:rPr>
        <w:t>进行</w:t>
      </w:r>
      <w:r w:rsidR="00CD0432">
        <w:rPr>
          <w:rFonts w:ascii="宋体" w:hAnsi="宋体" w:cs="宋体" w:hint="eastAsia"/>
        </w:rPr>
        <w:t>需求获取</w:t>
      </w:r>
      <w:bookmarkEnd w:id="97"/>
      <w:bookmarkEnd w:id="98"/>
      <w:bookmarkEnd w:id="99"/>
    </w:p>
    <w:p w14:paraId="71D540E1" w14:textId="04BDAFF3" w:rsidR="00CD0432" w:rsidRPr="00ED3287" w:rsidRDefault="00CD0432" w:rsidP="00ED3287">
      <w:pPr>
        <w:widowControl/>
        <w:spacing w:line="400" w:lineRule="exact"/>
        <w:jc w:val="left"/>
        <w:rPr>
          <w:rFonts w:ascii="宋体" w:hAnsi="宋体" w:cs="宋体"/>
          <w:b/>
          <w:sz w:val="24"/>
        </w:rPr>
      </w:pPr>
      <w:r w:rsidRPr="00ED3287">
        <w:rPr>
          <w:rFonts w:ascii="宋体" w:hAnsi="宋体" w:cs="宋体" w:hint="eastAsia"/>
          <w:b/>
          <w:sz w:val="24"/>
        </w:rPr>
        <w:t>1、</w:t>
      </w:r>
      <w:r w:rsidR="00132D2B">
        <w:rPr>
          <w:rFonts w:ascii="宋体" w:hAnsi="宋体" w:cs="宋体"/>
          <w:b/>
          <w:sz w:val="24"/>
        </w:rPr>
        <w:t>用户群体分析</w:t>
      </w:r>
    </w:p>
    <w:p w14:paraId="5323CBC9" w14:textId="440D27AC" w:rsidR="00A87173" w:rsidRDefault="00132D2B" w:rsidP="00132D2B">
      <w:pPr>
        <w:spacing w:line="400" w:lineRule="exact"/>
        <w:rPr>
          <w:rFonts w:ascii="宋体" w:hAnsi="宋体" w:cs="宋体"/>
          <w:sz w:val="24"/>
        </w:rPr>
      </w:pPr>
      <w:r>
        <w:rPr>
          <w:rFonts w:ascii="宋体" w:hAnsi="宋体" w:cs="宋体"/>
          <w:sz w:val="24"/>
        </w:rPr>
        <w:tab/>
      </w:r>
      <w:r w:rsidR="00FA72D9">
        <w:rPr>
          <w:rFonts w:ascii="宋体" w:hAnsi="宋体" w:cs="宋体" w:hint="eastAsia"/>
          <w:sz w:val="24"/>
        </w:rPr>
        <w:t>用户群体很明显——学生和教务处老师。学生在此系统中完成学生的任务，教务处老师负责信息的登入。</w:t>
      </w:r>
    </w:p>
    <w:p w14:paraId="47B7D48A" w14:textId="238F2D84" w:rsidR="00FA72D9" w:rsidRDefault="00FA72D9" w:rsidP="00FA72D9">
      <w:pPr>
        <w:spacing w:line="400" w:lineRule="exact"/>
        <w:ind w:firstLineChars="200" w:firstLine="504"/>
        <w:rPr>
          <w:rFonts w:ascii="宋体" w:hAnsi="宋体" w:cs="宋体"/>
          <w:sz w:val="24"/>
        </w:rPr>
      </w:pPr>
      <w:r>
        <w:rPr>
          <w:rFonts w:ascii="宋体" w:hAnsi="宋体" w:cs="宋体" w:hint="eastAsia"/>
          <w:sz w:val="24"/>
        </w:rPr>
        <w:lastRenderedPageBreak/>
        <w:t>首次讨论，我们主要针对的是学生，我们将学生细分成了三大类，一是急切需要，二是无所谓，三是根本无所谓。这三类群体分别代表的是大学生处理事务的慌张程度。急切需要表示其的事情过多，经常遗忘，需要一个软件来提醒。无所谓代表怎样都行，有没有都行，有了或许好，但也不一定会用</w:t>
      </w:r>
      <w:r w:rsidR="00477D5C">
        <w:rPr>
          <w:rFonts w:ascii="宋体" w:hAnsi="宋体" w:cs="宋体" w:hint="eastAsia"/>
          <w:sz w:val="24"/>
        </w:rPr>
        <w:t>。根本无所谓代表，这些事情都是多余的，我自己都能解决。</w:t>
      </w:r>
    </w:p>
    <w:p w14:paraId="46D1E583" w14:textId="013EF378" w:rsidR="00477D5C" w:rsidRDefault="00477D5C" w:rsidP="00FA72D9">
      <w:pPr>
        <w:spacing w:line="400" w:lineRule="exact"/>
        <w:ind w:firstLineChars="200" w:firstLine="504"/>
        <w:rPr>
          <w:rFonts w:ascii="宋体" w:hAnsi="宋体" w:cs="宋体"/>
          <w:sz w:val="24"/>
        </w:rPr>
      </w:pPr>
      <w:r>
        <w:rPr>
          <w:rFonts w:ascii="宋体" w:hAnsi="宋体" w:cs="宋体" w:hint="eastAsia"/>
          <w:sz w:val="24"/>
        </w:rPr>
        <w:t>针对这三种不同的可能用户，我们设计了不同的功能，增加了新的需求，新的特性，以便于第三类和第二类人群也能够依赖我们的系统。首先我们要将系统设计得简单与实用，让用户能轻而易举的使用，其实我们要附带独有且具有吸引力的功能——内容智能识别辅助提醒，这是个什么功能呢？即在线识别用户所要做的事，并将学长、学姐的相关经验或想说的话推送给需要的人。</w:t>
      </w:r>
    </w:p>
    <w:p w14:paraId="670EED60" w14:textId="3C66F81E" w:rsidR="00477D5C" w:rsidRDefault="00477D5C" w:rsidP="00FA72D9">
      <w:pPr>
        <w:spacing w:line="400" w:lineRule="exact"/>
        <w:ind w:firstLineChars="200" w:firstLine="504"/>
        <w:rPr>
          <w:rFonts w:ascii="宋体" w:hAnsi="宋体" w:cs="宋体"/>
          <w:sz w:val="24"/>
        </w:rPr>
      </w:pPr>
      <w:r>
        <w:rPr>
          <w:rFonts w:ascii="宋体" w:hAnsi="宋体" w:cs="宋体" w:hint="eastAsia"/>
          <w:sz w:val="24"/>
        </w:rPr>
        <w:t>紧接着的第二次讨论，技术上的实现，小组成员分成两部分人，一是技术开发人员，二是需求提供人员。双方之间相互交流，相互表达自己的意见，从技术上去协商、调整软件的功能。</w:t>
      </w:r>
    </w:p>
    <w:p w14:paraId="55497B9A" w14:textId="2CBE5FC9" w:rsidR="00477D5C" w:rsidRDefault="00477D5C" w:rsidP="00FA72D9">
      <w:pPr>
        <w:spacing w:line="400" w:lineRule="exact"/>
        <w:ind w:firstLineChars="200" w:firstLine="504"/>
        <w:rPr>
          <w:rFonts w:ascii="宋体" w:hAnsi="宋体" w:cs="宋体"/>
          <w:sz w:val="24"/>
        </w:rPr>
      </w:pPr>
      <w:r>
        <w:rPr>
          <w:rFonts w:ascii="宋体" w:hAnsi="宋体" w:cs="宋体" w:hint="eastAsia"/>
          <w:sz w:val="24"/>
        </w:rPr>
        <w:t>第三次讨论，也是模拟考虑，即项目经理与项目需要的人之间的讨论，这次主要是从价值上去讨论，这个项目到底从经济上是否可行，怎样的功能需要怎样的价格，又能有怎样的价格能提高效益？等等这些问题，均模拟讨论，虽然形式单一，询问的问题也都瞎编乱造，过程中也难免嬉戏打闹，但的确我们体会到了这个过程。</w:t>
      </w:r>
    </w:p>
    <w:p w14:paraId="49F79223" w14:textId="52A66137" w:rsidR="00477D5C" w:rsidRPr="00ED3287" w:rsidRDefault="00477D5C" w:rsidP="00FA72D9">
      <w:pPr>
        <w:spacing w:line="400" w:lineRule="exact"/>
        <w:ind w:firstLineChars="200" w:firstLine="504"/>
        <w:rPr>
          <w:rFonts w:ascii="宋体" w:hAnsi="宋体" w:cs="宋体"/>
          <w:sz w:val="24"/>
        </w:rPr>
      </w:pPr>
      <w:r>
        <w:rPr>
          <w:rFonts w:ascii="宋体" w:hAnsi="宋体" w:cs="宋体" w:hint="eastAsia"/>
          <w:sz w:val="24"/>
        </w:rPr>
        <w:t>第四次讨论，利用相关需求分析工具，做出相关图形，从图像上直观的讨论、修改需求。最终形成最终的需求分析图片存档，需求定型，之后在形成需求分析文档，确定目录结构，确定分工内容。</w:t>
      </w:r>
    </w:p>
    <w:p w14:paraId="3E56F10E" w14:textId="0A722493" w:rsidR="00CD0432" w:rsidRPr="00ED3287" w:rsidRDefault="00CD0432" w:rsidP="00ED3287">
      <w:pPr>
        <w:widowControl/>
        <w:spacing w:line="400" w:lineRule="exact"/>
        <w:jc w:val="left"/>
        <w:rPr>
          <w:rFonts w:ascii="宋体" w:hAnsi="宋体" w:cs="宋体"/>
          <w:b/>
          <w:sz w:val="24"/>
        </w:rPr>
      </w:pPr>
      <w:r w:rsidRPr="00ED3287">
        <w:rPr>
          <w:rFonts w:ascii="宋体" w:hAnsi="宋体" w:cs="宋体" w:hint="eastAsia"/>
          <w:b/>
          <w:sz w:val="24"/>
        </w:rPr>
        <w:t>2</w:t>
      </w:r>
      <w:r w:rsidR="00A46F7E">
        <w:rPr>
          <w:rFonts w:ascii="宋体" w:hAnsi="宋体" w:cs="宋体" w:hint="eastAsia"/>
          <w:b/>
          <w:sz w:val="24"/>
        </w:rPr>
        <w:t>、</w:t>
      </w:r>
      <w:r w:rsidR="00D13597">
        <w:rPr>
          <w:rFonts w:ascii="宋体" w:hAnsi="宋体" w:cs="宋体" w:hint="eastAsia"/>
          <w:b/>
          <w:sz w:val="24"/>
        </w:rPr>
        <w:t>四次</w:t>
      </w:r>
      <w:r w:rsidR="00A46F7E">
        <w:rPr>
          <w:rFonts w:ascii="宋体" w:hAnsi="宋体" w:cs="宋体" w:hint="eastAsia"/>
          <w:b/>
          <w:sz w:val="24"/>
        </w:rPr>
        <w:t>需求讨论</w:t>
      </w:r>
      <w:r w:rsidR="00D13597">
        <w:rPr>
          <w:rFonts w:ascii="宋体" w:hAnsi="宋体" w:cs="宋体" w:hint="eastAsia"/>
          <w:b/>
          <w:sz w:val="24"/>
        </w:rPr>
        <w:t>后</w:t>
      </w:r>
      <w:r w:rsidR="00A46F7E">
        <w:rPr>
          <w:rFonts w:ascii="宋体" w:hAnsi="宋体" w:cs="宋体"/>
          <w:b/>
          <w:sz w:val="24"/>
        </w:rPr>
        <w:t>绘制需求。</w:t>
      </w:r>
    </w:p>
    <w:p w14:paraId="286A8938" w14:textId="321C468A" w:rsidR="00CD0432" w:rsidRPr="00ED3287" w:rsidRDefault="00CD0432" w:rsidP="00ED3287">
      <w:pPr>
        <w:widowControl/>
        <w:spacing w:line="400" w:lineRule="exact"/>
        <w:ind w:firstLineChars="200" w:firstLine="504"/>
        <w:jc w:val="left"/>
        <w:rPr>
          <w:rFonts w:ascii="宋体" w:hAnsi="宋体" w:cs="宋体"/>
          <w:sz w:val="24"/>
        </w:rPr>
      </w:pPr>
      <w:r w:rsidRPr="00ED3287">
        <w:rPr>
          <w:rFonts w:ascii="宋体" w:hAnsi="宋体" w:cs="宋体" w:hint="eastAsia"/>
          <w:sz w:val="24"/>
        </w:rPr>
        <w:t>在进行</w:t>
      </w:r>
      <w:r w:rsidR="00D13597">
        <w:rPr>
          <w:rFonts w:ascii="宋体" w:hAnsi="宋体" w:cs="宋体" w:hint="eastAsia"/>
          <w:sz w:val="24"/>
        </w:rPr>
        <w:t>多次讨论之后</w:t>
      </w:r>
      <w:r w:rsidRPr="00ED3287">
        <w:rPr>
          <w:rFonts w:ascii="宋体" w:hAnsi="宋体" w:cs="宋体" w:hint="eastAsia"/>
          <w:sz w:val="24"/>
        </w:rPr>
        <w:t>，确定了以下基本需求：</w:t>
      </w:r>
    </w:p>
    <w:p w14:paraId="3788FD61" w14:textId="163FE1CE" w:rsidR="00D13597" w:rsidRPr="00ED3287" w:rsidRDefault="00D13597" w:rsidP="00D13597">
      <w:pPr>
        <w:widowControl/>
        <w:spacing w:line="400" w:lineRule="exact"/>
        <w:ind w:firstLineChars="200" w:firstLine="444"/>
        <w:jc w:val="left"/>
        <w:rPr>
          <w:rFonts w:ascii="宋体" w:hAnsi="宋体" w:cs="宋体"/>
          <w:sz w:val="24"/>
        </w:rPr>
      </w:pPr>
      <w:r>
        <w:rPr>
          <w:noProof/>
        </w:rPr>
        <w:lastRenderedPageBreak/>
        <w:drawing>
          <wp:anchor distT="0" distB="0" distL="114300" distR="114300" simplePos="0" relativeHeight="251662848" behindDoc="1" locked="0" layoutInCell="1" allowOverlap="1" wp14:anchorId="799E5045" wp14:editId="301EC903">
            <wp:simplePos x="0" y="0"/>
            <wp:positionH relativeFrom="column">
              <wp:posOffset>6292</wp:posOffset>
            </wp:positionH>
            <wp:positionV relativeFrom="paragraph">
              <wp:posOffset>547024</wp:posOffset>
            </wp:positionV>
            <wp:extent cx="4796155" cy="2026285"/>
            <wp:effectExtent l="0" t="0" r="4445" b="0"/>
            <wp:wrapTight wrapText="bothSides">
              <wp:wrapPolygon edited="0">
                <wp:start x="0" y="0"/>
                <wp:lineTo x="0" y="21322"/>
                <wp:lineTo x="21534" y="21322"/>
                <wp:lineTo x="21534"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79615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7D6F">
        <w:rPr>
          <w:rFonts w:ascii="宋体" w:hAnsi="宋体" w:cs="宋体"/>
          <w:sz w:val="24"/>
        </w:rPr>
        <w:t>总体框架：</w:t>
      </w:r>
      <w:r>
        <w:rPr>
          <w:rFonts w:ascii="宋体" w:hAnsi="宋体" w:cs="宋体" w:hint="eastAsia"/>
          <w:sz w:val="24"/>
        </w:rPr>
        <w:t>系统分为对三个大的部分，分别是客户端、服务器端、管理员端，并与技术人员相互沟通，最终形成如下的解决方案：</w:t>
      </w:r>
    </w:p>
    <w:p w14:paraId="0E3A506F" w14:textId="6C29AF88" w:rsidR="00D13597" w:rsidRPr="00D13597" w:rsidRDefault="00D13597" w:rsidP="00D13597">
      <w:pPr>
        <w:ind w:left="420" w:firstLineChars="200" w:firstLine="444"/>
        <w:rPr>
          <w:rFonts w:asciiTheme="majorEastAsia" w:eastAsiaTheme="majorEastAsia" w:hAnsiTheme="majorEastAsia"/>
          <w:sz w:val="24"/>
        </w:rPr>
      </w:pPr>
      <w:r>
        <w:t>1.</w:t>
      </w:r>
      <w:r>
        <w:tab/>
      </w:r>
      <w:r>
        <w:t>客户端：学生使用的软件，用于导入课表、设置提醒、查看新闻、</w:t>
      </w:r>
      <w:r w:rsidRPr="00D13597">
        <w:rPr>
          <w:rFonts w:asciiTheme="majorEastAsia" w:eastAsiaTheme="majorEastAsia" w:hAnsiTheme="majorEastAsia"/>
          <w:sz w:val="24"/>
        </w:rPr>
        <w:t>计划安排、匹配伙伴等功能的逻辑实现，充分利用其客户端的优势，降低服务器的压力。</w:t>
      </w:r>
    </w:p>
    <w:p w14:paraId="6E2C58D6" w14:textId="77777777" w:rsidR="00D13597" w:rsidRPr="00D13597" w:rsidRDefault="00D13597" w:rsidP="00D13597">
      <w:pPr>
        <w:ind w:left="420" w:firstLineChars="200" w:firstLine="504"/>
        <w:rPr>
          <w:rFonts w:asciiTheme="majorEastAsia" w:eastAsiaTheme="majorEastAsia" w:hAnsiTheme="majorEastAsia"/>
          <w:sz w:val="24"/>
        </w:rPr>
      </w:pPr>
      <w:r w:rsidRPr="00D13597">
        <w:rPr>
          <w:rFonts w:asciiTheme="majorEastAsia" w:eastAsiaTheme="majorEastAsia" w:hAnsiTheme="majorEastAsia"/>
          <w:sz w:val="24"/>
        </w:rPr>
        <w:t>2.</w:t>
      </w:r>
      <w:r w:rsidRPr="00D13597">
        <w:rPr>
          <w:rFonts w:asciiTheme="majorEastAsia" w:eastAsiaTheme="majorEastAsia" w:hAnsiTheme="majorEastAsia"/>
          <w:sz w:val="24"/>
        </w:rPr>
        <w:tab/>
        <w:t>管理员端：老师、及管理员使用的软件，用于录入校车时刻表和新闻公告，直接与数据库进行交互，使得速度得到提升。</w:t>
      </w:r>
    </w:p>
    <w:p w14:paraId="3658F185" w14:textId="77777777" w:rsidR="00D13597" w:rsidRPr="00D13597" w:rsidRDefault="00D13597" w:rsidP="00D13597">
      <w:pPr>
        <w:ind w:left="420" w:firstLineChars="200" w:firstLine="504"/>
        <w:rPr>
          <w:rFonts w:asciiTheme="majorEastAsia" w:eastAsiaTheme="majorEastAsia" w:hAnsiTheme="majorEastAsia"/>
          <w:sz w:val="24"/>
        </w:rPr>
      </w:pPr>
      <w:r w:rsidRPr="00D13597">
        <w:rPr>
          <w:rFonts w:asciiTheme="majorEastAsia" w:eastAsiaTheme="majorEastAsia" w:hAnsiTheme="majorEastAsia"/>
          <w:sz w:val="24"/>
        </w:rPr>
        <w:t>3.</w:t>
      </w:r>
      <w:r w:rsidRPr="00D13597">
        <w:rPr>
          <w:rFonts w:asciiTheme="majorEastAsia" w:eastAsiaTheme="majorEastAsia" w:hAnsiTheme="majorEastAsia"/>
          <w:sz w:val="24"/>
        </w:rPr>
        <w:tab/>
        <w:t>数据库：用于存储各式各样的信息，包括学生的基本信息、校车时刻表、公告和新闻等信息，是整个系统的信息中心，是限制性能的最大瓶颈。</w:t>
      </w:r>
    </w:p>
    <w:p w14:paraId="0D3644D3" w14:textId="77777777" w:rsidR="00D13597" w:rsidRPr="00D13597" w:rsidRDefault="00D13597" w:rsidP="00D13597">
      <w:pPr>
        <w:ind w:left="420" w:firstLineChars="200" w:firstLine="504"/>
        <w:rPr>
          <w:rFonts w:asciiTheme="majorEastAsia" w:eastAsiaTheme="majorEastAsia" w:hAnsiTheme="majorEastAsia"/>
          <w:sz w:val="24"/>
        </w:rPr>
      </w:pPr>
      <w:r w:rsidRPr="00D13597">
        <w:rPr>
          <w:rFonts w:asciiTheme="majorEastAsia" w:eastAsiaTheme="majorEastAsia" w:hAnsiTheme="majorEastAsia"/>
          <w:sz w:val="24"/>
        </w:rPr>
        <w:t>4.</w:t>
      </w:r>
      <w:r w:rsidRPr="00D13597">
        <w:rPr>
          <w:rFonts w:asciiTheme="majorEastAsia" w:eastAsiaTheme="majorEastAsia" w:hAnsiTheme="majorEastAsia"/>
          <w:sz w:val="24"/>
        </w:rPr>
        <w:tab/>
        <w:t>服务器：此服务器用来遍历数据库中的每条提醒信息，并借助之后的邮件系统，将信息推送给客户端——学生方，这里的设计采用并行处理的方式以便提升速度。</w:t>
      </w:r>
    </w:p>
    <w:p w14:paraId="5D93B894" w14:textId="56C8B30B" w:rsidR="00D13597" w:rsidRDefault="00D13597" w:rsidP="00D13597">
      <w:pPr>
        <w:ind w:left="420" w:firstLineChars="200" w:firstLine="504"/>
        <w:rPr>
          <w:rFonts w:asciiTheme="majorEastAsia" w:eastAsiaTheme="majorEastAsia" w:hAnsiTheme="majorEastAsia"/>
          <w:sz w:val="24"/>
        </w:rPr>
      </w:pPr>
      <w:r w:rsidRPr="00D13597">
        <w:rPr>
          <w:rFonts w:asciiTheme="majorEastAsia" w:eastAsiaTheme="majorEastAsia" w:hAnsiTheme="majorEastAsia"/>
          <w:sz w:val="24"/>
        </w:rPr>
        <w:t>5.</w:t>
      </w:r>
      <w:r w:rsidRPr="00D13597">
        <w:rPr>
          <w:rFonts w:asciiTheme="majorEastAsia" w:eastAsiaTheme="majorEastAsia" w:hAnsiTheme="majorEastAsia"/>
          <w:sz w:val="24"/>
        </w:rPr>
        <w:tab/>
        <w:t>邮件系统：负责邮件的发送，借助第三方的邮件服务器来组建该系统，如：</w:t>
      </w:r>
      <w:proofErr w:type="gramStart"/>
      <w:r w:rsidRPr="00D13597">
        <w:rPr>
          <w:rFonts w:asciiTheme="majorEastAsia" w:eastAsiaTheme="majorEastAsia" w:hAnsiTheme="majorEastAsia"/>
          <w:sz w:val="24"/>
        </w:rPr>
        <w:t>腾讯</w:t>
      </w:r>
      <w:proofErr w:type="gramEnd"/>
      <w:r w:rsidRPr="00D13597">
        <w:rPr>
          <w:rFonts w:asciiTheme="majorEastAsia" w:eastAsiaTheme="majorEastAsia" w:hAnsiTheme="majorEastAsia"/>
          <w:sz w:val="24"/>
        </w:rPr>
        <w:t>QQ邮件服务器、网易163邮件服务器、网易126邮件服务器。</w:t>
      </w:r>
    </w:p>
    <w:p w14:paraId="6C89A088" w14:textId="1236F525" w:rsidR="00D13597" w:rsidRPr="00D13597" w:rsidRDefault="00D13597" w:rsidP="00D13597">
      <w:pPr>
        <w:ind w:left="420" w:firstLineChars="200" w:firstLine="504"/>
        <w:rPr>
          <w:rFonts w:asciiTheme="majorEastAsia" w:eastAsiaTheme="majorEastAsia" w:hAnsiTheme="majorEastAsia"/>
          <w:sz w:val="24"/>
        </w:rPr>
      </w:pPr>
      <w:r>
        <w:rPr>
          <w:rFonts w:asciiTheme="majorEastAsia" w:eastAsiaTheme="majorEastAsia" w:hAnsiTheme="majorEastAsia" w:hint="eastAsia"/>
          <w:sz w:val="24"/>
        </w:rPr>
        <w:lastRenderedPageBreak/>
        <w:t>除此以外，还初步形成需求分析文档的框架，各个部分的具体功能的具体细节，这就不再说明了。</w:t>
      </w:r>
    </w:p>
    <w:p w14:paraId="5DFB55E1" w14:textId="77777777" w:rsidR="00D13597" w:rsidRPr="00D13597" w:rsidRDefault="00D13597" w:rsidP="00FB3651">
      <w:pPr>
        <w:spacing w:line="400" w:lineRule="exact"/>
        <w:ind w:firstLineChars="200" w:firstLine="506"/>
        <w:rPr>
          <w:rFonts w:ascii="宋体" w:hAnsi="宋体" w:cs="宋体"/>
          <w:b/>
          <w:sz w:val="24"/>
        </w:rPr>
      </w:pPr>
    </w:p>
    <w:p w14:paraId="22AD0566" w14:textId="6D0ECFBA" w:rsidR="00A46F7E" w:rsidRDefault="00CD0432" w:rsidP="00FB3651">
      <w:pPr>
        <w:spacing w:line="400" w:lineRule="exact"/>
        <w:ind w:firstLineChars="200" w:firstLine="506"/>
        <w:rPr>
          <w:rFonts w:ascii="宋体" w:hAnsi="宋体" w:cs="宋体"/>
          <w:b/>
          <w:sz w:val="24"/>
        </w:rPr>
      </w:pPr>
      <w:r w:rsidRPr="00ED3287">
        <w:rPr>
          <w:rFonts w:ascii="宋体" w:hAnsi="宋体" w:cs="宋体" w:hint="eastAsia"/>
          <w:b/>
          <w:sz w:val="24"/>
        </w:rPr>
        <w:t>3、</w:t>
      </w:r>
      <w:r w:rsidR="00A46F7E">
        <w:rPr>
          <w:rFonts w:ascii="宋体" w:hAnsi="宋体" w:cs="宋体"/>
          <w:b/>
          <w:sz w:val="24"/>
        </w:rPr>
        <w:t>组内需求评审</w:t>
      </w:r>
    </w:p>
    <w:p w14:paraId="49031A20" w14:textId="7D42D021" w:rsidR="00CD0432" w:rsidRDefault="00D13597" w:rsidP="00D13597">
      <w:pPr>
        <w:spacing w:line="400" w:lineRule="exact"/>
        <w:ind w:firstLineChars="200" w:firstLine="504"/>
        <w:rPr>
          <w:rFonts w:ascii="宋体" w:hAnsi="宋体" w:cs="宋体"/>
          <w:sz w:val="24"/>
        </w:rPr>
      </w:pPr>
      <w:r>
        <w:rPr>
          <w:rFonts w:ascii="宋体" w:hAnsi="宋体" w:cs="宋体" w:hint="eastAsia"/>
          <w:sz w:val="24"/>
        </w:rPr>
        <w:t>需求文档结束过后，还专门将组内所有人员的角色都转变为需求分析的评审者</w:t>
      </w:r>
      <w:r w:rsidR="00C513C3">
        <w:rPr>
          <w:rFonts w:ascii="宋体" w:hAnsi="宋体" w:cs="宋体" w:hint="eastAsia"/>
          <w:sz w:val="24"/>
        </w:rPr>
        <w:t>，每位成员都先自己反思自己负责的模块，然后再仔细查看其它人写的部分，给其他人提出意见，使得需求分析文档变得更加规范和标准。</w:t>
      </w:r>
    </w:p>
    <w:p w14:paraId="0737729C" w14:textId="14EB2538" w:rsidR="00C513C3" w:rsidRDefault="00C513C3" w:rsidP="00D13597">
      <w:pPr>
        <w:spacing w:line="400" w:lineRule="exact"/>
        <w:ind w:firstLineChars="200" w:firstLine="504"/>
        <w:rPr>
          <w:rFonts w:ascii="宋体" w:hAnsi="宋体" w:cs="宋体"/>
          <w:sz w:val="24"/>
        </w:rPr>
      </w:pPr>
      <w:r>
        <w:rPr>
          <w:rFonts w:ascii="宋体" w:hAnsi="宋体" w:cs="宋体" w:hint="eastAsia"/>
          <w:sz w:val="24"/>
        </w:rPr>
        <w:t>在评审中，确实发现和指出了不正确的地方，例如在登录和注册方面，起初为了方便，但后来有同学指出无论从设计还是安全的角度来看，将两者放在一起并不合适。首先本来就是两个功能，再者用户的习惯性都会觉得有一个注册功能，而我们却偏要逆着用户的习惯而来，把注册和登录放在一起。再来还有个同学提出，登录的时候并不需要邮箱，而注册需要，所以就该将两者分开。这只是一个例子，在讨论当中我们还遇到很多其他的问题</w:t>
      </w:r>
      <w:r w:rsidR="00011D9B">
        <w:rPr>
          <w:rFonts w:ascii="宋体" w:hAnsi="宋体" w:cs="宋体" w:hint="eastAsia"/>
          <w:sz w:val="24"/>
        </w:rPr>
        <w:t>。</w:t>
      </w:r>
    </w:p>
    <w:p w14:paraId="1BFF99E8" w14:textId="7B677AF9" w:rsidR="00011D9B" w:rsidRPr="00D13597" w:rsidRDefault="00011D9B" w:rsidP="00D13597">
      <w:pPr>
        <w:spacing w:line="400" w:lineRule="exact"/>
        <w:ind w:firstLineChars="200" w:firstLine="504"/>
        <w:rPr>
          <w:rFonts w:ascii="宋体" w:hAnsi="宋体" w:cs="宋体"/>
          <w:sz w:val="24"/>
        </w:rPr>
      </w:pPr>
      <w:r>
        <w:rPr>
          <w:rFonts w:ascii="宋体" w:hAnsi="宋体" w:cs="宋体" w:hint="eastAsia"/>
          <w:sz w:val="24"/>
        </w:rPr>
        <w:t>小组成员之间，相互协作，相互指出不同的意见，相互指出相互间想法的摩擦点，收获到了很多，也体会到了需求是一个很难达成一致的过程，却最终要慢慢的达成大致的一样。</w:t>
      </w:r>
    </w:p>
    <w:p w14:paraId="253177C1" w14:textId="0563D844" w:rsidR="00CD0432" w:rsidRDefault="00750C79" w:rsidP="000E526E">
      <w:pPr>
        <w:pStyle w:val="2"/>
      </w:pPr>
      <w:bookmarkStart w:id="100" w:name="_Toc405321209"/>
      <w:bookmarkStart w:id="101" w:name="_Toc406504195"/>
      <w:bookmarkStart w:id="102" w:name="_Toc28123422"/>
      <w:r>
        <w:t>7</w:t>
      </w:r>
      <w:r w:rsidR="00CD0432">
        <w:rPr>
          <w:rFonts w:hint="eastAsia"/>
        </w:rPr>
        <w:t>.2</w:t>
      </w:r>
      <w:bookmarkEnd w:id="95"/>
      <w:r w:rsidR="00CD0432" w:rsidRPr="00233D51">
        <w:rPr>
          <w:rFonts w:hint="eastAsia"/>
        </w:rPr>
        <w:t>需求管理</w:t>
      </w:r>
      <w:r w:rsidR="00A82911">
        <w:t>/</w:t>
      </w:r>
      <w:r w:rsidR="00A82911">
        <w:rPr>
          <w:rFonts w:hint="eastAsia"/>
        </w:rPr>
        <w:t>建模</w:t>
      </w:r>
      <w:r w:rsidR="00CD0432" w:rsidRPr="00233D51">
        <w:rPr>
          <w:rFonts w:hint="eastAsia"/>
        </w:rPr>
        <w:t>工具应用</w:t>
      </w:r>
      <w:bookmarkEnd w:id="100"/>
      <w:bookmarkEnd w:id="101"/>
      <w:bookmarkEnd w:id="102"/>
    </w:p>
    <w:p w14:paraId="2D7AB3FE" w14:textId="6B598F03" w:rsidR="00EB66A9" w:rsidRDefault="0008066F" w:rsidP="00DF686B">
      <w:pPr>
        <w:spacing w:line="400" w:lineRule="exact"/>
        <w:rPr>
          <w:sz w:val="24"/>
        </w:rPr>
      </w:pPr>
      <w:r>
        <w:tab/>
      </w:r>
      <w:r w:rsidRPr="0008066F">
        <w:rPr>
          <w:sz w:val="24"/>
        </w:rPr>
        <w:t>我们</w:t>
      </w:r>
      <w:r>
        <w:rPr>
          <w:sz w:val="24"/>
        </w:rPr>
        <w:t>在整个需求分析的过程中使用的需求管理工具主要是</w:t>
      </w:r>
      <w:r>
        <w:rPr>
          <w:sz w:val="24"/>
        </w:rPr>
        <w:t>Word</w:t>
      </w:r>
      <w:r w:rsidR="00011D9B">
        <w:rPr>
          <w:rFonts w:hint="eastAsia"/>
          <w:sz w:val="24"/>
        </w:rPr>
        <w:t>、</w:t>
      </w:r>
      <w:proofErr w:type="spellStart"/>
      <w:r w:rsidR="00011D9B">
        <w:rPr>
          <w:rFonts w:hint="eastAsia"/>
          <w:sz w:val="24"/>
        </w:rPr>
        <w:t>StarUML</w:t>
      </w:r>
      <w:proofErr w:type="spellEnd"/>
      <w:r w:rsidR="00011D9B">
        <w:rPr>
          <w:rFonts w:hint="eastAsia"/>
          <w:sz w:val="24"/>
        </w:rPr>
        <w:t>、</w:t>
      </w:r>
      <w:proofErr w:type="gramStart"/>
      <w:r w:rsidR="00011D9B">
        <w:rPr>
          <w:rFonts w:hint="eastAsia"/>
          <w:sz w:val="24"/>
        </w:rPr>
        <w:t>亿图图示</w:t>
      </w:r>
      <w:proofErr w:type="gramEnd"/>
      <w:r w:rsidR="00011D9B">
        <w:rPr>
          <w:rFonts w:hint="eastAsia"/>
          <w:sz w:val="24"/>
        </w:rPr>
        <w:t>、</w:t>
      </w:r>
      <w:proofErr w:type="spellStart"/>
      <w:r w:rsidR="00011D9B">
        <w:rPr>
          <w:rFonts w:hint="eastAsia"/>
          <w:sz w:val="24"/>
        </w:rPr>
        <w:t>process</w:t>
      </w:r>
      <w:r w:rsidR="003A4AA8">
        <w:rPr>
          <w:rFonts w:hint="eastAsia"/>
          <w:sz w:val="24"/>
        </w:rPr>
        <w:t>O</w:t>
      </w:r>
      <w:r w:rsidR="00011D9B">
        <w:rPr>
          <w:rFonts w:hint="eastAsia"/>
          <w:sz w:val="24"/>
        </w:rPr>
        <w:t>n</w:t>
      </w:r>
      <w:proofErr w:type="spellEnd"/>
      <w:r w:rsidR="00011D9B">
        <w:rPr>
          <w:rFonts w:hint="eastAsia"/>
          <w:sz w:val="24"/>
        </w:rPr>
        <w:t>、</w:t>
      </w:r>
      <w:r w:rsidR="00011D9B">
        <w:rPr>
          <w:rFonts w:hint="eastAsia"/>
          <w:sz w:val="24"/>
        </w:rPr>
        <w:t>GitHub</w:t>
      </w:r>
      <w:r w:rsidR="00B70609">
        <w:rPr>
          <w:sz w:val="24"/>
        </w:rPr>
        <w:t>。</w:t>
      </w:r>
    </w:p>
    <w:p w14:paraId="2149C801" w14:textId="4314B5C9" w:rsidR="00A82911" w:rsidRDefault="00A82911" w:rsidP="00DF686B">
      <w:pPr>
        <w:spacing w:line="400" w:lineRule="exact"/>
        <w:rPr>
          <w:sz w:val="24"/>
        </w:rPr>
      </w:pPr>
      <w:r>
        <w:rPr>
          <w:rFonts w:hint="eastAsia"/>
          <w:sz w:val="24"/>
        </w:rPr>
        <w:tab/>
      </w:r>
      <w:r w:rsidR="003A4AA8">
        <w:rPr>
          <w:rFonts w:hint="eastAsia"/>
          <w:sz w:val="24"/>
        </w:rPr>
        <w:t>word</w:t>
      </w:r>
      <w:r w:rsidR="003A4AA8">
        <w:rPr>
          <w:rFonts w:hint="eastAsia"/>
          <w:sz w:val="24"/>
        </w:rPr>
        <w:t>是用来编辑和书写各种文字性的内容的；后面三个都是用来需求建模的，各有各的好处，都做了尝试；最后一个</w:t>
      </w:r>
      <w:r w:rsidR="003A4AA8">
        <w:rPr>
          <w:rFonts w:hint="eastAsia"/>
          <w:sz w:val="24"/>
        </w:rPr>
        <w:t>GitHub</w:t>
      </w:r>
      <w:r w:rsidR="003A4AA8">
        <w:rPr>
          <w:rFonts w:hint="eastAsia"/>
          <w:sz w:val="24"/>
        </w:rPr>
        <w:t>是版本控制使用的，用来记录整个需求过程的版本变更</w:t>
      </w:r>
      <w:r w:rsidR="002C0991">
        <w:rPr>
          <w:sz w:val="24"/>
        </w:rPr>
        <w:t>。</w:t>
      </w:r>
    </w:p>
    <w:p w14:paraId="0C8EA854" w14:textId="78722B8D" w:rsidR="003A4AA8" w:rsidRDefault="003A4AA8" w:rsidP="003A4AA8">
      <w:pPr>
        <w:spacing w:line="400" w:lineRule="exact"/>
        <w:ind w:firstLineChars="200" w:firstLine="504"/>
        <w:rPr>
          <w:sz w:val="24"/>
        </w:rPr>
      </w:pPr>
      <w:proofErr w:type="spellStart"/>
      <w:r>
        <w:rPr>
          <w:rFonts w:hint="eastAsia"/>
          <w:sz w:val="24"/>
        </w:rPr>
        <w:t>StarUML</w:t>
      </w:r>
      <w:proofErr w:type="spellEnd"/>
      <w:r>
        <w:rPr>
          <w:rFonts w:hint="eastAsia"/>
          <w:sz w:val="24"/>
        </w:rPr>
        <w:t>这个工具做出的图有很大的一个缺点，线对不齐，看起来的样子歪歪扭扭，给人很不舒服的感觉，还有就是很多</w:t>
      </w:r>
      <w:r>
        <w:rPr>
          <w:rFonts w:hint="eastAsia"/>
          <w:sz w:val="24"/>
        </w:rPr>
        <w:t>UML</w:t>
      </w:r>
      <w:r>
        <w:rPr>
          <w:rFonts w:hint="eastAsia"/>
          <w:sz w:val="24"/>
        </w:rPr>
        <w:t>图都很有局限，想做的样子，都无法实现。</w:t>
      </w:r>
    </w:p>
    <w:p w14:paraId="4EFDA5C0" w14:textId="60A83037" w:rsidR="003A4AA8" w:rsidRDefault="003A4AA8" w:rsidP="003A4AA8">
      <w:pPr>
        <w:spacing w:line="400" w:lineRule="exact"/>
        <w:ind w:firstLineChars="200" w:firstLine="504"/>
        <w:rPr>
          <w:sz w:val="24"/>
        </w:rPr>
      </w:pPr>
      <w:proofErr w:type="gramStart"/>
      <w:r>
        <w:rPr>
          <w:rFonts w:hint="eastAsia"/>
          <w:sz w:val="24"/>
        </w:rPr>
        <w:lastRenderedPageBreak/>
        <w:t>亿图图示</w:t>
      </w:r>
      <w:proofErr w:type="gramEnd"/>
      <w:r>
        <w:rPr>
          <w:rFonts w:hint="eastAsia"/>
          <w:sz w:val="24"/>
        </w:rPr>
        <w:t>这是一个作图全能的工具，能集成文档，能做各种图形，不仅能做</w:t>
      </w:r>
      <w:r>
        <w:rPr>
          <w:rFonts w:hint="eastAsia"/>
          <w:sz w:val="24"/>
        </w:rPr>
        <w:t>UML</w:t>
      </w:r>
      <w:r>
        <w:rPr>
          <w:rFonts w:hint="eastAsia"/>
          <w:sz w:val="24"/>
        </w:rPr>
        <w:t>，还能做很多其他的。但是这个软件使用起来比较复杂，不便于入手。举个例子，我做</w:t>
      </w:r>
      <w:r>
        <w:rPr>
          <w:rFonts w:hint="eastAsia"/>
          <w:sz w:val="24"/>
        </w:rPr>
        <w:t>ER</w:t>
      </w:r>
      <w:r>
        <w:rPr>
          <w:rFonts w:hint="eastAsia"/>
          <w:sz w:val="24"/>
        </w:rPr>
        <w:t>图，想要在下方插入一条记录，在表格右边没有一个加的符号，只能通过上方的表格工具栏处增加一行，这对于新手很不友好。还有就是线条需要从旁边的组件拖放，而不能直接两块相连。</w:t>
      </w:r>
    </w:p>
    <w:p w14:paraId="2F4E87D2" w14:textId="03D62085" w:rsidR="003A4AA8" w:rsidRPr="0008066F" w:rsidRDefault="003A4AA8" w:rsidP="003A4AA8">
      <w:pPr>
        <w:spacing w:line="400" w:lineRule="exact"/>
        <w:ind w:firstLineChars="200" w:firstLine="504"/>
        <w:rPr>
          <w:sz w:val="24"/>
        </w:rPr>
      </w:pPr>
      <w:proofErr w:type="spellStart"/>
      <w:r>
        <w:rPr>
          <w:rFonts w:hint="eastAsia"/>
          <w:sz w:val="24"/>
        </w:rPr>
        <w:t>processOn</w:t>
      </w:r>
      <w:proofErr w:type="spellEnd"/>
      <w:r>
        <w:rPr>
          <w:rFonts w:hint="eastAsia"/>
          <w:sz w:val="24"/>
        </w:rPr>
        <w:t>这是一款在线的作图网站，其友好程度是这三款中最好的一款，能够便捷、快速的构建</w:t>
      </w:r>
      <w:r>
        <w:rPr>
          <w:rFonts w:hint="eastAsia"/>
          <w:sz w:val="24"/>
        </w:rPr>
        <w:t>UML</w:t>
      </w:r>
      <w:r>
        <w:rPr>
          <w:rFonts w:hint="eastAsia"/>
          <w:sz w:val="24"/>
        </w:rPr>
        <w:t>图形，但其缺点就是能做的图有限，免费</w:t>
      </w:r>
      <w:proofErr w:type="gramStart"/>
      <w:r>
        <w:rPr>
          <w:rFonts w:hint="eastAsia"/>
          <w:sz w:val="24"/>
        </w:rPr>
        <w:t>版只能</w:t>
      </w:r>
      <w:proofErr w:type="gramEnd"/>
      <w:r>
        <w:rPr>
          <w:rFonts w:hint="eastAsia"/>
          <w:sz w:val="24"/>
        </w:rPr>
        <w:t>同时存放八张图。其最诱人的功能，也是最独特的功能就是多人协作，支持五人及以下的多人协作作图的功能。</w:t>
      </w:r>
    </w:p>
    <w:p w14:paraId="75CBDC4F" w14:textId="67FFFE86" w:rsidR="00CD0432" w:rsidRPr="00155BDD" w:rsidRDefault="00750C79" w:rsidP="00CD0432">
      <w:pPr>
        <w:pStyle w:val="1"/>
      </w:pPr>
      <w:bookmarkStart w:id="103" w:name="_Toc389420039"/>
      <w:bookmarkStart w:id="104" w:name="_Toc405321210"/>
      <w:bookmarkStart w:id="105" w:name="_Toc406504196"/>
      <w:bookmarkStart w:id="106" w:name="_Toc28123423"/>
      <w:r>
        <w:t>8</w:t>
      </w:r>
      <w:r w:rsidR="00CD0432">
        <w:rPr>
          <w:rFonts w:hint="eastAsia"/>
        </w:rPr>
        <w:t>．</w:t>
      </w:r>
      <w:bookmarkEnd w:id="103"/>
      <w:r w:rsidR="00CD0432">
        <w:rPr>
          <w:rFonts w:hint="eastAsia"/>
        </w:rPr>
        <w:t>总结</w:t>
      </w:r>
      <w:bookmarkEnd w:id="104"/>
      <w:bookmarkEnd w:id="105"/>
      <w:bookmarkEnd w:id="106"/>
    </w:p>
    <w:p w14:paraId="4918B9F7" w14:textId="3FAD064C" w:rsidR="009F75A7" w:rsidRPr="00F05696" w:rsidRDefault="00750C79" w:rsidP="00F05696">
      <w:pPr>
        <w:pStyle w:val="2"/>
        <w:rPr>
          <w:rFonts w:hint="eastAsia"/>
        </w:rPr>
      </w:pPr>
      <w:bookmarkStart w:id="107" w:name="_Toc405321211"/>
      <w:bookmarkStart w:id="108" w:name="_Toc406504197"/>
      <w:bookmarkStart w:id="109" w:name="_Toc28123424"/>
      <w:r>
        <w:t>8</w:t>
      </w:r>
      <w:r w:rsidR="00CD0432">
        <w:rPr>
          <w:rFonts w:hint="eastAsia"/>
        </w:rPr>
        <w:t>.1</w:t>
      </w:r>
      <w:r w:rsidR="00CD0432">
        <w:rPr>
          <w:rFonts w:hint="eastAsia"/>
        </w:rPr>
        <w:t>需求分析</w:t>
      </w:r>
      <w:r w:rsidR="00CD0432">
        <w:t>的重要性</w:t>
      </w:r>
      <w:bookmarkEnd w:id="107"/>
      <w:bookmarkEnd w:id="108"/>
      <w:bookmarkEnd w:id="109"/>
    </w:p>
    <w:p w14:paraId="60710118" w14:textId="34659F30" w:rsidR="008361DD" w:rsidRDefault="008361DD" w:rsidP="008361DD">
      <w:pPr>
        <w:spacing w:line="400" w:lineRule="exact"/>
        <w:ind w:firstLineChars="200" w:firstLine="504"/>
        <w:rPr>
          <w:sz w:val="24"/>
        </w:rPr>
      </w:pPr>
      <w:r>
        <w:rPr>
          <w:rFonts w:hint="eastAsia"/>
          <w:sz w:val="24"/>
        </w:rPr>
        <w:t>现在这里再次强调一下，需求分析相当重要。</w:t>
      </w:r>
    </w:p>
    <w:p w14:paraId="3998B5C7" w14:textId="78D89028" w:rsidR="008361DD" w:rsidRDefault="008361DD" w:rsidP="008361DD">
      <w:pPr>
        <w:spacing w:line="400" w:lineRule="exact"/>
        <w:ind w:firstLineChars="200" w:firstLine="504"/>
        <w:rPr>
          <w:sz w:val="24"/>
        </w:rPr>
      </w:pPr>
      <w:r w:rsidRPr="008361DD">
        <w:rPr>
          <w:rFonts w:hint="eastAsia"/>
          <w:sz w:val="24"/>
        </w:rPr>
        <w:t>在软件工程的历史中，很长时间里人们一直认为需求分析是整个软件工程中的一个简单步骤，但在过去十多年中越来越多的人认识到它是整个过程中</w:t>
      </w:r>
      <w:proofErr w:type="gramStart"/>
      <w:r w:rsidRPr="008361DD">
        <w:rPr>
          <w:rFonts w:hint="eastAsia"/>
          <w:sz w:val="24"/>
        </w:rPr>
        <w:t>最</w:t>
      </w:r>
      <w:proofErr w:type="gramEnd"/>
      <w:r w:rsidRPr="008361DD">
        <w:rPr>
          <w:rFonts w:hint="eastAsia"/>
          <w:sz w:val="24"/>
        </w:rPr>
        <w:t>关键的一个过程。只有通过软件需求分析，才能把软件功能和性能的总体概念描述为具体的软件需求规格说明，从而奠定软件开发的基础。许多大型应用系统的失败，最后均归结到需求分析的失败：要么获取需求的方法不当，使得需求分析不到位或不彻底，导致开发者反复多次地进行需求分析，致使设计、编码、测试无法顺利进行；要么客户配合不好，导致客户对需求不确认，或客户需求不断变化，同样致使设计、编码、测试无法顺利进行</w:t>
      </w:r>
      <w:r>
        <w:rPr>
          <w:rFonts w:hint="eastAsia"/>
          <w:sz w:val="24"/>
        </w:rPr>
        <w:t>。这是历史上的经验与总结，软件需求分析相当重要。</w:t>
      </w:r>
    </w:p>
    <w:p w14:paraId="271F4B97" w14:textId="07563E28" w:rsidR="008361DD" w:rsidRDefault="008361DD" w:rsidP="008361DD">
      <w:pPr>
        <w:spacing w:line="400" w:lineRule="exact"/>
        <w:ind w:firstLineChars="200" w:firstLine="504"/>
        <w:rPr>
          <w:sz w:val="24"/>
        </w:rPr>
      </w:pPr>
      <w:r>
        <w:rPr>
          <w:rFonts w:hint="eastAsia"/>
          <w:sz w:val="24"/>
        </w:rPr>
        <w:t>然后，需求分析具有决策性、方向性和策略性的作用。需求分析阶段决定了项目的大致内容，包括功能性的、非功能性的要求，同时也包含了</w:t>
      </w:r>
      <w:r w:rsidR="00F05696">
        <w:rPr>
          <w:rFonts w:hint="eastAsia"/>
          <w:sz w:val="24"/>
        </w:rPr>
        <w:t>质量属性的要求。之后的，设计，编码，测试都会围着它转，</w:t>
      </w:r>
      <w:r w:rsidR="00F05696">
        <w:rPr>
          <w:rFonts w:hint="eastAsia"/>
          <w:sz w:val="24"/>
        </w:rPr>
        <w:lastRenderedPageBreak/>
        <w:t>在需求阶段的一项决定往往能攸关项目的生死，其具有决策性的作用。需求分析定义了系统的样子，用来做什么，为什么人服务，后续的开发都遵循这个，这也就是说，需求分析为之后的开发指明了方向，其具有方向性的作用。此外，在需求阶段，定义的软件的样子，会极大的影响整个项目的开发，其在至高的角度掌握着开发这个项目的命运，有了这个需求，就可以开始下一步，指定整体的开发策略，所以其具有策略性的作用。</w:t>
      </w:r>
    </w:p>
    <w:p w14:paraId="3FFD4693" w14:textId="38A1F2A9" w:rsidR="00F05696" w:rsidRPr="008361DD" w:rsidRDefault="00F05696" w:rsidP="00F05696">
      <w:pPr>
        <w:spacing w:line="400" w:lineRule="exact"/>
        <w:ind w:firstLineChars="200" w:firstLine="504"/>
        <w:rPr>
          <w:rFonts w:hint="eastAsia"/>
          <w:sz w:val="24"/>
        </w:rPr>
      </w:pPr>
      <w:r>
        <w:rPr>
          <w:rFonts w:hint="eastAsia"/>
          <w:sz w:val="24"/>
        </w:rPr>
        <w:t>综上所述，需求分析是软件开发的基础，是相当重要的一步，攸关整个项目的生死。</w:t>
      </w:r>
    </w:p>
    <w:p w14:paraId="4EC56FB1" w14:textId="35098361" w:rsidR="00E151BE" w:rsidRDefault="00750C79" w:rsidP="00D925D1">
      <w:pPr>
        <w:pStyle w:val="2"/>
      </w:pPr>
      <w:bookmarkStart w:id="110" w:name="_Toc405321212"/>
      <w:bookmarkStart w:id="111" w:name="_Toc406504198"/>
      <w:bookmarkStart w:id="112" w:name="_Toc28123425"/>
      <w:r>
        <w:t>8</w:t>
      </w:r>
      <w:r w:rsidR="00CD0432">
        <w:rPr>
          <w:rFonts w:hint="eastAsia"/>
        </w:rPr>
        <w:t>.</w:t>
      </w:r>
      <w:r w:rsidR="00CD0432">
        <w:t>2</w:t>
      </w:r>
      <w:r w:rsidR="00CD0432">
        <w:rPr>
          <w:rFonts w:hint="eastAsia"/>
        </w:rPr>
        <w:t>项目问题</w:t>
      </w:r>
      <w:bookmarkEnd w:id="110"/>
      <w:bookmarkEnd w:id="111"/>
      <w:bookmarkEnd w:id="112"/>
    </w:p>
    <w:p w14:paraId="075AAAFA" w14:textId="471E4D8C" w:rsidR="00EC1FAE" w:rsidRDefault="007A7DA2" w:rsidP="00B60E36">
      <w:pPr>
        <w:spacing w:line="400" w:lineRule="exact"/>
        <w:ind w:firstLine="420"/>
        <w:rPr>
          <w:sz w:val="24"/>
        </w:rPr>
      </w:pPr>
      <w:r w:rsidRPr="007A7DA2">
        <w:rPr>
          <w:sz w:val="24"/>
        </w:rPr>
        <w:t>1.</w:t>
      </w:r>
      <w:r w:rsidR="005B3BDC">
        <w:rPr>
          <w:rFonts w:hint="eastAsia"/>
          <w:sz w:val="24"/>
        </w:rPr>
        <w:t>需求的变更没有做统一的处理，没有做记录，有很多变更都不能够同步，都不能及时的被组内其他人员知晓，造成了诸多问题</w:t>
      </w:r>
      <w:r w:rsidR="00B60E36">
        <w:rPr>
          <w:sz w:val="24"/>
        </w:rPr>
        <w:t>。</w:t>
      </w:r>
    </w:p>
    <w:p w14:paraId="33735D9D" w14:textId="40F4E568" w:rsidR="00B60E36" w:rsidRDefault="00B60E36" w:rsidP="00B60E36">
      <w:pPr>
        <w:spacing w:line="400" w:lineRule="exact"/>
        <w:ind w:firstLine="420"/>
        <w:rPr>
          <w:sz w:val="24"/>
        </w:rPr>
      </w:pPr>
      <w:r>
        <w:rPr>
          <w:rFonts w:hint="eastAsia"/>
          <w:sz w:val="24"/>
        </w:rPr>
        <w:t>2.</w:t>
      </w:r>
      <w:r w:rsidR="005B3BDC">
        <w:rPr>
          <w:rFonts w:hint="eastAsia"/>
          <w:sz w:val="24"/>
        </w:rPr>
        <w:t>功能设计的时候，考虑的不够充分，组内成员对功能的理解也有些许的不一致</w:t>
      </w:r>
      <w:r>
        <w:rPr>
          <w:sz w:val="24"/>
        </w:rPr>
        <w:t>。</w:t>
      </w:r>
    </w:p>
    <w:p w14:paraId="1432B827" w14:textId="0E11AD83" w:rsidR="00B60E36" w:rsidRDefault="00B60E36" w:rsidP="00B60E36">
      <w:pPr>
        <w:spacing w:line="400" w:lineRule="exact"/>
        <w:ind w:firstLine="420"/>
        <w:rPr>
          <w:sz w:val="24"/>
        </w:rPr>
      </w:pPr>
      <w:r>
        <w:rPr>
          <w:rFonts w:hint="eastAsia"/>
          <w:sz w:val="24"/>
        </w:rPr>
        <w:t>3.</w:t>
      </w:r>
      <w:r>
        <w:rPr>
          <w:rFonts w:hint="eastAsia"/>
          <w:sz w:val="24"/>
        </w:rPr>
        <w:t>在</w:t>
      </w:r>
      <w:r>
        <w:rPr>
          <w:sz w:val="24"/>
        </w:rPr>
        <w:t>进行质量属性的设计的时候，</w:t>
      </w:r>
      <w:r w:rsidR="005B3BDC">
        <w:rPr>
          <w:rFonts w:hint="eastAsia"/>
          <w:sz w:val="24"/>
        </w:rPr>
        <w:t>质量属性并没有针对我们的系统进行准确、充分的设计，而是恍惚、不解的带过，简简单单阐述</w:t>
      </w:r>
      <w:r>
        <w:rPr>
          <w:sz w:val="24"/>
        </w:rPr>
        <w:t>。</w:t>
      </w:r>
    </w:p>
    <w:p w14:paraId="573A2F30" w14:textId="5940D6B9" w:rsidR="005B3BDC" w:rsidRDefault="005B3BDC" w:rsidP="00B60E36">
      <w:pPr>
        <w:spacing w:line="400" w:lineRule="exact"/>
        <w:ind w:firstLine="420"/>
        <w:rPr>
          <w:sz w:val="24"/>
        </w:rPr>
      </w:pPr>
      <w:r>
        <w:rPr>
          <w:rFonts w:hint="eastAsia"/>
          <w:sz w:val="24"/>
        </w:rPr>
        <w:t>4</w:t>
      </w:r>
      <w:r>
        <w:rPr>
          <w:sz w:val="24"/>
        </w:rPr>
        <w:t>.</w:t>
      </w:r>
      <w:r>
        <w:rPr>
          <w:rFonts w:hint="eastAsia"/>
          <w:sz w:val="24"/>
        </w:rPr>
        <w:t>需求管理工具使用的不熟练，很多软件的功能特性并没有很好的利用，例如</w:t>
      </w:r>
      <w:proofErr w:type="spellStart"/>
      <w:r>
        <w:rPr>
          <w:rFonts w:hint="eastAsia"/>
          <w:sz w:val="24"/>
        </w:rPr>
        <w:t>processOn</w:t>
      </w:r>
      <w:proofErr w:type="spellEnd"/>
      <w:r>
        <w:rPr>
          <w:rFonts w:hint="eastAsia"/>
          <w:sz w:val="24"/>
        </w:rPr>
        <w:t>的多人协作编辑。</w:t>
      </w:r>
    </w:p>
    <w:p w14:paraId="7B19CFAC" w14:textId="310C6847" w:rsidR="00F05696" w:rsidRPr="00F05696" w:rsidRDefault="00F05696" w:rsidP="00F05696">
      <w:pPr>
        <w:pStyle w:val="2"/>
        <w:rPr>
          <w:rFonts w:hint="eastAsia"/>
        </w:rPr>
      </w:pPr>
      <w:bookmarkStart w:id="113" w:name="_Toc28123426"/>
      <w:r>
        <w:t>8.3</w:t>
      </w:r>
      <w:r>
        <w:rPr>
          <w:rFonts w:hint="eastAsia"/>
        </w:rPr>
        <w:t>个人总结</w:t>
      </w:r>
      <w:bookmarkEnd w:id="113"/>
    </w:p>
    <w:p w14:paraId="67FDD30A" w14:textId="38FBD4C6" w:rsidR="00B6764D" w:rsidRPr="00B6764D" w:rsidRDefault="00B6764D" w:rsidP="00B6764D">
      <w:pPr>
        <w:spacing w:line="400" w:lineRule="exact"/>
        <w:ind w:firstLineChars="200" w:firstLine="504"/>
        <w:rPr>
          <w:rFonts w:hint="eastAsia"/>
          <w:sz w:val="24"/>
        </w:rPr>
      </w:pPr>
      <w:r>
        <w:rPr>
          <w:rFonts w:hint="eastAsia"/>
          <w:sz w:val="24"/>
        </w:rPr>
        <w:t>整个</w:t>
      </w:r>
      <w:r w:rsidRPr="00B6764D">
        <w:rPr>
          <w:rFonts w:hint="eastAsia"/>
          <w:sz w:val="24"/>
        </w:rPr>
        <w:t>需求分析</w:t>
      </w:r>
      <w:r>
        <w:rPr>
          <w:rFonts w:hint="eastAsia"/>
          <w:sz w:val="24"/>
        </w:rPr>
        <w:t>过程</w:t>
      </w:r>
      <w:r w:rsidRPr="00B6764D">
        <w:rPr>
          <w:rFonts w:hint="eastAsia"/>
          <w:sz w:val="24"/>
        </w:rPr>
        <w:t>，</w:t>
      </w:r>
      <w:r>
        <w:rPr>
          <w:rFonts w:hint="eastAsia"/>
          <w:sz w:val="24"/>
        </w:rPr>
        <w:t>小组</w:t>
      </w:r>
      <w:r w:rsidRPr="00B6764D">
        <w:rPr>
          <w:rFonts w:hint="eastAsia"/>
          <w:sz w:val="24"/>
        </w:rPr>
        <w:t>将整个项目“拆碎”、“嚼烂”，从甲方希望实现的项目功能出发，考虑操作性、工作量、技术性等因素，提出细致的需求，再从需求中提取</w:t>
      </w:r>
      <w:proofErr w:type="gramStart"/>
      <w:r w:rsidRPr="00B6764D">
        <w:rPr>
          <w:rFonts w:hint="eastAsia"/>
          <w:sz w:val="24"/>
        </w:rPr>
        <w:t>出确定</w:t>
      </w:r>
      <w:proofErr w:type="gramEnd"/>
      <w:r w:rsidRPr="00B6764D">
        <w:rPr>
          <w:rFonts w:hint="eastAsia"/>
          <w:sz w:val="24"/>
        </w:rPr>
        <w:t>的需求用例。整个过程需要团队所有人都参与进来，多次开会讨论、多次</w:t>
      </w:r>
      <w:r>
        <w:rPr>
          <w:rFonts w:hint="eastAsia"/>
          <w:sz w:val="24"/>
        </w:rPr>
        <w:t>模拟，</w:t>
      </w:r>
      <w:r w:rsidRPr="00B6764D">
        <w:rPr>
          <w:rFonts w:hint="eastAsia"/>
          <w:sz w:val="24"/>
        </w:rPr>
        <w:t>与项目</w:t>
      </w:r>
      <w:r>
        <w:rPr>
          <w:rFonts w:hint="eastAsia"/>
          <w:sz w:val="24"/>
        </w:rPr>
        <w:t>提出者</w:t>
      </w:r>
      <w:r w:rsidRPr="00B6764D">
        <w:rPr>
          <w:rFonts w:hint="eastAsia"/>
          <w:sz w:val="24"/>
        </w:rPr>
        <w:t>、项目甲方进行沟通，才得出最终的结果。项目需求是在不断变更的，因此每一次的讨论都是对上一次结果的重塑，且现在所完成的需求文档也可能并不是最终实现的项目的需求。</w:t>
      </w:r>
    </w:p>
    <w:p w14:paraId="639C6170" w14:textId="3982B0D6" w:rsidR="00F05696" w:rsidRDefault="00B6764D" w:rsidP="00B6764D">
      <w:pPr>
        <w:spacing w:line="400" w:lineRule="exact"/>
        <w:ind w:firstLineChars="200" w:firstLine="504"/>
        <w:rPr>
          <w:sz w:val="24"/>
        </w:rPr>
      </w:pPr>
      <w:r w:rsidRPr="00B6764D">
        <w:rPr>
          <w:rFonts w:hint="eastAsia"/>
          <w:sz w:val="24"/>
        </w:rPr>
        <w:lastRenderedPageBreak/>
        <w:t>提取出需求用例、完成需求文档、完成</w:t>
      </w:r>
      <w:r w:rsidRPr="00B6764D">
        <w:rPr>
          <w:rFonts w:hint="eastAsia"/>
          <w:sz w:val="24"/>
        </w:rPr>
        <w:t>UML</w:t>
      </w:r>
      <w:r w:rsidRPr="00B6764D">
        <w:rPr>
          <w:rFonts w:hint="eastAsia"/>
          <w:sz w:val="24"/>
        </w:rPr>
        <w:t>用例图，实际上又是对需求的再一次检验。在完成这些工作时，我们仍然会遇到许多不同的问题，它们关系着项目中不同角色的权限、功能、角色之间的关系等。因此，在整个过程中，团队的所有人都对项目进行了深度的剖析，对后续的实现有极大的意义</w:t>
      </w:r>
      <w:r>
        <w:rPr>
          <w:rFonts w:hint="eastAsia"/>
          <w:sz w:val="24"/>
        </w:rPr>
        <w:t>。</w:t>
      </w:r>
    </w:p>
    <w:p w14:paraId="65C6D330" w14:textId="3C99CFC5" w:rsidR="00B6764D" w:rsidRPr="00B6764D" w:rsidRDefault="00B6764D" w:rsidP="00B6764D">
      <w:pPr>
        <w:spacing w:line="400" w:lineRule="exact"/>
        <w:ind w:firstLineChars="200" w:firstLine="504"/>
        <w:rPr>
          <w:rFonts w:hint="eastAsia"/>
          <w:sz w:val="24"/>
        </w:rPr>
      </w:pPr>
      <w:r>
        <w:rPr>
          <w:rFonts w:hint="eastAsia"/>
          <w:sz w:val="24"/>
        </w:rPr>
        <w:t>学习这个课程对需求分析有了一个更深入的理解，不仅仅只是接触，停于表面。懂得了各种</w:t>
      </w:r>
      <w:r>
        <w:rPr>
          <w:rFonts w:hint="eastAsia"/>
          <w:sz w:val="24"/>
        </w:rPr>
        <w:t>UML</w:t>
      </w:r>
      <w:r>
        <w:rPr>
          <w:rFonts w:hint="eastAsia"/>
          <w:sz w:val="24"/>
        </w:rPr>
        <w:t>图形的标准做法，懂得了需求如何获得，懂得了需求规格说明书如何书写。最关键，也是最重要的，老师让我们做了一次需求规格书的评审，一次标准的评审，一次全面的评审。从那次评审活动中，深刻了解到自己做需求分析时的不足，需求规格书的不标准与不完善。很有用的、很深刻的一次体验，现在，都还把那份标准收藏着，真的</w:t>
      </w:r>
      <w:proofErr w:type="gramStart"/>
      <w:r>
        <w:rPr>
          <w:rFonts w:hint="eastAsia"/>
          <w:sz w:val="24"/>
        </w:rPr>
        <w:t>太</w:t>
      </w:r>
      <w:proofErr w:type="gramEnd"/>
      <w:r>
        <w:rPr>
          <w:rFonts w:hint="eastAsia"/>
          <w:sz w:val="24"/>
        </w:rPr>
        <w:t>标准，太全面、太细致了，感谢老师您的付出，感谢老师您的辛苦。</w:t>
      </w:r>
    </w:p>
    <w:p w14:paraId="28213A92" w14:textId="20201D47" w:rsidR="00F3569B" w:rsidRPr="00D51130" w:rsidRDefault="00F3569B" w:rsidP="00F3569B">
      <w:pPr>
        <w:rPr>
          <w:rFonts w:hint="eastAsia"/>
        </w:rPr>
      </w:pPr>
    </w:p>
    <w:p w14:paraId="2CA1293D" w14:textId="77777777" w:rsidR="00374830" w:rsidRPr="00F3569B" w:rsidRDefault="00374830" w:rsidP="00EC1FAE">
      <w:pPr>
        <w:spacing w:line="400" w:lineRule="exact"/>
        <w:rPr>
          <w:rFonts w:ascii="宋体" w:hAnsi="宋体"/>
        </w:rPr>
      </w:pPr>
    </w:p>
    <w:p w14:paraId="44094482" w14:textId="77777777" w:rsidR="00F05696" w:rsidRPr="00E151BE" w:rsidRDefault="00F05696" w:rsidP="00B6764D">
      <w:pPr>
        <w:pStyle w:val="af4"/>
        <w:jc w:val="left"/>
      </w:pPr>
      <w:bookmarkStart w:id="114" w:name="_Toc28123427"/>
      <w:r w:rsidRPr="00E151BE">
        <w:rPr>
          <w:rFonts w:hint="eastAsia"/>
        </w:rPr>
        <w:t>参考</w:t>
      </w:r>
      <w:r w:rsidRPr="00E151BE">
        <w:t>文献</w:t>
      </w:r>
      <w:bookmarkEnd w:id="114"/>
    </w:p>
    <w:p w14:paraId="32960B77" w14:textId="77777777" w:rsidR="00F05696" w:rsidRDefault="00F05696" w:rsidP="00F05696">
      <w:r>
        <w:t xml:space="preserve">[1]. Bruce </w:t>
      </w:r>
      <w:proofErr w:type="gramStart"/>
      <w:r>
        <w:t>Eckel .</w:t>
      </w:r>
      <w:proofErr w:type="gramEnd"/>
      <w:r>
        <w:t xml:space="preserve"> Java</w:t>
      </w:r>
      <w:r>
        <w:t>编程思想</w:t>
      </w:r>
      <w:r>
        <w:t>(</w:t>
      </w:r>
      <w:r>
        <w:t>第</w:t>
      </w:r>
      <w:r>
        <w:t>4</w:t>
      </w:r>
      <w:r>
        <w:t>版</w:t>
      </w:r>
      <w:r>
        <w:t xml:space="preserve">). </w:t>
      </w:r>
      <w:r>
        <w:t>机械工业出版社</w:t>
      </w:r>
      <w:r>
        <w:t>. 2007-6</w:t>
      </w:r>
    </w:p>
    <w:p w14:paraId="41429EB6" w14:textId="77777777" w:rsidR="00F05696" w:rsidRDefault="00F05696" w:rsidP="00F05696">
      <w:r>
        <w:t>[2].</w:t>
      </w:r>
      <w:r>
        <w:t>几种网络通讯协议</w:t>
      </w:r>
      <w:r>
        <w:t>(WIFI,WAPI,GSM,GPRS,CDMA)</w:t>
      </w:r>
      <w:r>
        <w:t>概述</w:t>
      </w:r>
      <w:r>
        <w:t xml:space="preserve"> http://www.doc88.com/p-687406832199.html </w:t>
      </w:r>
    </w:p>
    <w:p w14:paraId="33CF74B9" w14:textId="77777777" w:rsidR="00F05696" w:rsidRDefault="00F05696" w:rsidP="00F05696">
      <w:r>
        <w:t xml:space="preserve">[3] Java </w:t>
      </w:r>
      <w:r>
        <w:t>读取</w:t>
      </w:r>
      <w:r>
        <w:t>PDF</w:t>
      </w:r>
      <w:r>
        <w:t>文本内容</w:t>
      </w:r>
      <w:r>
        <w:t xml:space="preserve"> https://blog.csdn.net/Eiceblue/article/details/82592566</w:t>
      </w:r>
    </w:p>
    <w:p w14:paraId="38BDB76C" w14:textId="77777777" w:rsidR="00F05696" w:rsidRDefault="00F05696" w:rsidP="00F05696">
      <w:r>
        <w:t>[4]</w:t>
      </w:r>
      <w:proofErr w:type="gramStart"/>
      <w:r>
        <w:t>杨冠宝</w:t>
      </w:r>
      <w:r>
        <w:t>.</w:t>
      </w:r>
      <w:proofErr w:type="gramEnd"/>
      <w:r>
        <w:t>阿里巴巴</w:t>
      </w:r>
      <w:r>
        <w:t>Java</w:t>
      </w:r>
      <w:r>
        <w:t>开发手册</w:t>
      </w:r>
      <w:r>
        <w:t>.</w:t>
      </w:r>
      <w:r>
        <w:t>电子工业出版社</w:t>
      </w:r>
      <w:r>
        <w:t>.2018-1</w:t>
      </w:r>
    </w:p>
    <w:p w14:paraId="5FD2CD78" w14:textId="61327862" w:rsidR="00247CF0" w:rsidRPr="00D30EDC" w:rsidRDefault="00F05696" w:rsidP="00F05696">
      <w:pPr>
        <w:spacing w:line="400" w:lineRule="exact"/>
      </w:pPr>
      <w:r>
        <w:rPr>
          <w:rFonts w:hint="eastAsia"/>
        </w:rPr>
        <w:t>[</w:t>
      </w:r>
      <w:r>
        <w:t>5]</w:t>
      </w:r>
      <w:r w:rsidRPr="00D51130">
        <w:rPr>
          <w:rFonts w:hint="eastAsia"/>
        </w:rPr>
        <w:t xml:space="preserve"> </w:t>
      </w:r>
      <w:r>
        <w:rPr>
          <w:rFonts w:hint="eastAsia"/>
        </w:rPr>
        <w:t>《</w:t>
      </w:r>
      <w:r w:rsidRPr="001E3C2B">
        <w:rPr>
          <w:rFonts w:hint="eastAsia"/>
        </w:rPr>
        <w:t>软件需求说明书——全省烟草电子商务系统</w:t>
      </w:r>
      <w:r>
        <w:rPr>
          <w:rFonts w:hint="eastAsia"/>
        </w:rPr>
        <w:t>》</w:t>
      </w:r>
    </w:p>
    <w:sectPr w:rsidR="00247CF0" w:rsidRPr="00D30EDC" w:rsidSect="00DF1C49">
      <w:headerReference w:type="default" r:id="rId55"/>
      <w:footerReference w:type="even" r:id="rId56"/>
      <w:footerReference w:type="default" r:id="rId57"/>
      <w:pgSz w:w="10433" w:h="14742"/>
      <w:pgMar w:top="1361" w:right="1440" w:bottom="1361" w:left="1440" w:header="851" w:footer="992" w:gutter="0"/>
      <w:pgNumType w:start="0"/>
      <w:cols w:space="425"/>
      <w:titlePg/>
      <w:docGrid w:type="linesAndChars" w:linePitch="290" w:charSpace="24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7C78E" w14:textId="77777777" w:rsidR="00955144" w:rsidRDefault="00955144">
      <w:r>
        <w:separator/>
      </w:r>
    </w:p>
  </w:endnote>
  <w:endnote w:type="continuationSeparator" w:id="0">
    <w:p w14:paraId="1E590C32" w14:textId="77777777" w:rsidR="00955144" w:rsidRDefault="0095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D8CD" w14:textId="77777777" w:rsidR="00F05696" w:rsidRDefault="00F05696" w:rsidP="00912729">
    <w:pPr>
      <w:pStyle w:val="a9"/>
      <w:framePr w:wrap="around" w:vAnchor="text" w:hAnchor="margin" w:xAlign="center" w:y="1"/>
      <w:rPr>
        <w:rStyle w:val="ab"/>
      </w:rPr>
    </w:pPr>
    <w:r>
      <w:rPr>
        <w:rStyle w:val="ab"/>
        <w:rFonts w:hint="eastAsia"/>
      </w:rPr>
      <w:t>-</w:t>
    </w: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r>
      <w:rPr>
        <w:rStyle w:val="ab"/>
        <w:rFonts w:hint="eastAsia"/>
      </w:rPr>
      <w:t>-</w:t>
    </w:r>
  </w:p>
  <w:p w14:paraId="53562523" w14:textId="77777777" w:rsidR="00F05696" w:rsidRDefault="00F0569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CA8B" w14:textId="77777777" w:rsidR="00F05696" w:rsidRDefault="00F05696" w:rsidP="00912729">
    <w:pPr>
      <w:pStyle w:val="a9"/>
      <w:framePr w:wrap="around" w:vAnchor="text" w:hAnchor="margin" w:xAlign="center" w:y="1"/>
      <w:rPr>
        <w:rStyle w:val="ab"/>
      </w:rPr>
    </w:pPr>
    <w:r>
      <w:rPr>
        <w:rStyle w:val="ab"/>
        <w:rFonts w:hint="eastAsia"/>
      </w:rPr>
      <w:t>-</w:t>
    </w:r>
    <w:r>
      <w:rPr>
        <w:rStyle w:val="ab"/>
      </w:rPr>
      <w:fldChar w:fldCharType="begin"/>
    </w:r>
    <w:r>
      <w:rPr>
        <w:rStyle w:val="ab"/>
      </w:rPr>
      <w:instrText xml:space="preserve">PAGE  </w:instrText>
    </w:r>
    <w:r>
      <w:rPr>
        <w:rStyle w:val="ab"/>
      </w:rPr>
      <w:fldChar w:fldCharType="separate"/>
    </w:r>
    <w:r>
      <w:rPr>
        <w:rStyle w:val="ab"/>
        <w:noProof/>
      </w:rPr>
      <w:t>96</w:t>
    </w:r>
    <w:r>
      <w:rPr>
        <w:rStyle w:val="ab"/>
      </w:rPr>
      <w:fldChar w:fldCharType="end"/>
    </w:r>
    <w:r>
      <w:rPr>
        <w:rStyle w:val="ab"/>
        <w:rFonts w:hint="eastAsia"/>
      </w:rPr>
      <w:t>-</w:t>
    </w:r>
  </w:p>
  <w:p w14:paraId="0B9217C2" w14:textId="77777777" w:rsidR="00F05696" w:rsidRDefault="00F0569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D9D19" w14:textId="77777777" w:rsidR="00955144" w:rsidRDefault="00955144">
      <w:r>
        <w:separator/>
      </w:r>
    </w:p>
  </w:footnote>
  <w:footnote w:type="continuationSeparator" w:id="0">
    <w:p w14:paraId="7DF2B906" w14:textId="77777777" w:rsidR="00955144" w:rsidRDefault="00955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AD8F4" w14:textId="77777777" w:rsidR="00F05696" w:rsidRDefault="00F05696" w:rsidP="00B475C6">
    <w:pPr>
      <w:pStyle w:val="a7"/>
      <w:tabs>
        <w:tab w:val="clear" w:pos="4153"/>
        <w:tab w:val="clear" w:pos="8306"/>
        <w:tab w:val="left" w:pos="3663"/>
        <w:tab w:val="left" w:pos="5772"/>
      </w:tabs>
      <w:ind w:leftChars="-159" w:left="-1" w:rightChars="-156" w:right="-328" w:hangingChars="185" w:hanging="333"/>
      <w:jc w:val="both"/>
    </w:pPr>
    <w:r>
      <w:rPr>
        <w:rFonts w:hint="eastAsia"/>
      </w:rPr>
      <w:t>课程名称：软件需求</w:t>
    </w:r>
    <w:r>
      <w:t>分析</w:t>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8EE"/>
    <w:multiLevelType w:val="hybridMultilevel"/>
    <w:tmpl w:val="1C22A448"/>
    <w:lvl w:ilvl="0" w:tplc="BBDA29E2">
      <w:start w:val="1"/>
      <w:numFmt w:val="decimal"/>
      <w:lvlText w:val="5.%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8576F7"/>
    <w:multiLevelType w:val="hybridMultilevel"/>
    <w:tmpl w:val="43B270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A3C4250"/>
    <w:multiLevelType w:val="multilevel"/>
    <w:tmpl w:val="94C84584"/>
    <w:lvl w:ilvl="0">
      <w:start w:val="8"/>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12B4DA1"/>
    <w:multiLevelType w:val="hybridMultilevel"/>
    <w:tmpl w:val="8362B2B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4F07B0B"/>
    <w:multiLevelType w:val="hybridMultilevel"/>
    <w:tmpl w:val="C770A4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5203304"/>
    <w:multiLevelType w:val="hybridMultilevel"/>
    <w:tmpl w:val="AB4C10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0116203"/>
    <w:multiLevelType w:val="hybridMultilevel"/>
    <w:tmpl w:val="2A74F34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A9D01C8"/>
    <w:multiLevelType w:val="hybridMultilevel"/>
    <w:tmpl w:val="4D7860D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3406DA2"/>
    <w:multiLevelType w:val="hybridMultilevel"/>
    <w:tmpl w:val="9B3E45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DFD637B"/>
    <w:multiLevelType w:val="hybridMultilevel"/>
    <w:tmpl w:val="B67E769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2004572"/>
    <w:multiLevelType w:val="hybridMultilevel"/>
    <w:tmpl w:val="20ACD67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DB67819"/>
    <w:multiLevelType w:val="hybridMultilevel"/>
    <w:tmpl w:val="7C08B0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F122F39"/>
    <w:multiLevelType w:val="hybridMultilevel"/>
    <w:tmpl w:val="E3EA4400"/>
    <w:lvl w:ilvl="0" w:tplc="EFB0B29E">
      <w:start w:val="1"/>
      <w:numFmt w:val="decimal"/>
      <w:lvlText w:val="6.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0B73EFD"/>
    <w:multiLevelType w:val="hybridMultilevel"/>
    <w:tmpl w:val="C89EFDB2"/>
    <w:lvl w:ilvl="0" w:tplc="0D9EE8DC">
      <w:start w:val="1"/>
      <w:numFmt w:val="decimal"/>
      <w:lvlText w:val="8.%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615A9F"/>
    <w:multiLevelType w:val="hybridMultilevel"/>
    <w:tmpl w:val="22D83D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C7B21E9"/>
    <w:multiLevelType w:val="hybridMultilevel"/>
    <w:tmpl w:val="F45C24D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0DD4C6B"/>
    <w:multiLevelType w:val="hybridMultilevel"/>
    <w:tmpl w:val="73864390"/>
    <w:lvl w:ilvl="0" w:tplc="6F4055A4">
      <w:start w:val="1"/>
      <w:numFmt w:val="decimal"/>
      <w:lvlText w:val="%1."/>
      <w:lvlJc w:val="left"/>
      <w:pPr>
        <w:ind w:left="2546" w:hanging="420"/>
      </w:pPr>
      <w:rPr>
        <w:b/>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17" w15:restartNumberingAfterBreak="0">
    <w:nsid w:val="61D32BFB"/>
    <w:multiLevelType w:val="hybridMultilevel"/>
    <w:tmpl w:val="3C4EFA0E"/>
    <w:lvl w:ilvl="0" w:tplc="4ECA3394">
      <w:start w:val="1"/>
      <w:numFmt w:val="decimal"/>
      <w:lvlText w:val="5.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30C7448"/>
    <w:multiLevelType w:val="multilevel"/>
    <w:tmpl w:val="730C744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9D76FC7"/>
    <w:multiLevelType w:val="hybridMultilevel"/>
    <w:tmpl w:val="45B6B9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ABD7EE2"/>
    <w:multiLevelType w:val="multilevel"/>
    <w:tmpl w:val="7ABD7EE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20"/>
  </w:num>
  <w:num w:numId="3">
    <w:abstractNumId w:val="18"/>
  </w:num>
  <w:num w:numId="4">
    <w:abstractNumId w:val="0"/>
  </w:num>
  <w:num w:numId="5">
    <w:abstractNumId w:val="14"/>
  </w:num>
  <w:num w:numId="6">
    <w:abstractNumId w:val="15"/>
  </w:num>
  <w:num w:numId="7">
    <w:abstractNumId w:val="11"/>
  </w:num>
  <w:num w:numId="8">
    <w:abstractNumId w:val="9"/>
  </w:num>
  <w:num w:numId="9">
    <w:abstractNumId w:val="1"/>
  </w:num>
  <w:num w:numId="10">
    <w:abstractNumId w:val="17"/>
  </w:num>
  <w:num w:numId="11">
    <w:abstractNumId w:val="10"/>
  </w:num>
  <w:num w:numId="12">
    <w:abstractNumId w:val="19"/>
  </w:num>
  <w:num w:numId="13">
    <w:abstractNumId w:val="6"/>
  </w:num>
  <w:num w:numId="14">
    <w:abstractNumId w:val="7"/>
  </w:num>
  <w:num w:numId="15">
    <w:abstractNumId w:val="4"/>
  </w:num>
  <w:num w:numId="16">
    <w:abstractNumId w:val="8"/>
  </w:num>
  <w:num w:numId="17">
    <w:abstractNumId w:val="3"/>
  </w:num>
  <w:num w:numId="18">
    <w:abstractNumId w:val="5"/>
  </w:num>
  <w:num w:numId="19">
    <w:abstractNumId w:val="13"/>
  </w:num>
  <w:num w:numId="20">
    <w:abstractNumId w:val="12"/>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1"/>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F8"/>
    <w:rsid w:val="00011D9B"/>
    <w:rsid w:val="00012940"/>
    <w:rsid w:val="00035221"/>
    <w:rsid w:val="00044553"/>
    <w:rsid w:val="0005486B"/>
    <w:rsid w:val="000577E5"/>
    <w:rsid w:val="00060BB8"/>
    <w:rsid w:val="0006237E"/>
    <w:rsid w:val="00062556"/>
    <w:rsid w:val="0006321C"/>
    <w:rsid w:val="00066CD0"/>
    <w:rsid w:val="0008066F"/>
    <w:rsid w:val="0008136C"/>
    <w:rsid w:val="00094D36"/>
    <w:rsid w:val="0009690C"/>
    <w:rsid w:val="000A1C12"/>
    <w:rsid w:val="000A1EEB"/>
    <w:rsid w:val="000A7643"/>
    <w:rsid w:val="000B6985"/>
    <w:rsid w:val="000C1E65"/>
    <w:rsid w:val="000C434D"/>
    <w:rsid w:val="000D58CA"/>
    <w:rsid w:val="000E30E0"/>
    <w:rsid w:val="000E526E"/>
    <w:rsid w:val="000F719D"/>
    <w:rsid w:val="001126A3"/>
    <w:rsid w:val="00115CE8"/>
    <w:rsid w:val="00121439"/>
    <w:rsid w:val="00126CD9"/>
    <w:rsid w:val="00130A2C"/>
    <w:rsid w:val="00132D2B"/>
    <w:rsid w:val="001340CE"/>
    <w:rsid w:val="00134ED0"/>
    <w:rsid w:val="00145149"/>
    <w:rsid w:val="001508F4"/>
    <w:rsid w:val="00151C62"/>
    <w:rsid w:val="001530CB"/>
    <w:rsid w:val="00163D9A"/>
    <w:rsid w:val="00186C5F"/>
    <w:rsid w:val="00191124"/>
    <w:rsid w:val="00193E93"/>
    <w:rsid w:val="00197DBE"/>
    <w:rsid w:val="001A2941"/>
    <w:rsid w:val="001B561F"/>
    <w:rsid w:val="001C03D1"/>
    <w:rsid w:val="001C709C"/>
    <w:rsid w:val="001E0451"/>
    <w:rsid w:val="001E13B1"/>
    <w:rsid w:val="001F50AE"/>
    <w:rsid w:val="001F6C1A"/>
    <w:rsid w:val="001F7975"/>
    <w:rsid w:val="00202906"/>
    <w:rsid w:val="0020723C"/>
    <w:rsid w:val="00217E4E"/>
    <w:rsid w:val="00221A31"/>
    <w:rsid w:val="002228D6"/>
    <w:rsid w:val="00227923"/>
    <w:rsid w:val="0023523E"/>
    <w:rsid w:val="00241948"/>
    <w:rsid w:val="00241BE8"/>
    <w:rsid w:val="00241D57"/>
    <w:rsid w:val="00246800"/>
    <w:rsid w:val="00247769"/>
    <w:rsid w:val="00247CF0"/>
    <w:rsid w:val="00251D3E"/>
    <w:rsid w:val="0026054D"/>
    <w:rsid w:val="00263BE5"/>
    <w:rsid w:val="002818C1"/>
    <w:rsid w:val="00281FCF"/>
    <w:rsid w:val="00283097"/>
    <w:rsid w:val="00287671"/>
    <w:rsid w:val="002949A8"/>
    <w:rsid w:val="002A737A"/>
    <w:rsid w:val="002B0580"/>
    <w:rsid w:val="002B1C38"/>
    <w:rsid w:val="002C0991"/>
    <w:rsid w:val="002C204B"/>
    <w:rsid w:val="002D034E"/>
    <w:rsid w:val="002D21FF"/>
    <w:rsid w:val="002D79B1"/>
    <w:rsid w:val="002F58FA"/>
    <w:rsid w:val="002F6B83"/>
    <w:rsid w:val="003114A2"/>
    <w:rsid w:val="00316A85"/>
    <w:rsid w:val="00331B88"/>
    <w:rsid w:val="003514DA"/>
    <w:rsid w:val="003623D6"/>
    <w:rsid w:val="003657F2"/>
    <w:rsid w:val="00367CE0"/>
    <w:rsid w:val="00374830"/>
    <w:rsid w:val="00380836"/>
    <w:rsid w:val="00381057"/>
    <w:rsid w:val="00381E29"/>
    <w:rsid w:val="00381EAE"/>
    <w:rsid w:val="003A2119"/>
    <w:rsid w:val="003A4AA8"/>
    <w:rsid w:val="003B50FB"/>
    <w:rsid w:val="003B7658"/>
    <w:rsid w:val="003D223D"/>
    <w:rsid w:val="003D4DF6"/>
    <w:rsid w:val="003D76E3"/>
    <w:rsid w:val="003E1801"/>
    <w:rsid w:val="003E3B62"/>
    <w:rsid w:val="003F5A8E"/>
    <w:rsid w:val="00402C3C"/>
    <w:rsid w:val="00404396"/>
    <w:rsid w:val="00410741"/>
    <w:rsid w:val="00413FD4"/>
    <w:rsid w:val="004165B0"/>
    <w:rsid w:val="00420E4A"/>
    <w:rsid w:val="00423937"/>
    <w:rsid w:val="00424A64"/>
    <w:rsid w:val="004315D5"/>
    <w:rsid w:val="004449F4"/>
    <w:rsid w:val="004653B7"/>
    <w:rsid w:val="004703D1"/>
    <w:rsid w:val="004711D2"/>
    <w:rsid w:val="00471823"/>
    <w:rsid w:val="00472717"/>
    <w:rsid w:val="00473FDC"/>
    <w:rsid w:val="00477D5C"/>
    <w:rsid w:val="00477D79"/>
    <w:rsid w:val="004849C5"/>
    <w:rsid w:val="00486685"/>
    <w:rsid w:val="00497883"/>
    <w:rsid w:val="004B38A3"/>
    <w:rsid w:val="004B3C78"/>
    <w:rsid w:val="004B50FE"/>
    <w:rsid w:val="004C722F"/>
    <w:rsid w:val="004D0284"/>
    <w:rsid w:val="004D16F8"/>
    <w:rsid w:val="004D4643"/>
    <w:rsid w:val="004D623D"/>
    <w:rsid w:val="004E00C1"/>
    <w:rsid w:val="004E7A7B"/>
    <w:rsid w:val="004F0287"/>
    <w:rsid w:val="0051575B"/>
    <w:rsid w:val="00525E4E"/>
    <w:rsid w:val="00533A64"/>
    <w:rsid w:val="00543A9E"/>
    <w:rsid w:val="00547D7A"/>
    <w:rsid w:val="005523E5"/>
    <w:rsid w:val="005549D0"/>
    <w:rsid w:val="0055518C"/>
    <w:rsid w:val="00563EF9"/>
    <w:rsid w:val="00581CB9"/>
    <w:rsid w:val="00584746"/>
    <w:rsid w:val="00593221"/>
    <w:rsid w:val="005A0E63"/>
    <w:rsid w:val="005A4BBF"/>
    <w:rsid w:val="005A7BE1"/>
    <w:rsid w:val="005B1BE6"/>
    <w:rsid w:val="005B3BDC"/>
    <w:rsid w:val="005B3C8D"/>
    <w:rsid w:val="005B414B"/>
    <w:rsid w:val="005C0AE4"/>
    <w:rsid w:val="005C315E"/>
    <w:rsid w:val="005C4828"/>
    <w:rsid w:val="005D7AEA"/>
    <w:rsid w:val="005E3FCD"/>
    <w:rsid w:val="005E74D8"/>
    <w:rsid w:val="005F38A4"/>
    <w:rsid w:val="006036F7"/>
    <w:rsid w:val="00605697"/>
    <w:rsid w:val="00607156"/>
    <w:rsid w:val="0061461B"/>
    <w:rsid w:val="00627096"/>
    <w:rsid w:val="006313EF"/>
    <w:rsid w:val="00642E2E"/>
    <w:rsid w:val="00642E3E"/>
    <w:rsid w:val="00646F27"/>
    <w:rsid w:val="0065617D"/>
    <w:rsid w:val="00666EF3"/>
    <w:rsid w:val="00670C80"/>
    <w:rsid w:val="00672225"/>
    <w:rsid w:val="00672599"/>
    <w:rsid w:val="006775C4"/>
    <w:rsid w:val="00683EB3"/>
    <w:rsid w:val="0069121D"/>
    <w:rsid w:val="00693B66"/>
    <w:rsid w:val="0069535C"/>
    <w:rsid w:val="00695BB5"/>
    <w:rsid w:val="006966E6"/>
    <w:rsid w:val="00697646"/>
    <w:rsid w:val="00697FE7"/>
    <w:rsid w:val="006A0E5E"/>
    <w:rsid w:val="006A23B8"/>
    <w:rsid w:val="006A419C"/>
    <w:rsid w:val="006C29F8"/>
    <w:rsid w:val="006D1347"/>
    <w:rsid w:val="006D3F31"/>
    <w:rsid w:val="006E4D3E"/>
    <w:rsid w:val="006E7ABB"/>
    <w:rsid w:val="006E7B53"/>
    <w:rsid w:val="006F517A"/>
    <w:rsid w:val="007075F1"/>
    <w:rsid w:val="0071131C"/>
    <w:rsid w:val="007135C7"/>
    <w:rsid w:val="00731BAC"/>
    <w:rsid w:val="0074014A"/>
    <w:rsid w:val="00750C79"/>
    <w:rsid w:val="007521DA"/>
    <w:rsid w:val="00753DDA"/>
    <w:rsid w:val="00774BCC"/>
    <w:rsid w:val="00776676"/>
    <w:rsid w:val="00782D4A"/>
    <w:rsid w:val="007836F9"/>
    <w:rsid w:val="007A7DA2"/>
    <w:rsid w:val="007B0A7E"/>
    <w:rsid w:val="007B7AC3"/>
    <w:rsid w:val="007C26B3"/>
    <w:rsid w:val="007D0C8B"/>
    <w:rsid w:val="007D214E"/>
    <w:rsid w:val="007D4509"/>
    <w:rsid w:val="007E4ED9"/>
    <w:rsid w:val="007E5842"/>
    <w:rsid w:val="007F77F7"/>
    <w:rsid w:val="00801BDB"/>
    <w:rsid w:val="008120B7"/>
    <w:rsid w:val="00813007"/>
    <w:rsid w:val="00815810"/>
    <w:rsid w:val="008206E4"/>
    <w:rsid w:val="008222BE"/>
    <w:rsid w:val="008277AB"/>
    <w:rsid w:val="00827A96"/>
    <w:rsid w:val="0083451F"/>
    <w:rsid w:val="008361DD"/>
    <w:rsid w:val="008476B2"/>
    <w:rsid w:val="00856600"/>
    <w:rsid w:val="0088791D"/>
    <w:rsid w:val="008B093C"/>
    <w:rsid w:val="008B6E2C"/>
    <w:rsid w:val="008C09B9"/>
    <w:rsid w:val="008C7310"/>
    <w:rsid w:val="008D0F44"/>
    <w:rsid w:val="008E5ABB"/>
    <w:rsid w:val="008F00DA"/>
    <w:rsid w:val="008F2104"/>
    <w:rsid w:val="00912729"/>
    <w:rsid w:val="00931238"/>
    <w:rsid w:val="00936C4C"/>
    <w:rsid w:val="0094048F"/>
    <w:rsid w:val="00943436"/>
    <w:rsid w:val="00946FCA"/>
    <w:rsid w:val="00950072"/>
    <w:rsid w:val="0095024B"/>
    <w:rsid w:val="00955144"/>
    <w:rsid w:val="0096017E"/>
    <w:rsid w:val="00962141"/>
    <w:rsid w:val="00963DBB"/>
    <w:rsid w:val="00973309"/>
    <w:rsid w:val="00975BBF"/>
    <w:rsid w:val="009801ED"/>
    <w:rsid w:val="00983E24"/>
    <w:rsid w:val="009857AD"/>
    <w:rsid w:val="009865B0"/>
    <w:rsid w:val="009A6A9A"/>
    <w:rsid w:val="009A78D9"/>
    <w:rsid w:val="009B0009"/>
    <w:rsid w:val="009C2076"/>
    <w:rsid w:val="009D0B57"/>
    <w:rsid w:val="009D2F67"/>
    <w:rsid w:val="009D3235"/>
    <w:rsid w:val="009D4360"/>
    <w:rsid w:val="009E073D"/>
    <w:rsid w:val="009E1128"/>
    <w:rsid w:val="009F2626"/>
    <w:rsid w:val="009F40BF"/>
    <w:rsid w:val="009F49CC"/>
    <w:rsid w:val="009F5862"/>
    <w:rsid w:val="009F6E69"/>
    <w:rsid w:val="009F75A7"/>
    <w:rsid w:val="00A00086"/>
    <w:rsid w:val="00A013FD"/>
    <w:rsid w:val="00A03AE8"/>
    <w:rsid w:val="00A064DB"/>
    <w:rsid w:val="00A2772D"/>
    <w:rsid w:val="00A30FB9"/>
    <w:rsid w:val="00A33AF6"/>
    <w:rsid w:val="00A36252"/>
    <w:rsid w:val="00A46F7E"/>
    <w:rsid w:val="00A53B81"/>
    <w:rsid w:val="00A54AC0"/>
    <w:rsid w:val="00A56341"/>
    <w:rsid w:val="00A612EB"/>
    <w:rsid w:val="00A66B1F"/>
    <w:rsid w:val="00A72CE6"/>
    <w:rsid w:val="00A73E38"/>
    <w:rsid w:val="00A767C1"/>
    <w:rsid w:val="00A77894"/>
    <w:rsid w:val="00A818FA"/>
    <w:rsid w:val="00A82653"/>
    <w:rsid w:val="00A82911"/>
    <w:rsid w:val="00A8573C"/>
    <w:rsid w:val="00A87173"/>
    <w:rsid w:val="00A876E2"/>
    <w:rsid w:val="00A9622B"/>
    <w:rsid w:val="00A97269"/>
    <w:rsid w:val="00AA03AA"/>
    <w:rsid w:val="00AB2C36"/>
    <w:rsid w:val="00AB43C3"/>
    <w:rsid w:val="00AB5E01"/>
    <w:rsid w:val="00AB63E4"/>
    <w:rsid w:val="00AB6EC3"/>
    <w:rsid w:val="00AC5594"/>
    <w:rsid w:val="00AC6C33"/>
    <w:rsid w:val="00AC7441"/>
    <w:rsid w:val="00AD3646"/>
    <w:rsid w:val="00AE0409"/>
    <w:rsid w:val="00AE49B1"/>
    <w:rsid w:val="00AE615C"/>
    <w:rsid w:val="00AF276A"/>
    <w:rsid w:val="00AF4E7C"/>
    <w:rsid w:val="00B00076"/>
    <w:rsid w:val="00B017E4"/>
    <w:rsid w:val="00B02358"/>
    <w:rsid w:val="00B02CF3"/>
    <w:rsid w:val="00B034E0"/>
    <w:rsid w:val="00B0541F"/>
    <w:rsid w:val="00B115FA"/>
    <w:rsid w:val="00B12BC0"/>
    <w:rsid w:val="00B24317"/>
    <w:rsid w:val="00B35D84"/>
    <w:rsid w:val="00B43B52"/>
    <w:rsid w:val="00B44F24"/>
    <w:rsid w:val="00B475C6"/>
    <w:rsid w:val="00B60E36"/>
    <w:rsid w:val="00B666A3"/>
    <w:rsid w:val="00B6764D"/>
    <w:rsid w:val="00B70609"/>
    <w:rsid w:val="00B73F3B"/>
    <w:rsid w:val="00B74409"/>
    <w:rsid w:val="00B7446F"/>
    <w:rsid w:val="00B81B62"/>
    <w:rsid w:val="00B84E86"/>
    <w:rsid w:val="00B919FD"/>
    <w:rsid w:val="00B91F4B"/>
    <w:rsid w:val="00B93C7A"/>
    <w:rsid w:val="00B957E7"/>
    <w:rsid w:val="00B96D60"/>
    <w:rsid w:val="00BA3FAE"/>
    <w:rsid w:val="00BB0C08"/>
    <w:rsid w:val="00BB5F4F"/>
    <w:rsid w:val="00BB61CD"/>
    <w:rsid w:val="00BC0028"/>
    <w:rsid w:val="00BD3157"/>
    <w:rsid w:val="00BD76FA"/>
    <w:rsid w:val="00BE0446"/>
    <w:rsid w:val="00BE61C2"/>
    <w:rsid w:val="00BE72BD"/>
    <w:rsid w:val="00BF2B89"/>
    <w:rsid w:val="00BF4469"/>
    <w:rsid w:val="00C04629"/>
    <w:rsid w:val="00C10F44"/>
    <w:rsid w:val="00C22EFA"/>
    <w:rsid w:val="00C23F02"/>
    <w:rsid w:val="00C2486F"/>
    <w:rsid w:val="00C31708"/>
    <w:rsid w:val="00C34CB7"/>
    <w:rsid w:val="00C43BC4"/>
    <w:rsid w:val="00C4442B"/>
    <w:rsid w:val="00C50CDA"/>
    <w:rsid w:val="00C513C3"/>
    <w:rsid w:val="00C53C1C"/>
    <w:rsid w:val="00C54466"/>
    <w:rsid w:val="00C64E27"/>
    <w:rsid w:val="00C67CF7"/>
    <w:rsid w:val="00C77566"/>
    <w:rsid w:val="00C802BF"/>
    <w:rsid w:val="00C80895"/>
    <w:rsid w:val="00C81BBC"/>
    <w:rsid w:val="00C95A87"/>
    <w:rsid w:val="00C97084"/>
    <w:rsid w:val="00CA2CA2"/>
    <w:rsid w:val="00CA4476"/>
    <w:rsid w:val="00CB3F3F"/>
    <w:rsid w:val="00CB6E7F"/>
    <w:rsid w:val="00CC03C8"/>
    <w:rsid w:val="00CC32EE"/>
    <w:rsid w:val="00CD0432"/>
    <w:rsid w:val="00CD3345"/>
    <w:rsid w:val="00CD726E"/>
    <w:rsid w:val="00CD78FC"/>
    <w:rsid w:val="00CE39DD"/>
    <w:rsid w:val="00CE6A79"/>
    <w:rsid w:val="00CF0E98"/>
    <w:rsid w:val="00CF28AD"/>
    <w:rsid w:val="00CF7EE9"/>
    <w:rsid w:val="00D02B2B"/>
    <w:rsid w:val="00D13597"/>
    <w:rsid w:val="00D13EA2"/>
    <w:rsid w:val="00D23C30"/>
    <w:rsid w:val="00D30EDC"/>
    <w:rsid w:val="00D37E54"/>
    <w:rsid w:val="00D414CF"/>
    <w:rsid w:val="00D4298A"/>
    <w:rsid w:val="00D46400"/>
    <w:rsid w:val="00D70017"/>
    <w:rsid w:val="00D712E1"/>
    <w:rsid w:val="00D7369F"/>
    <w:rsid w:val="00D829DD"/>
    <w:rsid w:val="00D84C1D"/>
    <w:rsid w:val="00D87D6F"/>
    <w:rsid w:val="00D90018"/>
    <w:rsid w:val="00D925D1"/>
    <w:rsid w:val="00D9445C"/>
    <w:rsid w:val="00DA2AE2"/>
    <w:rsid w:val="00DA632A"/>
    <w:rsid w:val="00DC6874"/>
    <w:rsid w:val="00DC69F7"/>
    <w:rsid w:val="00DC6A60"/>
    <w:rsid w:val="00DD107A"/>
    <w:rsid w:val="00DD3B00"/>
    <w:rsid w:val="00DE485F"/>
    <w:rsid w:val="00DF1C49"/>
    <w:rsid w:val="00DF1E33"/>
    <w:rsid w:val="00DF4383"/>
    <w:rsid w:val="00DF444A"/>
    <w:rsid w:val="00DF686B"/>
    <w:rsid w:val="00E07856"/>
    <w:rsid w:val="00E10155"/>
    <w:rsid w:val="00E151BE"/>
    <w:rsid w:val="00E22E7A"/>
    <w:rsid w:val="00E317BF"/>
    <w:rsid w:val="00E32902"/>
    <w:rsid w:val="00E33E58"/>
    <w:rsid w:val="00E37B7A"/>
    <w:rsid w:val="00E4784E"/>
    <w:rsid w:val="00E54823"/>
    <w:rsid w:val="00E63044"/>
    <w:rsid w:val="00E63B9A"/>
    <w:rsid w:val="00E849F0"/>
    <w:rsid w:val="00E87BCE"/>
    <w:rsid w:val="00E97159"/>
    <w:rsid w:val="00EB03A7"/>
    <w:rsid w:val="00EB66A9"/>
    <w:rsid w:val="00EC0FB2"/>
    <w:rsid w:val="00EC1FAE"/>
    <w:rsid w:val="00EC53EA"/>
    <w:rsid w:val="00ED3287"/>
    <w:rsid w:val="00ED4917"/>
    <w:rsid w:val="00ED4DD4"/>
    <w:rsid w:val="00EE084B"/>
    <w:rsid w:val="00EE2108"/>
    <w:rsid w:val="00EE3045"/>
    <w:rsid w:val="00EE691D"/>
    <w:rsid w:val="00EE6D28"/>
    <w:rsid w:val="00EE70C7"/>
    <w:rsid w:val="00EF00E0"/>
    <w:rsid w:val="00EF7119"/>
    <w:rsid w:val="00F0135E"/>
    <w:rsid w:val="00F02CD8"/>
    <w:rsid w:val="00F052C9"/>
    <w:rsid w:val="00F05696"/>
    <w:rsid w:val="00F060ED"/>
    <w:rsid w:val="00F13CF8"/>
    <w:rsid w:val="00F2485C"/>
    <w:rsid w:val="00F2569F"/>
    <w:rsid w:val="00F26878"/>
    <w:rsid w:val="00F301CF"/>
    <w:rsid w:val="00F313E0"/>
    <w:rsid w:val="00F35407"/>
    <w:rsid w:val="00F3569B"/>
    <w:rsid w:val="00F41618"/>
    <w:rsid w:val="00F44B75"/>
    <w:rsid w:val="00F54708"/>
    <w:rsid w:val="00F749B3"/>
    <w:rsid w:val="00F8390D"/>
    <w:rsid w:val="00F950E3"/>
    <w:rsid w:val="00F96314"/>
    <w:rsid w:val="00F96C2E"/>
    <w:rsid w:val="00FA563E"/>
    <w:rsid w:val="00FA72D9"/>
    <w:rsid w:val="00FB03EC"/>
    <w:rsid w:val="00FB0EB1"/>
    <w:rsid w:val="00FB1E48"/>
    <w:rsid w:val="00FB3651"/>
    <w:rsid w:val="00FC07F3"/>
    <w:rsid w:val="00FC0A16"/>
    <w:rsid w:val="00FC68C6"/>
    <w:rsid w:val="00FD120E"/>
    <w:rsid w:val="00FD147C"/>
    <w:rsid w:val="00FD5B7F"/>
    <w:rsid w:val="00FE070F"/>
    <w:rsid w:val="00FE143C"/>
    <w:rsid w:val="00FE24FD"/>
    <w:rsid w:val="00FF305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98871"/>
  <w15:docId w15:val="{811372C5-D4FF-42F3-ACA3-C145000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1CD"/>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qFormat/>
    <w:rsid w:val="00BB61CD"/>
    <w:pPr>
      <w:keepNext/>
      <w:keepLines/>
      <w:spacing w:before="340" w:after="330" w:line="578" w:lineRule="auto"/>
      <w:outlineLvl w:val="0"/>
    </w:pPr>
    <w:rPr>
      <w:b/>
      <w:bCs/>
      <w:kern w:val="44"/>
      <w:sz w:val="44"/>
      <w:szCs w:val="44"/>
    </w:rPr>
  </w:style>
  <w:style w:type="paragraph" w:styleId="2">
    <w:name w:val="heading 2"/>
    <w:basedOn w:val="a"/>
    <w:next w:val="a"/>
    <w:link w:val="20"/>
    <w:qFormat/>
    <w:rsid w:val="00CD04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D0432"/>
    <w:pPr>
      <w:keepNext/>
      <w:keepLines/>
      <w:spacing w:before="260" w:after="260" w:line="416" w:lineRule="auto"/>
      <w:outlineLvl w:val="2"/>
    </w:pPr>
    <w:rPr>
      <w:b/>
      <w:bCs/>
      <w:sz w:val="32"/>
      <w:szCs w:val="32"/>
    </w:rPr>
  </w:style>
  <w:style w:type="paragraph" w:styleId="4">
    <w:name w:val="heading 4"/>
    <w:basedOn w:val="a"/>
    <w:next w:val="a"/>
    <w:link w:val="40"/>
    <w:qFormat/>
    <w:rsid w:val="00CD0432"/>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BB61CD"/>
    <w:rPr>
      <w:sz w:val="21"/>
      <w:szCs w:val="21"/>
    </w:rPr>
  </w:style>
  <w:style w:type="paragraph" w:styleId="a4">
    <w:name w:val="annotation text"/>
    <w:basedOn w:val="a"/>
    <w:semiHidden/>
    <w:rsid w:val="00BB61CD"/>
    <w:pPr>
      <w:jc w:val="left"/>
    </w:pPr>
  </w:style>
  <w:style w:type="paragraph" w:styleId="a5">
    <w:name w:val="Balloon Text"/>
    <w:basedOn w:val="a"/>
    <w:semiHidden/>
    <w:rsid w:val="00BB61CD"/>
    <w:rPr>
      <w:sz w:val="18"/>
      <w:szCs w:val="18"/>
    </w:rPr>
  </w:style>
  <w:style w:type="paragraph" w:styleId="a6">
    <w:name w:val="Plain Text"/>
    <w:basedOn w:val="a"/>
    <w:rsid w:val="00605697"/>
    <w:pPr>
      <w:widowControl/>
      <w:tabs>
        <w:tab w:val="num"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211">
    <w:name w:val="样式 样式 小四 + 首行缩进:  2 字符 段前: 1 行 段后: 1 行"/>
    <w:basedOn w:val="a"/>
    <w:autoRedefine/>
    <w:rsid w:val="00605697"/>
    <w:pPr>
      <w:spacing w:line="400" w:lineRule="exact"/>
      <w:ind w:firstLineChars="200" w:firstLine="444"/>
    </w:pPr>
    <w:rPr>
      <w:rFonts w:ascii="宋体" w:hAnsi="宋体"/>
      <w:sz w:val="24"/>
      <w:szCs w:val="28"/>
    </w:rPr>
  </w:style>
  <w:style w:type="paragraph" w:styleId="a7">
    <w:name w:val="header"/>
    <w:basedOn w:val="a"/>
    <w:link w:val="a8"/>
    <w:uiPriority w:val="99"/>
    <w:rsid w:val="00CD3345"/>
    <w:pPr>
      <w:pBdr>
        <w:bottom w:val="single" w:sz="6" w:space="1" w:color="auto"/>
      </w:pBdr>
      <w:tabs>
        <w:tab w:val="center" w:pos="4153"/>
        <w:tab w:val="right" w:pos="8306"/>
      </w:tabs>
      <w:snapToGrid w:val="0"/>
      <w:jc w:val="center"/>
    </w:pPr>
    <w:rPr>
      <w:sz w:val="18"/>
      <w:szCs w:val="18"/>
    </w:rPr>
  </w:style>
  <w:style w:type="paragraph" w:styleId="a9">
    <w:name w:val="footer"/>
    <w:basedOn w:val="a"/>
    <w:link w:val="aa"/>
    <w:uiPriority w:val="99"/>
    <w:rsid w:val="00CD3345"/>
    <w:pPr>
      <w:tabs>
        <w:tab w:val="center" w:pos="4153"/>
        <w:tab w:val="right" w:pos="8306"/>
      </w:tabs>
      <w:snapToGrid w:val="0"/>
      <w:jc w:val="left"/>
    </w:pPr>
    <w:rPr>
      <w:sz w:val="18"/>
      <w:szCs w:val="18"/>
    </w:rPr>
  </w:style>
  <w:style w:type="character" w:styleId="ab">
    <w:name w:val="page number"/>
    <w:basedOn w:val="a0"/>
    <w:rsid w:val="00CD3345"/>
  </w:style>
  <w:style w:type="character" w:customStyle="1" w:styleId="20">
    <w:name w:val="标题 2 字符"/>
    <w:link w:val="2"/>
    <w:rsid w:val="00CD0432"/>
    <w:rPr>
      <w:rFonts w:ascii="Arial" w:eastAsia="黑体" w:hAnsi="Arial"/>
      <w:b/>
      <w:bCs/>
      <w:kern w:val="2"/>
      <w:sz w:val="32"/>
      <w:szCs w:val="32"/>
    </w:rPr>
  </w:style>
  <w:style w:type="character" w:customStyle="1" w:styleId="30">
    <w:name w:val="标题 3 字符"/>
    <w:link w:val="3"/>
    <w:rsid w:val="00CD0432"/>
    <w:rPr>
      <w:b/>
      <w:bCs/>
      <w:kern w:val="2"/>
      <w:sz w:val="32"/>
      <w:szCs w:val="32"/>
    </w:rPr>
  </w:style>
  <w:style w:type="character" w:customStyle="1" w:styleId="40">
    <w:name w:val="标题 4 字符"/>
    <w:link w:val="4"/>
    <w:rsid w:val="00CD0432"/>
    <w:rPr>
      <w:rFonts w:ascii="Calibri Light" w:hAnsi="Calibri Light"/>
      <w:b/>
      <w:bCs/>
      <w:kern w:val="2"/>
      <w:sz w:val="28"/>
      <w:szCs w:val="28"/>
    </w:rPr>
  </w:style>
  <w:style w:type="paragraph" w:customStyle="1" w:styleId="TOC1">
    <w:name w:val="TOC 标题1"/>
    <w:basedOn w:val="1"/>
    <w:next w:val="a"/>
    <w:uiPriority w:val="39"/>
    <w:unhideWhenUsed/>
    <w:qFormat/>
    <w:rsid w:val="00381E29"/>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0">
    <w:name w:val="toc 1"/>
    <w:basedOn w:val="a"/>
    <w:next w:val="a"/>
    <w:autoRedefine/>
    <w:uiPriority w:val="39"/>
    <w:rsid w:val="00381E29"/>
  </w:style>
  <w:style w:type="paragraph" w:styleId="TOC2">
    <w:name w:val="toc 2"/>
    <w:basedOn w:val="a"/>
    <w:next w:val="a"/>
    <w:autoRedefine/>
    <w:uiPriority w:val="39"/>
    <w:rsid w:val="00381E29"/>
    <w:pPr>
      <w:ind w:leftChars="200" w:left="420"/>
    </w:pPr>
  </w:style>
  <w:style w:type="paragraph" w:styleId="TOC3">
    <w:name w:val="toc 3"/>
    <w:basedOn w:val="a"/>
    <w:next w:val="a"/>
    <w:autoRedefine/>
    <w:uiPriority w:val="39"/>
    <w:rsid w:val="00381E29"/>
    <w:pPr>
      <w:ind w:leftChars="400" w:left="840"/>
    </w:pPr>
  </w:style>
  <w:style w:type="character" w:styleId="ac">
    <w:name w:val="Hyperlink"/>
    <w:uiPriority w:val="99"/>
    <w:unhideWhenUsed/>
    <w:rsid w:val="00381E29"/>
    <w:rPr>
      <w:color w:val="0563C1"/>
      <w:u w:val="single"/>
    </w:rPr>
  </w:style>
  <w:style w:type="table" w:styleId="ad">
    <w:name w:val="Table Theme"/>
    <w:basedOn w:val="a1"/>
    <w:rsid w:val="00E317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rsid w:val="00381EAE"/>
    <w:pPr>
      <w:widowControl/>
      <w:spacing w:before="100" w:beforeAutospacing="1" w:after="100" w:afterAutospacing="1"/>
      <w:jc w:val="left"/>
    </w:pPr>
    <w:rPr>
      <w:rFonts w:ascii="宋体" w:hAnsi="宋体" w:cs="宋体"/>
      <w:kern w:val="0"/>
      <w:sz w:val="24"/>
    </w:rPr>
  </w:style>
  <w:style w:type="table" w:styleId="ae">
    <w:name w:val="Table Grid"/>
    <w:basedOn w:val="a1"/>
    <w:uiPriority w:val="39"/>
    <w:rsid w:val="009D0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AD3646"/>
    <w:pPr>
      <w:widowControl/>
      <w:spacing w:before="100" w:beforeAutospacing="1" w:after="100" w:afterAutospacing="1"/>
      <w:jc w:val="left"/>
    </w:pPr>
    <w:rPr>
      <w:kern w:val="0"/>
      <w:sz w:val="24"/>
    </w:rPr>
  </w:style>
  <w:style w:type="paragraph" w:styleId="af0">
    <w:name w:val="Date"/>
    <w:basedOn w:val="a"/>
    <w:next w:val="a"/>
    <w:link w:val="af1"/>
    <w:rsid w:val="0008066F"/>
    <w:pPr>
      <w:ind w:leftChars="2500" w:left="100"/>
    </w:pPr>
  </w:style>
  <w:style w:type="character" w:customStyle="1" w:styleId="af1">
    <w:name w:val="日期 字符"/>
    <w:basedOn w:val="a0"/>
    <w:link w:val="af0"/>
    <w:rsid w:val="0008066F"/>
    <w:rPr>
      <w:kern w:val="2"/>
      <w:sz w:val="21"/>
      <w:szCs w:val="24"/>
    </w:rPr>
  </w:style>
  <w:style w:type="character" w:customStyle="1" w:styleId="a8">
    <w:name w:val="页眉 字符"/>
    <w:basedOn w:val="a0"/>
    <w:link w:val="a7"/>
    <w:uiPriority w:val="99"/>
    <w:rsid w:val="00BD76FA"/>
    <w:rPr>
      <w:kern w:val="2"/>
      <w:sz w:val="18"/>
      <w:szCs w:val="18"/>
    </w:rPr>
  </w:style>
  <w:style w:type="character" w:customStyle="1" w:styleId="aa">
    <w:name w:val="页脚 字符"/>
    <w:basedOn w:val="a0"/>
    <w:link w:val="a9"/>
    <w:uiPriority w:val="99"/>
    <w:rsid w:val="00BD76FA"/>
    <w:rPr>
      <w:kern w:val="2"/>
      <w:sz w:val="18"/>
      <w:szCs w:val="18"/>
    </w:rPr>
  </w:style>
  <w:style w:type="paragraph" w:styleId="af2">
    <w:name w:val="List Paragraph"/>
    <w:basedOn w:val="a"/>
    <w:uiPriority w:val="34"/>
    <w:qFormat/>
    <w:rsid w:val="00BD76FA"/>
    <w:pPr>
      <w:spacing w:line="360" w:lineRule="auto"/>
      <w:ind w:firstLineChars="200" w:firstLine="420"/>
    </w:pPr>
    <w:rPr>
      <w:szCs w:val="20"/>
    </w:rPr>
  </w:style>
  <w:style w:type="paragraph" w:customStyle="1" w:styleId="10">
    <w:name w:val="列出段落1"/>
    <w:basedOn w:val="a"/>
    <w:uiPriority w:val="34"/>
    <w:qFormat/>
    <w:rsid w:val="00374830"/>
    <w:pPr>
      <w:ind w:firstLineChars="200" w:firstLine="420"/>
    </w:pPr>
    <w:rPr>
      <w:rFonts w:ascii="Calibri" w:hAnsi="Calibri"/>
      <w:szCs w:val="22"/>
    </w:rPr>
  </w:style>
  <w:style w:type="character" w:styleId="af3">
    <w:name w:val="Strong"/>
    <w:basedOn w:val="a0"/>
    <w:uiPriority w:val="22"/>
    <w:qFormat/>
    <w:rsid w:val="00FB0EB1"/>
    <w:rPr>
      <w:b/>
      <w:bCs/>
    </w:rPr>
  </w:style>
  <w:style w:type="paragraph" w:styleId="af4">
    <w:name w:val="Title"/>
    <w:basedOn w:val="a"/>
    <w:next w:val="a"/>
    <w:link w:val="af5"/>
    <w:qFormat/>
    <w:rsid w:val="00B6764D"/>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rsid w:val="00B6764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7688">
      <w:bodyDiv w:val="1"/>
      <w:marLeft w:val="0"/>
      <w:marRight w:val="0"/>
      <w:marTop w:val="0"/>
      <w:marBottom w:val="0"/>
      <w:divBdr>
        <w:top w:val="none" w:sz="0" w:space="0" w:color="auto"/>
        <w:left w:val="none" w:sz="0" w:space="0" w:color="auto"/>
        <w:bottom w:val="none" w:sz="0" w:space="0" w:color="auto"/>
        <w:right w:val="none" w:sz="0" w:space="0" w:color="auto"/>
      </w:divBdr>
    </w:div>
    <w:div w:id="1001467004">
      <w:bodyDiv w:val="1"/>
      <w:marLeft w:val="0"/>
      <w:marRight w:val="0"/>
      <w:marTop w:val="0"/>
      <w:marBottom w:val="0"/>
      <w:divBdr>
        <w:top w:val="none" w:sz="0" w:space="0" w:color="auto"/>
        <w:left w:val="none" w:sz="0" w:space="0" w:color="auto"/>
        <w:bottom w:val="none" w:sz="0" w:space="0" w:color="auto"/>
        <w:right w:val="none" w:sz="0" w:space="0" w:color="auto"/>
      </w:divBdr>
    </w:div>
    <w:div w:id="1318999910">
      <w:bodyDiv w:val="1"/>
      <w:marLeft w:val="0"/>
      <w:marRight w:val="0"/>
      <w:marTop w:val="0"/>
      <w:marBottom w:val="0"/>
      <w:divBdr>
        <w:top w:val="none" w:sz="0" w:space="0" w:color="auto"/>
        <w:left w:val="none" w:sz="0" w:space="0" w:color="auto"/>
        <w:bottom w:val="none" w:sz="0" w:space="0" w:color="auto"/>
        <w:right w:val="none" w:sz="0" w:space="0" w:color="auto"/>
      </w:divBdr>
    </w:div>
    <w:div w:id="1615673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45;&#23398;&#31649;&#29702;\4%20&#36816;&#34892;\4.4%20&#23398;&#29983;&#32771;&#35797;&#31649;&#29702;&#24037;&#20316;\4.4.3%20&#21508;&#31867;&#34920;&#26684;\4%20&#35838;&#31243;&#35774;&#35745;(&#32771;&#26597;)&#25253;&#21578;&#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4FF5E-5737-4974-906B-1D1B131E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课程设计(考查)报告格式.dot</Template>
  <TotalTime>290</TotalTime>
  <Pages>1</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Links>
    <vt:vector size="210" baseType="variant">
      <vt:variant>
        <vt:i4>5701728</vt:i4>
      </vt:variant>
      <vt:variant>
        <vt:i4>201</vt:i4>
      </vt:variant>
      <vt:variant>
        <vt:i4>0</vt:i4>
      </vt:variant>
      <vt:variant>
        <vt:i4>5</vt:i4>
      </vt:variant>
      <vt:variant>
        <vt:lpwstr>http://www.oracle.com/cn/products</vt:lpwstr>
      </vt:variant>
      <vt:variant>
        <vt:lpwstr/>
      </vt:variant>
      <vt:variant>
        <vt:i4>1966089</vt:i4>
      </vt:variant>
      <vt:variant>
        <vt:i4>194</vt:i4>
      </vt:variant>
      <vt:variant>
        <vt:i4>0</vt:i4>
      </vt:variant>
      <vt:variant>
        <vt:i4>5</vt:i4>
      </vt:variant>
      <vt:variant>
        <vt:lpwstr/>
      </vt:variant>
      <vt:variant>
        <vt:lpwstr>_Toc406509952</vt:lpwstr>
      </vt:variant>
      <vt:variant>
        <vt:i4>1966090</vt:i4>
      </vt:variant>
      <vt:variant>
        <vt:i4>188</vt:i4>
      </vt:variant>
      <vt:variant>
        <vt:i4>0</vt:i4>
      </vt:variant>
      <vt:variant>
        <vt:i4>5</vt:i4>
      </vt:variant>
      <vt:variant>
        <vt:lpwstr/>
      </vt:variant>
      <vt:variant>
        <vt:lpwstr>_Toc406509951</vt:lpwstr>
      </vt:variant>
      <vt:variant>
        <vt:i4>1966091</vt:i4>
      </vt:variant>
      <vt:variant>
        <vt:i4>182</vt:i4>
      </vt:variant>
      <vt:variant>
        <vt:i4>0</vt:i4>
      </vt:variant>
      <vt:variant>
        <vt:i4>5</vt:i4>
      </vt:variant>
      <vt:variant>
        <vt:lpwstr/>
      </vt:variant>
      <vt:variant>
        <vt:lpwstr>_Toc406509950</vt:lpwstr>
      </vt:variant>
      <vt:variant>
        <vt:i4>2031618</vt:i4>
      </vt:variant>
      <vt:variant>
        <vt:i4>176</vt:i4>
      </vt:variant>
      <vt:variant>
        <vt:i4>0</vt:i4>
      </vt:variant>
      <vt:variant>
        <vt:i4>5</vt:i4>
      </vt:variant>
      <vt:variant>
        <vt:lpwstr/>
      </vt:variant>
      <vt:variant>
        <vt:lpwstr>_Toc406509949</vt:lpwstr>
      </vt:variant>
      <vt:variant>
        <vt:i4>2031619</vt:i4>
      </vt:variant>
      <vt:variant>
        <vt:i4>170</vt:i4>
      </vt:variant>
      <vt:variant>
        <vt:i4>0</vt:i4>
      </vt:variant>
      <vt:variant>
        <vt:i4>5</vt:i4>
      </vt:variant>
      <vt:variant>
        <vt:lpwstr/>
      </vt:variant>
      <vt:variant>
        <vt:lpwstr>_Toc406509948</vt:lpwstr>
      </vt:variant>
      <vt:variant>
        <vt:i4>2031628</vt:i4>
      </vt:variant>
      <vt:variant>
        <vt:i4>164</vt:i4>
      </vt:variant>
      <vt:variant>
        <vt:i4>0</vt:i4>
      </vt:variant>
      <vt:variant>
        <vt:i4>5</vt:i4>
      </vt:variant>
      <vt:variant>
        <vt:lpwstr/>
      </vt:variant>
      <vt:variant>
        <vt:lpwstr>_Toc406509947</vt:lpwstr>
      </vt:variant>
      <vt:variant>
        <vt:i4>2031629</vt:i4>
      </vt:variant>
      <vt:variant>
        <vt:i4>158</vt:i4>
      </vt:variant>
      <vt:variant>
        <vt:i4>0</vt:i4>
      </vt:variant>
      <vt:variant>
        <vt:i4>5</vt:i4>
      </vt:variant>
      <vt:variant>
        <vt:lpwstr/>
      </vt:variant>
      <vt:variant>
        <vt:lpwstr>_Toc406509946</vt:lpwstr>
      </vt:variant>
      <vt:variant>
        <vt:i4>2031630</vt:i4>
      </vt:variant>
      <vt:variant>
        <vt:i4>152</vt:i4>
      </vt:variant>
      <vt:variant>
        <vt:i4>0</vt:i4>
      </vt:variant>
      <vt:variant>
        <vt:i4>5</vt:i4>
      </vt:variant>
      <vt:variant>
        <vt:lpwstr/>
      </vt:variant>
      <vt:variant>
        <vt:lpwstr>_Toc406509945</vt:lpwstr>
      </vt:variant>
      <vt:variant>
        <vt:i4>2031631</vt:i4>
      </vt:variant>
      <vt:variant>
        <vt:i4>146</vt:i4>
      </vt:variant>
      <vt:variant>
        <vt:i4>0</vt:i4>
      </vt:variant>
      <vt:variant>
        <vt:i4>5</vt:i4>
      </vt:variant>
      <vt:variant>
        <vt:lpwstr/>
      </vt:variant>
      <vt:variant>
        <vt:lpwstr>_Toc406509944</vt:lpwstr>
      </vt:variant>
      <vt:variant>
        <vt:i4>2031624</vt:i4>
      </vt:variant>
      <vt:variant>
        <vt:i4>140</vt:i4>
      </vt:variant>
      <vt:variant>
        <vt:i4>0</vt:i4>
      </vt:variant>
      <vt:variant>
        <vt:i4>5</vt:i4>
      </vt:variant>
      <vt:variant>
        <vt:lpwstr/>
      </vt:variant>
      <vt:variant>
        <vt:lpwstr>_Toc406509943</vt:lpwstr>
      </vt:variant>
      <vt:variant>
        <vt:i4>2031625</vt:i4>
      </vt:variant>
      <vt:variant>
        <vt:i4>134</vt:i4>
      </vt:variant>
      <vt:variant>
        <vt:i4>0</vt:i4>
      </vt:variant>
      <vt:variant>
        <vt:i4>5</vt:i4>
      </vt:variant>
      <vt:variant>
        <vt:lpwstr/>
      </vt:variant>
      <vt:variant>
        <vt:lpwstr>_Toc406509942</vt:lpwstr>
      </vt:variant>
      <vt:variant>
        <vt:i4>2031626</vt:i4>
      </vt:variant>
      <vt:variant>
        <vt:i4>128</vt:i4>
      </vt:variant>
      <vt:variant>
        <vt:i4>0</vt:i4>
      </vt:variant>
      <vt:variant>
        <vt:i4>5</vt:i4>
      </vt:variant>
      <vt:variant>
        <vt:lpwstr/>
      </vt:variant>
      <vt:variant>
        <vt:lpwstr>_Toc406509941</vt:lpwstr>
      </vt:variant>
      <vt:variant>
        <vt:i4>2031627</vt:i4>
      </vt:variant>
      <vt:variant>
        <vt:i4>122</vt:i4>
      </vt:variant>
      <vt:variant>
        <vt:i4>0</vt:i4>
      </vt:variant>
      <vt:variant>
        <vt:i4>5</vt:i4>
      </vt:variant>
      <vt:variant>
        <vt:lpwstr/>
      </vt:variant>
      <vt:variant>
        <vt:lpwstr>_Toc406509940</vt:lpwstr>
      </vt:variant>
      <vt:variant>
        <vt:i4>1572866</vt:i4>
      </vt:variant>
      <vt:variant>
        <vt:i4>116</vt:i4>
      </vt:variant>
      <vt:variant>
        <vt:i4>0</vt:i4>
      </vt:variant>
      <vt:variant>
        <vt:i4>5</vt:i4>
      </vt:variant>
      <vt:variant>
        <vt:lpwstr/>
      </vt:variant>
      <vt:variant>
        <vt:lpwstr>_Toc406509939</vt:lpwstr>
      </vt:variant>
      <vt:variant>
        <vt:i4>1572867</vt:i4>
      </vt:variant>
      <vt:variant>
        <vt:i4>110</vt:i4>
      </vt:variant>
      <vt:variant>
        <vt:i4>0</vt:i4>
      </vt:variant>
      <vt:variant>
        <vt:i4>5</vt:i4>
      </vt:variant>
      <vt:variant>
        <vt:lpwstr/>
      </vt:variant>
      <vt:variant>
        <vt:lpwstr>_Toc406509938</vt:lpwstr>
      </vt:variant>
      <vt:variant>
        <vt:i4>1572876</vt:i4>
      </vt:variant>
      <vt:variant>
        <vt:i4>104</vt:i4>
      </vt:variant>
      <vt:variant>
        <vt:i4>0</vt:i4>
      </vt:variant>
      <vt:variant>
        <vt:i4>5</vt:i4>
      </vt:variant>
      <vt:variant>
        <vt:lpwstr/>
      </vt:variant>
      <vt:variant>
        <vt:lpwstr>_Toc406509937</vt:lpwstr>
      </vt:variant>
      <vt:variant>
        <vt:i4>1572877</vt:i4>
      </vt:variant>
      <vt:variant>
        <vt:i4>98</vt:i4>
      </vt:variant>
      <vt:variant>
        <vt:i4>0</vt:i4>
      </vt:variant>
      <vt:variant>
        <vt:i4>5</vt:i4>
      </vt:variant>
      <vt:variant>
        <vt:lpwstr/>
      </vt:variant>
      <vt:variant>
        <vt:lpwstr>_Toc406509936</vt:lpwstr>
      </vt:variant>
      <vt:variant>
        <vt:i4>1572878</vt:i4>
      </vt:variant>
      <vt:variant>
        <vt:i4>92</vt:i4>
      </vt:variant>
      <vt:variant>
        <vt:i4>0</vt:i4>
      </vt:variant>
      <vt:variant>
        <vt:i4>5</vt:i4>
      </vt:variant>
      <vt:variant>
        <vt:lpwstr/>
      </vt:variant>
      <vt:variant>
        <vt:lpwstr>_Toc406509935</vt:lpwstr>
      </vt:variant>
      <vt:variant>
        <vt:i4>1572879</vt:i4>
      </vt:variant>
      <vt:variant>
        <vt:i4>86</vt:i4>
      </vt:variant>
      <vt:variant>
        <vt:i4>0</vt:i4>
      </vt:variant>
      <vt:variant>
        <vt:i4>5</vt:i4>
      </vt:variant>
      <vt:variant>
        <vt:lpwstr/>
      </vt:variant>
      <vt:variant>
        <vt:lpwstr>_Toc406509934</vt:lpwstr>
      </vt:variant>
      <vt:variant>
        <vt:i4>1572872</vt:i4>
      </vt:variant>
      <vt:variant>
        <vt:i4>80</vt:i4>
      </vt:variant>
      <vt:variant>
        <vt:i4>0</vt:i4>
      </vt:variant>
      <vt:variant>
        <vt:i4>5</vt:i4>
      </vt:variant>
      <vt:variant>
        <vt:lpwstr/>
      </vt:variant>
      <vt:variant>
        <vt:lpwstr>_Toc406509933</vt:lpwstr>
      </vt:variant>
      <vt:variant>
        <vt:i4>1572873</vt:i4>
      </vt:variant>
      <vt:variant>
        <vt:i4>74</vt:i4>
      </vt:variant>
      <vt:variant>
        <vt:i4>0</vt:i4>
      </vt:variant>
      <vt:variant>
        <vt:i4>5</vt:i4>
      </vt:variant>
      <vt:variant>
        <vt:lpwstr/>
      </vt:variant>
      <vt:variant>
        <vt:lpwstr>_Toc406509932</vt:lpwstr>
      </vt:variant>
      <vt:variant>
        <vt:i4>1572874</vt:i4>
      </vt:variant>
      <vt:variant>
        <vt:i4>68</vt:i4>
      </vt:variant>
      <vt:variant>
        <vt:i4>0</vt:i4>
      </vt:variant>
      <vt:variant>
        <vt:i4>5</vt:i4>
      </vt:variant>
      <vt:variant>
        <vt:lpwstr/>
      </vt:variant>
      <vt:variant>
        <vt:lpwstr>_Toc406509931</vt:lpwstr>
      </vt:variant>
      <vt:variant>
        <vt:i4>1572875</vt:i4>
      </vt:variant>
      <vt:variant>
        <vt:i4>62</vt:i4>
      </vt:variant>
      <vt:variant>
        <vt:i4>0</vt:i4>
      </vt:variant>
      <vt:variant>
        <vt:i4>5</vt:i4>
      </vt:variant>
      <vt:variant>
        <vt:lpwstr/>
      </vt:variant>
      <vt:variant>
        <vt:lpwstr>_Toc406509930</vt:lpwstr>
      </vt:variant>
      <vt:variant>
        <vt:i4>1638402</vt:i4>
      </vt:variant>
      <vt:variant>
        <vt:i4>56</vt:i4>
      </vt:variant>
      <vt:variant>
        <vt:i4>0</vt:i4>
      </vt:variant>
      <vt:variant>
        <vt:i4>5</vt:i4>
      </vt:variant>
      <vt:variant>
        <vt:lpwstr/>
      </vt:variant>
      <vt:variant>
        <vt:lpwstr>_Toc406509929</vt:lpwstr>
      </vt:variant>
      <vt:variant>
        <vt:i4>1638403</vt:i4>
      </vt:variant>
      <vt:variant>
        <vt:i4>50</vt:i4>
      </vt:variant>
      <vt:variant>
        <vt:i4>0</vt:i4>
      </vt:variant>
      <vt:variant>
        <vt:i4>5</vt:i4>
      </vt:variant>
      <vt:variant>
        <vt:lpwstr/>
      </vt:variant>
      <vt:variant>
        <vt:lpwstr>_Toc406509928</vt:lpwstr>
      </vt:variant>
      <vt:variant>
        <vt:i4>1638412</vt:i4>
      </vt:variant>
      <vt:variant>
        <vt:i4>44</vt:i4>
      </vt:variant>
      <vt:variant>
        <vt:i4>0</vt:i4>
      </vt:variant>
      <vt:variant>
        <vt:i4>5</vt:i4>
      </vt:variant>
      <vt:variant>
        <vt:lpwstr/>
      </vt:variant>
      <vt:variant>
        <vt:lpwstr>_Toc406509927</vt:lpwstr>
      </vt:variant>
      <vt:variant>
        <vt:i4>1638413</vt:i4>
      </vt:variant>
      <vt:variant>
        <vt:i4>38</vt:i4>
      </vt:variant>
      <vt:variant>
        <vt:i4>0</vt:i4>
      </vt:variant>
      <vt:variant>
        <vt:i4>5</vt:i4>
      </vt:variant>
      <vt:variant>
        <vt:lpwstr/>
      </vt:variant>
      <vt:variant>
        <vt:lpwstr>_Toc406509926</vt:lpwstr>
      </vt:variant>
      <vt:variant>
        <vt:i4>1638414</vt:i4>
      </vt:variant>
      <vt:variant>
        <vt:i4>32</vt:i4>
      </vt:variant>
      <vt:variant>
        <vt:i4>0</vt:i4>
      </vt:variant>
      <vt:variant>
        <vt:i4>5</vt:i4>
      </vt:variant>
      <vt:variant>
        <vt:lpwstr/>
      </vt:variant>
      <vt:variant>
        <vt:lpwstr>_Toc406509925</vt:lpwstr>
      </vt:variant>
      <vt:variant>
        <vt:i4>1638415</vt:i4>
      </vt:variant>
      <vt:variant>
        <vt:i4>26</vt:i4>
      </vt:variant>
      <vt:variant>
        <vt:i4>0</vt:i4>
      </vt:variant>
      <vt:variant>
        <vt:i4>5</vt:i4>
      </vt:variant>
      <vt:variant>
        <vt:lpwstr/>
      </vt:variant>
      <vt:variant>
        <vt:lpwstr>_Toc406509924</vt:lpwstr>
      </vt:variant>
      <vt:variant>
        <vt:i4>1638408</vt:i4>
      </vt:variant>
      <vt:variant>
        <vt:i4>20</vt:i4>
      </vt:variant>
      <vt:variant>
        <vt:i4>0</vt:i4>
      </vt:variant>
      <vt:variant>
        <vt:i4>5</vt:i4>
      </vt:variant>
      <vt:variant>
        <vt:lpwstr/>
      </vt:variant>
      <vt:variant>
        <vt:lpwstr>_Toc406509923</vt:lpwstr>
      </vt:variant>
      <vt:variant>
        <vt:i4>1638409</vt:i4>
      </vt:variant>
      <vt:variant>
        <vt:i4>14</vt:i4>
      </vt:variant>
      <vt:variant>
        <vt:i4>0</vt:i4>
      </vt:variant>
      <vt:variant>
        <vt:i4>5</vt:i4>
      </vt:variant>
      <vt:variant>
        <vt:lpwstr/>
      </vt:variant>
      <vt:variant>
        <vt:lpwstr>_Toc406509922</vt:lpwstr>
      </vt:variant>
      <vt:variant>
        <vt:i4>1638410</vt:i4>
      </vt:variant>
      <vt:variant>
        <vt:i4>8</vt:i4>
      </vt:variant>
      <vt:variant>
        <vt:i4>0</vt:i4>
      </vt:variant>
      <vt:variant>
        <vt:i4>5</vt:i4>
      </vt:variant>
      <vt:variant>
        <vt:lpwstr/>
      </vt:variant>
      <vt:variant>
        <vt:lpwstr>_Toc406509921</vt:lpwstr>
      </vt:variant>
      <vt:variant>
        <vt:i4>1638411</vt:i4>
      </vt:variant>
      <vt:variant>
        <vt:i4>2</vt:i4>
      </vt:variant>
      <vt:variant>
        <vt:i4>0</vt:i4>
      </vt:variant>
      <vt:variant>
        <vt:i4>5</vt:i4>
      </vt:variant>
      <vt:variant>
        <vt:lpwstr/>
      </vt:variant>
      <vt:variant>
        <vt:lpwstr>_Toc406509920</vt:lpwstr>
      </vt:variant>
      <vt:variant>
        <vt:i4>-2085133483</vt:i4>
      </vt:variant>
      <vt:variant>
        <vt:i4>77822</vt:i4>
      </vt:variant>
      <vt:variant>
        <vt:i4>1032</vt:i4>
      </vt:variant>
      <vt:variant>
        <vt:i4>1</vt:i4>
      </vt:variant>
      <vt:variant>
        <vt:lpwstr>捕获</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《软件需求分析》课程报告</dc:title>
  <dc:creator>盛栋梁</dc:creator>
  <cp:lastModifiedBy>龙 行超</cp:lastModifiedBy>
  <cp:revision>23</cp:revision>
  <cp:lastPrinted>2019-12-24T15:43:00Z</cp:lastPrinted>
  <dcterms:created xsi:type="dcterms:W3CDTF">2018-11-29T03:05:00Z</dcterms:created>
  <dcterms:modified xsi:type="dcterms:W3CDTF">2019-12-24T15:44:00Z</dcterms:modified>
</cp:coreProperties>
</file>